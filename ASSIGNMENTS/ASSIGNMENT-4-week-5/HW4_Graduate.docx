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1AE3" w14:textId="36FEF651" w:rsidR="00370A4D" w:rsidRDefault="00370A4D" w:rsidP="00370A4D">
      <w:pPr>
        <w:pStyle w:val="Heading1"/>
      </w:pPr>
      <w:r>
        <w:t xml:space="preserve">Homework </w:t>
      </w:r>
      <w:r w:rsidR="00E97205">
        <w:t>4</w:t>
      </w:r>
      <w:r w:rsidR="00D82A06">
        <w:t xml:space="preserve"> </w:t>
      </w:r>
    </w:p>
    <w:p w14:paraId="3BBF1AE4" w14:textId="77777777" w:rsidR="00370A4D" w:rsidRPr="009804B5" w:rsidRDefault="00370A4D" w:rsidP="00370A4D"/>
    <w:p w14:paraId="3BBF1AE5" w14:textId="77777777" w:rsidR="00370A4D" w:rsidRDefault="00370A4D" w:rsidP="00370A4D">
      <w:pPr>
        <w:rPr>
          <w:sz w:val="24"/>
          <w:szCs w:val="24"/>
        </w:rPr>
      </w:pPr>
      <w:r w:rsidRPr="009804B5">
        <w:rPr>
          <w:sz w:val="24"/>
          <w:szCs w:val="24"/>
        </w:rPr>
        <w:t>Your Name: _______________________</w:t>
      </w:r>
    </w:p>
    <w:p w14:paraId="3BBF1AE6" w14:textId="77777777" w:rsidR="00370A4D" w:rsidRDefault="00370A4D" w:rsidP="00370A4D">
      <w:pPr>
        <w:rPr>
          <w:sz w:val="24"/>
          <w:szCs w:val="24"/>
        </w:rPr>
      </w:pPr>
    </w:p>
    <w:p w14:paraId="3BBF1AE7" w14:textId="6E13DE84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Student ID:________________________</w:t>
      </w:r>
    </w:p>
    <w:p w14:paraId="0B4C5A9A" w14:textId="0B3C881C" w:rsidR="000658A1" w:rsidRDefault="000658A1" w:rsidP="00370A4D">
      <w:pPr>
        <w:pBdr>
          <w:bottom w:val="single" w:sz="6" w:space="1" w:color="auto"/>
        </w:pBdr>
        <w:rPr>
          <w:sz w:val="24"/>
          <w:szCs w:val="24"/>
        </w:rPr>
      </w:pPr>
    </w:p>
    <w:p w14:paraId="2C3E5C8F" w14:textId="52DCE42B" w:rsidR="000658A1" w:rsidRDefault="000658A1" w:rsidP="00370A4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Undergraduate (Yes/No): ________________</w:t>
      </w:r>
    </w:p>
    <w:p w14:paraId="3BBF1AE8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</w:p>
    <w:p w14:paraId="3BBF1AE9" w14:textId="77777777" w:rsidR="00370A4D" w:rsidRPr="004A1E09" w:rsidRDefault="00370A4D" w:rsidP="00370A4D">
      <w:pPr>
        <w:rPr>
          <w:b/>
          <w:color w:val="C0504D" w:themeColor="accent2"/>
          <w:sz w:val="24"/>
          <w:szCs w:val="24"/>
        </w:rPr>
      </w:pPr>
    </w:p>
    <w:p w14:paraId="564B080A" w14:textId="12AF98CD" w:rsidR="00CC365B" w:rsidRDefault="00000C0F" w:rsidP="0032054B">
      <w:pPr>
        <w:rPr>
          <w:color w:val="0070C0"/>
          <w:sz w:val="27"/>
          <w:szCs w:val="27"/>
        </w:rPr>
      </w:pPr>
      <w:r>
        <w:rPr>
          <w:b/>
          <w:color w:val="C0504D" w:themeColor="accent2"/>
          <w:sz w:val="24"/>
          <w:szCs w:val="24"/>
        </w:rPr>
        <w:t>Q</w:t>
      </w:r>
      <w:r w:rsidR="0064639C">
        <w:rPr>
          <w:b/>
          <w:color w:val="C0504D" w:themeColor="accent2"/>
          <w:sz w:val="24"/>
          <w:szCs w:val="24"/>
        </w:rPr>
        <w:t xml:space="preserve">1. </w:t>
      </w:r>
      <w:r w:rsidR="0032054B">
        <w:rPr>
          <w:b/>
          <w:color w:val="C0504D" w:themeColor="accent2"/>
          <w:sz w:val="24"/>
          <w:szCs w:val="24"/>
        </w:rPr>
        <w:t>A</w:t>
      </w:r>
      <w:r w:rsidR="0032054B" w:rsidRPr="0032054B">
        <w:rPr>
          <w:rFonts w:hint="eastAsia"/>
          <w:b/>
          <w:color w:val="C0504D" w:themeColor="accent2"/>
          <w:sz w:val="24"/>
          <w:szCs w:val="24"/>
        </w:rPr>
        <w:t>dding</w:t>
      </w:r>
      <w:r w:rsidR="0032054B">
        <w:rPr>
          <w:b/>
          <w:color w:val="C0504D" w:themeColor="accent2"/>
          <w:sz w:val="24"/>
          <w:szCs w:val="24"/>
        </w:rPr>
        <w:t xml:space="preserve"> data types to the attributes in the figure below. Note, you do not need to draw ERD, you can simply give a list with table name and attribute names, along with the data types in </w:t>
      </w:r>
      <w:r w:rsidR="005E35B6">
        <w:rPr>
          <w:b/>
          <w:color w:val="C0504D" w:themeColor="accent2"/>
          <w:sz w:val="24"/>
          <w:szCs w:val="24"/>
        </w:rPr>
        <w:t>Oracle</w:t>
      </w:r>
      <w:r w:rsidR="0032054B">
        <w:rPr>
          <w:b/>
          <w:color w:val="C0504D" w:themeColor="accent2"/>
          <w:sz w:val="24"/>
          <w:szCs w:val="24"/>
        </w:rPr>
        <w:t>. [</w:t>
      </w:r>
      <w:r w:rsidR="004F7BC6">
        <w:rPr>
          <w:b/>
          <w:color w:val="C0504D" w:themeColor="accent2"/>
          <w:sz w:val="24"/>
          <w:szCs w:val="24"/>
        </w:rPr>
        <w:t>10</w:t>
      </w:r>
      <w:r w:rsidR="0032054B">
        <w:rPr>
          <w:b/>
          <w:color w:val="C0504D" w:themeColor="accent2"/>
          <w:sz w:val="24"/>
          <w:szCs w:val="24"/>
        </w:rPr>
        <w:t>]</w:t>
      </w:r>
    </w:p>
    <w:p w14:paraId="1828E2E3" w14:textId="1FE278CC" w:rsidR="00F87C09" w:rsidRPr="00A552C0" w:rsidRDefault="006A132A" w:rsidP="00A552C0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b/>
          <w:color w:val="C0504D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2BF5588B" wp14:editId="524EF442">
            <wp:extent cx="5943600" cy="2470785"/>
            <wp:effectExtent l="0" t="0" r="0" b="571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EC02" w14:textId="2C811E23" w:rsidR="00F87C09" w:rsidRDefault="00F87C09" w:rsidP="00F87C09">
      <w:pPr>
        <w:pStyle w:val="DefaultText"/>
        <w:spacing w:before="86"/>
        <w:ind w:left="722" w:hanging="736"/>
        <w:rPr>
          <w:b/>
          <w:color w:val="C0504D" w:themeColor="accent2"/>
          <w:szCs w:val="24"/>
        </w:rPr>
      </w:pPr>
      <w:r w:rsidRPr="00D7403C">
        <w:rPr>
          <w:b/>
          <w:color w:val="C0504D" w:themeColor="accent2"/>
          <w:szCs w:val="24"/>
        </w:rPr>
        <w:t>Q</w:t>
      </w:r>
      <w:r w:rsidR="00A552C0">
        <w:rPr>
          <w:b/>
          <w:color w:val="C0504D" w:themeColor="accent2"/>
          <w:szCs w:val="24"/>
        </w:rPr>
        <w:t>2</w:t>
      </w:r>
      <w:r w:rsidRPr="00D7403C">
        <w:rPr>
          <w:b/>
          <w:color w:val="C0504D" w:themeColor="accent2"/>
          <w:szCs w:val="24"/>
        </w:rPr>
        <w:t xml:space="preserve">. </w:t>
      </w:r>
      <w:r w:rsidR="00CD1E40">
        <w:rPr>
          <w:b/>
          <w:color w:val="C0504D" w:themeColor="accent2"/>
          <w:szCs w:val="24"/>
        </w:rPr>
        <w:t>Below is the design for the case study of hotel-rooms-</w:t>
      </w:r>
      <w:r w:rsidR="007B4138">
        <w:rPr>
          <w:b/>
          <w:color w:val="C0504D" w:themeColor="accent2"/>
          <w:szCs w:val="24"/>
        </w:rPr>
        <w:t>booking discussed in the class</w:t>
      </w:r>
      <w:r w:rsidRPr="00D7403C">
        <w:rPr>
          <w:b/>
          <w:color w:val="C0504D" w:themeColor="accent2"/>
          <w:szCs w:val="24"/>
        </w:rPr>
        <w:t>.</w:t>
      </w:r>
      <w:r>
        <w:rPr>
          <w:b/>
          <w:color w:val="C0504D" w:themeColor="accent2"/>
          <w:szCs w:val="24"/>
        </w:rPr>
        <w:t xml:space="preserve"> [</w:t>
      </w:r>
      <w:r w:rsidR="00C46A8C">
        <w:rPr>
          <w:b/>
          <w:color w:val="C0504D" w:themeColor="accent2"/>
          <w:szCs w:val="24"/>
        </w:rPr>
        <w:t>4</w:t>
      </w:r>
      <w:r>
        <w:rPr>
          <w:b/>
          <w:color w:val="C0504D" w:themeColor="accent2"/>
          <w:szCs w:val="24"/>
        </w:rPr>
        <w:t>0]</w:t>
      </w:r>
    </w:p>
    <w:p w14:paraId="7E9E90B5" w14:textId="77777777" w:rsidR="007B4138" w:rsidRPr="007B4138" w:rsidRDefault="007B4138" w:rsidP="007B4138">
      <w:pPr>
        <w:pStyle w:val="DefaultText"/>
        <w:spacing w:before="86"/>
        <w:ind w:left="722" w:hanging="736"/>
      </w:pPr>
      <w:r w:rsidRPr="007B4138">
        <w:t>System/Application Requirements</w:t>
      </w:r>
    </w:p>
    <w:p w14:paraId="24225E93" w14:textId="77777777" w:rsidR="007B4138" w:rsidRPr="007B4138" w:rsidRDefault="007B4138" w:rsidP="007B4138">
      <w:pPr>
        <w:pStyle w:val="DefaultText"/>
        <w:numPr>
          <w:ilvl w:val="0"/>
          <w:numId w:val="19"/>
        </w:numPr>
        <w:spacing w:before="86"/>
      </w:pPr>
      <w:r w:rsidRPr="007B4138">
        <w:t>We want to build hotel room booking system</w:t>
      </w:r>
    </w:p>
    <w:p w14:paraId="5592F9C1" w14:textId="77777777" w:rsidR="007B4138" w:rsidRPr="007B4138" w:rsidRDefault="007B4138" w:rsidP="007B4138">
      <w:pPr>
        <w:pStyle w:val="DefaultText"/>
        <w:numPr>
          <w:ilvl w:val="0"/>
          <w:numId w:val="19"/>
        </w:numPr>
        <w:spacing w:before="86"/>
      </w:pPr>
      <w:r w:rsidRPr="007B4138">
        <w:t>Assume there are several hotels in Chicago</w:t>
      </w:r>
    </w:p>
    <w:p w14:paraId="02843E7A" w14:textId="77777777" w:rsidR="007B4138" w:rsidRPr="007B4138" w:rsidRDefault="007B4138" w:rsidP="007B4138">
      <w:pPr>
        <w:pStyle w:val="DefaultText"/>
        <w:numPr>
          <w:ilvl w:val="0"/>
          <w:numId w:val="19"/>
        </w:numPr>
        <w:spacing w:before="86"/>
      </w:pPr>
      <w:r w:rsidRPr="007B4138">
        <w:t>Each hotel only has two types of the rooms – Standard Room with 2 beds, Standard Room with 1 big bed</w:t>
      </w:r>
    </w:p>
    <w:p w14:paraId="265D8E3C" w14:textId="5994D406" w:rsidR="007B4138" w:rsidRDefault="007B4138" w:rsidP="007B4138">
      <w:pPr>
        <w:pStyle w:val="DefaultText"/>
        <w:numPr>
          <w:ilvl w:val="0"/>
          <w:numId w:val="19"/>
        </w:numPr>
        <w:spacing w:before="86"/>
      </w:pPr>
      <w:r w:rsidRPr="007B4138">
        <w:t>Customer can book rooms from our website. But the availability may vary from hotels to hotels</w:t>
      </w:r>
    </w:p>
    <w:p w14:paraId="04FE2DEC" w14:textId="628587FC" w:rsidR="0015612B" w:rsidRPr="0015612B" w:rsidRDefault="0015612B" w:rsidP="0015612B">
      <w:pPr>
        <w:pStyle w:val="DefaultText"/>
        <w:spacing w:before="86"/>
        <w:ind w:left="346"/>
      </w:pPr>
      <w:r>
        <w:t>O</w:t>
      </w:r>
      <w:r w:rsidRPr="0015612B">
        <w:rPr>
          <w:rFonts w:hint="eastAsia"/>
        </w:rPr>
        <w:t>u</w:t>
      </w:r>
      <w:r w:rsidRPr="0015612B">
        <w:t>r design:</w:t>
      </w:r>
    </w:p>
    <w:p w14:paraId="263476A6" w14:textId="77777777" w:rsidR="0015612B" w:rsidRPr="0015612B" w:rsidRDefault="0015612B" w:rsidP="0015612B">
      <w:pPr>
        <w:pStyle w:val="DefaultText"/>
        <w:numPr>
          <w:ilvl w:val="0"/>
          <w:numId w:val="19"/>
        </w:numPr>
        <w:spacing w:before="86"/>
      </w:pPr>
      <w:r w:rsidRPr="0015612B">
        <w:t>Hotel (HID, Name, Address, Cell, …)</w:t>
      </w:r>
    </w:p>
    <w:p w14:paraId="45B895D2" w14:textId="77777777" w:rsidR="0015612B" w:rsidRPr="0015612B" w:rsidRDefault="0015612B" w:rsidP="0015612B">
      <w:pPr>
        <w:pStyle w:val="DefaultText"/>
        <w:numPr>
          <w:ilvl w:val="0"/>
          <w:numId w:val="19"/>
        </w:numPr>
        <w:spacing w:before="86"/>
      </w:pPr>
      <w:r w:rsidRPr="0015612B">
        <w:t>RoomType (TypeID, NumBeds, RoomSize, …)</w:t>
      </w:r>
    </w:p>
    <w:p w14:paraId="5558791F" w14:textId="77777777" w:rsidR="0015612B" w:rsidRPr="0015612B" w:rsidRDefault="0015612B" w:rsidP="0015612B">
      <w:pPr>
        <w:pStyle w:val="DefaultText"/>
        <w:numPr>
          <w:ilvl w:val="0"/>
          <w:numId w:val="19"/>
        </w:numPr>
        <w:spacing w:before="86"/>
      </w:pPr>
      <w:r w:rsidRPr="0015612B">
        <w:t>HotelRooms (RoomID, HID, TypeID, Quantity)</w:t>
      </w:r>
    </w:p>
    <w:p w14:paraId="3E2B8051" w14:textId="77777777" w:rsidR="0015612B" w:rsidRPr="0015612B" w:rsidRDefault="0015612B" w:rsidP="0015612B">
      <w:pPr>
        <w:pStyle w:val="DefaultText"/>
        <w:numPr>
          <w:ilvl w:val="0"/>
          <w:numId w:val="19"/>
        </w:numPr>
        <w:spacing w:before="86"/>
      </w:pPr>
      <w:r w:rsidRPr="0015612B">
        <w:t>Customer (CID, Name, Address, Email, …)</w:t>
      </w:r>
    </w:p>
    <w:p w14:paraId="25E6660A" w14:textId="77777777" w:rsidR="0015612B" w:rsidRPr="0015612B" w:rsidRDefault="0015612B" w:rsidP="0015612B">
      <w:pPr>
        <w:pStyle w:val="DefaultText"/>
        <w:numPr>
          <w:ilvl w:val="0"/>
          <w:numId w:val="19"/>
        </w:numPr>
        <w:spacing w:before="86"/>
      </w:pPr>
      <w:r w:rsidRPr="0015612B">
        <w:t>Order (OrderID, CID, CheckinDate, CheckoutDate)</w:t>
      </w:r>
    </w:p>
    <w:p w14:paraId="12E55378" w14:textId="3050F57D" w:rsidR="0015612B" w:rsidRDefault="0015612B" w:rsidP="0015612B">
      <w:pPr>
        <w:pStyle w:val="DefaultText"/>
        <w:numPr>
          <w:ilvl w:val="0"/>
          <w:numId w:val="19"/>
        </w:numPr>
        <w:spacing w:before="86"/>
      </w:pPr>
      <w:r w:rsidRPr="0015612B">
        <w:lastRenderedPageBreak/>
        <w:t>RoomsInOrder (OrderID, RoomID, RoomQuantity)</w:t>
      </w:r>
    </w:p>
    <w:p w14:paraId="2CE682D8" w14:textId="2236686B" w:rsidR="0015612B" w:rsidRDefault="0015612B" w:rsidP="0015612B">
      <w:pPr>
        <w:pStyle w:val="DefaultText"/>
        <w:spacing w:before="86"/>
      </w:pPr>
    </w:p>
    <w:p w14:paraId="1C50A372" w14:textId="6CC6AEA3" w:rsidR="0015612B" w:rsidRDefault="0015612B" w:rsidP="0015612B">
      <w:pPr>
        <w:pStyle w:val="DefaultText"/>
        <w:spacing w:before="86"/>
      </w:pPr>
      <w:r>
        <w:t xml:space="preserve">a). Identify the PK and FK in each </w:t>
      </w:r>
      <w:r w:rsidR="00C21970">
        <w:t>entity</w:t>
      </w:r>
      <w:r w:rsidR="00773F9F">
        <w:t xml:space="preserve"> [10]</w:t>
      </w:r>
    </w:p>
    <w:p w14:paraId="199CDE0F" w14:textId="31FF92DB" w:rsidR="00C21970" w:rsidRDefault="00C21970" w:rsidP="0015612B">
      <w:pPr>
        <w:pStyle w:val="DefaultText"/>
        <w:spacing w:before="86"/>
      </w:pPr>
    </w:p>
    <w:p w14:paraId="34B1B83F" w14:textId="20F616D0" w:rsidR="00C21970" w:rsidRDefault="00C21970" w:rsidP="0015612B">
      <w:pPr>
        <w:pStyle w:val="DefaultText"/>
        <w:spacing w:before="86"/>
      </w:pPr>
    </w:p>
    <w:p w14:paraId="1BD5FFCF" w14:textId="3D3B138B" w:rsidR="00C21970" w:rsidRDefault="00C21970" w:rsidP="0015612B">
      <w:pPr>
        <w:pStyle w:val="DefaultText"/>
        <w:spacing w:before="86"/>
      </w:pPr>
      <w:r>
        <w:t>b). Draw ERD for physical DB design</w:t>
      </w:r>
      <w:r w:rsidR="0080649E">
        <w:t xml:space="preserve"> [10]</w:t>
      </w:r>
    </w:p>
    <w:p w14:paraId="03F3B12F" w14:textId="36E107E1" w:rsidR="00C21970" w:rsidRDefault="00C21970" w:rsidP="0015612B">
      <w:pPr>
        <w:pStyle w:val="DefaultText"/>
        <w:spacing w:before="86"/>
      </w:pPr>
    </w:p>
    <w:p w14:paraId="71F8183B" w14:textId="55C672F0" w:rsidR="00C21970" w:rsidRDefault="00C21970" w:rsidP="0015612B">
      <w:pPr>
        <w:pStyle w:val="DefaultText"/>
        <w:spacing w:before="86"/>
      </w:pPr>
    </w:p>
    <w:p w14:paraId="3934436B" w14:textId="7A0B2F87" w:rsidR="00C21970" w:rsidRPr="0015612B" w:rsidRDefault="00C21970" w:rsidP="0015612B">
      <w:pPr>
        <w:pStyle w:val="DefaultText"/>
        <w:spacing w:before="86"/>
      </w:pPr>
      <w:r>
        <w:t xml:space="preserve">c). Now, we want to add “price”. Note that there would be unit price for the rooms, as well as the price in the orders. Special notes: hotels may release difference prices for different time periods. Complete your design in BCNF by showing your physical </w:t>
      </w:r>
      <w:r w:rsidR="00773F9F">
        <w:t>design by ERD</w:t>
      </w:r>
      <w:r w:rsidR="0080649E">
        <w:t xml:space="preserve"> [</w:t>
      </w:r>
      <w:r w:rsidR="00C46A8C">
        <w:t>2</w:t>
      </w:r>
      <w:r w:rsidR="0080649E">
        <w:t>0]</w:t>
      </w:r>
    </w:p>
    <w:p w14:paraId="3D96D627" w14:textId="0ECA8AC1" w:rsidR="007B4138" w:rsidRDefault="007B4138" w:rsidP="007B4138">
      <w:pPr>
        <w:pStyle w:val="DefaultText"/>
        <w:spacing w:before="86"/>
      </w:pPr>
    </w:p>
    <w:p w14:paraId="0B39C830" w14:textId="42C18426" w:rsidR="004F7BC6" w:rsidRDefault="004F7BC6" w:rsidP="007B4138">
      <w:pPr>
        <w:pStyle w:val="DefaultText"/>
        <w:spacing w:before="86"/>
      </w:pPr>
    </w:p>
    <w:p w14:paraId="14F76DD0" w14:textId="586DA88B" w:rsidR="004F7BC6" w:rsidRDefault="004F7BC6" w:rsidP="007B4138">
      <w:pPr>
        <w:pStyle w:val="DefaultText"/>
        <w:spacing w:before="86"/>
        <w:rPr>
          <w:b/>
          <w:color w:val="C0504D" w:themeColor="accent2"/>
          <w:szCs w:val="24"/>
        </w:rPr>
      </w:pPr>
      <w:r w:rsidRPr="00D7403C">
        <w:rPr>
          <w:b/>
          <w:color w:val="C0504D" w:themeColor="accent2"/>
          <w:szCs w:val="24"/>
        </w:rPr>
        <w:t>Q</w:t>
      </w:r>
      <w:r w:rsidR="00A552C0">
        <w:rPr>
          <w:b/>
          <w:color w:val="C0504D" w:themeColor="accent2"/>
          <w:szCs w:val="24"/>
        </w:rPr>
        <w:t>3</w:t>
      </w:r>
      <w:r w:rsidRPr="00D7403C">
        <w:rPr>
          <w:b/>
          <w:color w:val="C0504D" w:themeColor="accent2"/>
          <w:szCs w:val="24"/>
        </w:rPr>
        <w:t>.</w:t>
      </w:r>
      <w:r w:rsidR="006B0C79">
        <w:rPr>
          <w:b/>
          <w:color w:val="C0504D" w:themeColor="accent2"/>
          <w:szCs w:val="24"/>
        </w:rPr>
        <w:t xml:space="preserve"> [</w:t>
      </w:r>
      <w:r w:rsidR="00C46A8C">
        <w:rPr>
          <w:b/>
          <w:color w:val="C0504D" w:themeColor="accent2"/>
          <w:szCs w:val="24"/>
        </w:rPr>
        <w:t>1</w:t>
      </w:r>
      <w:r w:rsidR="006B0C79">
        <w:rPr>
          <w:b/>
          <w:color w:val="C0504D" w:themeColor="accent2"/>
          <w:szCs w:val="24"/>
        </w:rPr>
        <w:t xml:space="preserve">0] </w:t>
      </w:r>
      <w:r w:rsidR="00FA0780">
        <w:rPr>
          <w:b/>
          <w:color w:val="C0504D" w:themeColor="accent2"/>
          <w:szCs w:val="24"/>
        </w:rPr>
        <w:t>Draw the final design in Q3 by using UML</w:t>
      </w:r>
    </w:p>
    <w:p w14:paraId="01E7C2ED" w14:textId="332DBD30" w:rsidR="00A552C0" w:rsidRDefault="00A552C0" w:rsidP="007B4138">
      <w:pPr>
        <w:pStyle w:val="DefaultText"/>
        <w:spacing w:before="86"/>
        <w:rPr>
          <w:b/>
          <w:color w:val="C0504D" w:themeColor="accent2"/>
          <w:szCs w:val="24"/>
        </w:rPr>
      </w:pPr>
    </w:p>
    <w:p w14:paraId="7CBFB207" w14:textId="611DB459" w:rsidR="00A552C0" w:rsidRDefault="00A552C0" w:rsidP="007B4138">
      <w:pPr>
        <w:pStyle w:val="DefaultText"/>
        <w:spacing w:before="86"/>
        <w:rPr>
          <w:b/>
          <w:color w:val="C0504D" w:themeColor="accent2"/>
          <w:szCs w:val="24"/>
        </w:rPr>
      </w:pPr>
    </w:p>
    <w:p w14:paraId="4B9C9346" w14:textId="50CAAF35" w:rsidR="00A552C0" w:rsidRDefault="00A552C0" w:rsidP="007B4138">
      <w:pPr>
        <w:pStyle w:val="DefaultText"/>
        <w:spacing w:before="86"/>
        <w:rPr>
          <w:b/>
          <w:color w:val="C0504D" w:themeColor="accent2"/>
          <w:szCs w:val="24"/>
        </w:rPr>
      </w:pPr>
    </w:p>
    <w:p w14:paraId="0AB068BC" w14:textId="2CAEBE07" w:rsidR="00A552C0" w:rsidRDefault="00A552C0" w:rsidP="007B4138">
      <w:pPr>
        <w:pStyle w:val="DefaultText"/>
        <w:spacing w:before="86"/>
        <w:rPr>
          <w:b/>
          <w:color w:val="C0504D" w:themeColor="accent2"/>
          <w:szCs w:val="24"/>
        </w:rPr>
      </w:pPr>
    </w:p>
    <w:p w14:paraId="573E4EDC" w14:textId="2831ECE7" w:rsidR="00A552C0" w:rsidRDefault="00A552C0" w:rsidP="00A552C0">
      <w:pPr>
        <w:pStyle w:val="DefaultText"/>
        <w:spacing w:before="86"/>
        <w:rPr>
          <w:b/>
          <w:color w:val="C0504D" w:themeColor="accent2"/>
          <w:szCs w:val="24"/>
        </w:rPr>
      </w:pPr>
      <w:r w:rsidRPr="00D7403C">
        <w:rPr>
          <w:b/>
          <w:color w:val="C0504D" w:themeColor="accent2"/>
          <w:szCs w:val="24"/>
        </w:rPr>
        <w:t>Q</w:t>
      </w:r>
      <w:r>
        <w:rPr>
          <w:b/>
          <w:color w:val="C0504D" w:themeColor="accent2"/>
          <w:szCs w:val="24"/>
        </w:rPr>
        <w:t>4</w:t>
      </w:r>
      <w:r w:rsidRPr="00D7403C">
        <w:rPr>
          <w:b/>
          <w:color w:val="C0504D" w:themeColor="accent2"/>
          <w:szCs w:val="24"/>
        </w:rPr>
        <w:t>.</w:t>
      </w:r>
      <w:r>
        <w:rPr>
          <w:b/>
          <w:color w:val="C0504D" w:themeColor="accent2"/>
          <w:szCs w:val="24"/>
        </w:rPr>
        <w:t xml:space="preserve"> [</w:t>
      </w:r>
      <w:r w:rsidR="00AE1F5F">
        <w:rPr>
          <w:b/>
          <w:color w:val="C0504D" w:themeColor="accent2"/>
          <w:szCs w:val="24"/>
        </w:rPr>
        <w:t>4</w:t>
      </w:r>
      <w:r>
        <w:rPr>
          <w:b/>
          <w:color w:val="C0504D" w:themeColor="accent2"/>
          <w:szCs w:val="24"/>
        </w:rPr>
        <w:t xml:space="preserve">0] </w:t>
      </w:r>
      <w:r w:rsidR="00A15B11">
        <w:rPr>
          <w:b/>
          <w:color w:val="C0504D" w:themeColor="accent2"/>
          <w:szCs w:val="24"/>
        </w:rPr>
        <w:t>Using DDL and DML for the following</w:t>
      </w:r>
    </w:p>
    <w:p w14:paraId="1E5A27C5" w14:textId="2CEFD7D2" w:rsidR="00A15B11" w:rsidRDefault="00931784" w:rsidP="00A552C0">
      <w:pPr>
        <w:pStyle w:val="DefaultText"/>
        <w:spacing w:before="86"/>
        <w:rPr>
          <w:bCs/>
          <w:color w:val="000000" w:themeColor="text1"/>
          <w:szCs w:val="24"/>
        </w:rPr>
      </w:pPr>
      <w:r w:rsidRPr="00684999">
        <w:rPr>
          <w:bCs/>
          <w:color w:val="000000" w:themeColor="text1"/>
          <w:szCs w:val="24"/>
        </w:rPr>
        <w:t xml:space="preserve">Download the </w:t>
      </w:r>
      <w:r w:rsidR="00AB03AF" w:rsidRPr="00684999">
        <w:rPr>
          <w:bCs/>
          <w:color w:val="000000" w:themeColor="text1"/>
          <w:szCs w:val="24"/>
        </w:rPr>
        <w:t>W5_MovieRatings.zip file, unzip it. You will find four csv files, each of which is an entity/table</w:t>
      </w:r>
      <w:r w:rsidR="00684999" w:rsidRPr="00684999">
        <w:rPr>
          <w:bCs/>
          <w:color w:val="000000" w:themeColor="text1"/>
          <w:szCs w:val="24"/>
        </w:rPr>
        <w:t>. Therefore, there are 4 tables:</w:t>
      </w:r>
      <w:r w:rsidR="00684999">
        <w:rPr>
          <w:bCs/>
          <w:color w:val="000000" w:themeColor="text1"/>
          <w:szCs w:val="24"/>
        </w:rPr>
        <w:t xml:space="preserve"> Users, Movies, Ratings, Tags.</w:t>
      </w:r>
    </w:p>
    <w:p w14:paraId="08375C0C" w14:textId="5ABFB703" w:rsidR="00684999" w:rsidRDefault="00684999" w:rsidP="00A552C0">
      <w:pPr>
        <w:pStyle w:val="DefaultText"/>
        <w:spacing w:before="86"/>
        <w:rPr>
          <w:bCs/>
          <w:color w:val="000000" w:themeColor="text1"/>
          <w:szCs w:val="24"/>
        </w:rPr>
      </w:pPr>
    </w:p>
    <w:p w14:paraId="07DCDD83" w14:textId="56F2B4DE" w:rsidR="00684999" w:rsidRPr="000B046F" w:rsidRDefault="000B046F" w:rsidP="000B046F">
      <w:pPr>
        <w:pStyle w:val="DefaultText"/>
        <w:numPr>
          <w:ilvl w:val="0"/>
          <w:numId w:val="20"/>
        </w:numPr>
        <w:spacing w:before="86"/>
        <w:rPr>
          <w:bCs/>
          <w:color w:val="000000" w:themeColor="text1"/>
        </w:rPr>
      </w:pPr>
      <w:r>
        <w:rPr>
          <w:bCs/>
          <w:color w:val="000000" w:themeColor="text1"/>
          <w:szCs w:val="24"/>
        </w:rPr>
        <w:t>[</w:t>
      </w:r>
      <w:r w:rsidR="003E5BEA">
        <w:rPr>
          <w:bCs/>
          <w:color w:val="000000" w:themeColor="text1"/>
          <w:szCs w:val="24"/>
        </w:rPr>
        <w:t>4</w:t>
      </w:r>
      <w:r>
        <w:rPr>
          <w:bCs/>
          <w:color w:val="000000" w:themeColor="text1"/>
          <w:szCs w:val="24"/>
        </w:rPr>
        <w:t>]</w:t>
      </w:r>
      <w:r w:rsidR="00684999">
        <w:rPr>
          <w:bCs/>
          <w:color w:val="000000" w:themeColor="text1"/>
          <w:szCs w:val="24"/>
        </w:rPr>
        <w:t xml:space="preserve"> Identify PK and FK in these tables. </w:t>
      </w:r>
      <w:r w:rsidR="00FF0066">
        <w:rPr>
          <w:bCs/>
          <w:color w:val="000000" w:themeColor="text1"/>
          <w:szCs w:val="24"/>
        </w:rPr>
        <w:t xml:space="preserve">Use * to indicate PK, and ___ to tell FK. For example, Student (StudentID*, </w:t>
      </w:r>
      <w:r w:rsidR="00FF0066" w:rsidRPr="00FF0066">
        <w:rPr>
          <w:bCs/>
          <w:color w:val="000000" w:themeColor="text1"/>
          <w:szCs w:val="24"/>
          <w:u w:val="single"/>
        </w:rPr>
        <w:t>DeptID</w:t>
      </w:r>
      <w:r w:rsidR="00FF0066">
        <w:rPr>
          <w:bCs/>
          <w:color w:val="000000" w:themeColor="text1"/>
          <w:szCs w:val="24"/>
        </w:rPr>
        <w:t>, Firstname, Lastname)</w:t>
      </w:r>
      <w:r>
        <w:rPr>
          <w:bCs/>
          <w:color w:val="000000" w:themeColor="text1"/>
          <w:szCs w:val="24"/>
        </w:rPr>
        <w:t xml:space="preserve"> </w:t>
      </w:r>
    </w:p>
    <w:p w14:paraId="20E48EA2" w14:textId="5CF3045F" w:rsidR="000B046F" w:rsidRPr="00F50B67" w:rsidRDefault="003E5BEA" w:rsidP="000B046F">
      <w:pPr>
        <w:pStyle w:val="DefaultText"/>
        <w:numPr>
          <w:ilvl w:val="0"/>
          <w:numId w:val="20"/>
        </w:numPr>
        <w:spacing w:before="86"/>
        <w:rPr>
          <w:bCs/>
          <w:color w:val="000000" w:themeColor="text1"/>
        </w:rPr>
      </w:pPr>
      <w:r>
        <w:rPr>
          <w:bCs/>
          <w:color w:val="000000" w:themeColor="text1"/>
          <w:szCs w:val="24"/>
        </w:rPr>
        <w:t xml:space="preserve">[8] </w:t>
      </w:r>
      <w:r w:rsidR="00F50B67">
        <w:rPr>
          <w:bCs/>
          <w:color w:val="000000" w:themeColor="text1"/>
          <w:szCs w:val="24"/>
        </w:rPr>
        <w:t>Use create statements to create these tables in Oracle, show your SQL coding</w:t>
      </w:r>
    </w:p>
    <w:p w14:paraId="79E8C033" w14:textId="77777777" w:rsidR="003E5BEA" w:rsidRPr="00F50B67" w:rsidRDefault="003E5BEA" w:rsidP="003E5BEA">
      <w:pPr>
        <w:pStyle w:val="DefaultText"/>
        <w:numPr>
          <w:ilvl w:val="0"/>
          <w:numId w:val="20"/>
        </w:numPr>
        <w:spacing w:before="86"/>
        <w:rPr>
          <w:bCs/>
          <w:color w:val="000000" w:themeColor="text1"/>
        </w:rPr>
      </w:pPr>
      <w:r>
        <w:rPr>
          <w:bCs/>
          <w:color w:val="000000" w:themeColor="text1"/>
          <w:szCs w:val="24"/>
        </w:rPr>
        <w:t>[8] Use insert statements to insert values in these tables</w:t>
      </w:r>
      <w:r>
        <w:rPr>
          <w:bCs/>
          <w:color w:val="000000" w:themeColor="text1"/>
          <w:szCs w:val="24"/>
        </w:rPr>
        <w:t>, show your SQL coding</w:t>
      </w:r>
    </w:p>
    <w:p w14:paraId="3A1EAB85" w14:textId="46049566" w:rsidR="00F50B67" w:rsidRPr="00061EF5" w:rsidRDefault="000B1A84" w:rsidP="000B046F">
      <w:pPr>
        <w:pStyle w:val="DefaultText"/>
        <w:numPr>
          <w:ilvl w:val="0"/>
          <w:numId w:val="20"/>
        </w:numPr>
        <w:spacing w:before="86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[4] Add a column “TagDate” in the table Tags. After that, insert </w:t>
      </w:r>
      <w:r w:rsidR="00061EF5">
        <w:rPr>
          <w:bCs/>
          <w:color w:val="000000" w:themeColor="text1"/>
        </w:rPr>
        <w:t>date values for the current entries in table Tags. Note, you can use any date values</w:t>
      </w:r>
      <w:r w:rsidR="00061EF5">
        <w:rPr>
          <w:bCs/>
          <w:color w:val="000000" w:themeColor="text1"/>
          <w:szCs w:val="24"/>
        </w:rPr>
        <w:t>, show your SQL coding</w:t>
      </w:r>
    </w:p>
    <w:p w14:paraId="38E45487" w14:textId="5BD5C600" w:rsidR="00061EF5" w:rsidRPr="002D28E2" w:rsidRDefault="002D28E2" w:rsidP="000B046F">
      <w:pPr>
        <w:pStyle w:val="DefaultText"/>
        <w:numPr>
          <w:ilvl w:val="0"/>
          <w:numId w:val="20"/>
        </w:numPr>
        <w:spacing w:before="86"/>
        <w:rPr>
          <w:bCs/>
          <w:color w:val="000000" w:themeColor="text1"/>
        </w:rPr>
      </w:pPr>
      <w:r>
        <w:rPr>
          <w:bCs/>
          <w:color w:val="000000" w:themeColor="text1"/>
          <w:szCs w:val="24"/>
        </w:rPr>
        <w:t>[</w:t>
      </w:r>
      <w:r w:rsidR="00D67735">
        <w:rPr>
          <w:bCs/>
          <w:color w:val="000000" w:themeColor="text1"/>
          <w:szCs w:val="24"/>
        </w:rPr>
        <w:t>8</w:t>
      </w:r>
      <w:r>
        <w:rPr>
          <w:bCs/>
          <w:color w:val="000000" w:themeColor="text1"/>
          <w:szCs w:val="24"/>
        </w:rPr>
        <w:t>] Drop table movies</w:t>
      </w:r>
      <w:r>
        <w:rPr>
          <w:bCs/>
          <w:color w:val="000000" w:themeColor="text1"/>
          <w:szCs w:val="24"/>
        </w:rPr>
        <w:t>, show your SQL coding</w:t>
      </w:r>
    </w:p>
    <w:p w14:paraId="095DBBBC" w14:textId="14A80EAC" w:rsidR="002D28E2" w:rsidRPr="00023EE2" w:rsidRDefault="0018151C" w:rsidP="000B046F">
      <w:pPr>
        <w:pStyle w:val="DefaultText"/>
        <w:numPr>
          <w:ilvl w:val="0"/>
          <w:numId w:val="20"/>
        </w:numPr>
        <w:spacing w:before="86"/>
        <w:rPr>
          <w:bCs/>
          <w:color w:val="000000" w:themeColor="text1"/>
        </w:rPr>
      </w:pPr>
      <w:r>
        <w:rPr>
          <w:bCs/>
          <w:color w:val="000000" w:themeColor="text1"/>
          <w:szCs w:val="24"/>
        </w:rPr>
        <w:t>[4] In table Ratings, change the data type of ratings to Number(2, 1)</w:t>
      </w:r>
      <w:r w:rsidRPr="0018151C">
        <w:rPr>
          <w:bCs/>
          <w:color w:val="000000" w:themeColor="text1"/>
          <w:szCs w:val="24"/>
        </w:rPr>
        <w:t xml:space="preserve"> </w:t>
      </w:r>
      <w:r>
        <w:rPr>
          <w:bCs/>
          <w:color w:val="000000" w:themeColor="text1"/>
          <w:szCs w:val="24"/>
        </w:rPr>
        <w:t>, show your SQL coding</w:t>
      </w:r>
    </w:p>
    <w:p w14:paraId="0E47A8EA" w14:textId="2BBB1FB2" w:rsidR="00023EE2" w:rsidRPr="00684999" w:rsidRDefault="00113CAA" w:rsidP="000B046F">
      <w:pPr>
        <w:pStyle w:val="DefaultText"/>
        <w:numPr>
          <w:ilvl w:val="0"/>
          <w:numId w:val="20"/>
        </w:numPr>
        <w:spacing w:before="86"/>
        <w:rPr>
          <w:bCs/>
          <w:color w:val="000000" w:themeColor="text1"/>
        </w:rPr>
      </w:pPr>
      <w:r>
        <w:rPr>
          <w:bCs/>
          <w:color w:val="000000" w:themeColor="text1"/>
          <w:szCs w:val="24"/>
        </w:rPr>
        <w:t xml:space="preserve">[4] </w:t>
      </w:r>
      <w:r w:rsidR="008F0673">
        <w:rPr>
          <w:bCs/>
          <w:color w:val="000000" w:themeColor="text1"/>
          <w:szCs w:val="24"/>
        </w:rPr>
        <w:t xml:space="preserve">Assume that users can only give ratings, like, 1, 2, 3, 4, 5. </w:t>
      </w:r>
      <w:r>
        <w:rPr>
          <w:bCs/>
          <w:color w:val="000000" w:themeColor="text1"/>
          <w:szCs w:val="24"/>
        </w:rPr>
        <w:t>In table Ratings,</w:t>
      </w:r>
      <w:r w:rsidR="008F0673">
        <w:rPr>
          <w:bCs/>
          <w:color w:val="000000" w:themeColor="text1"/>
          <w:szCs w:val="24"/>
        </w:rPr>
        <w:t xml:space="preserve"> add a check constraint</w:t>
      </w:r>
      <w:r w:rsidR="00D26881">
        <w:rPr>
          <w:bCs/>
          <w:color w:val="000000" w:themeColor="text1"/>
          <w:szCs w:val="24"/>
        </w:rPr>
        <w:t xml:space="preserve"> to guarantee that the input values for the column rating must be a value from (1, 2, 3, 4, 5)</w:t>
      </w:r>
    </w:p>
    <w:p w14:paraId="46BCE231" w14:textId="77777777" w:rsidR="00A552C0" w:rsidRPr="007B4138" w:rsidRDefault="00A552C0" w:rsidP="007B4138">
      <w:pPr>
        <w:pStyle w:val="DefaultText"/>
        <w:spacing w:before="86"/>
      </w:pPr>
    </w:p>
    <w:p w14:paraId="2161F928" w14:textId="77777777" w:rsidR="007B4138" w:rsidRPr="00D7403C" w:rsidRDefault="007B4138" w:rsidP="00F87C09">
      <w:pPr>
        <w:pStyle w:val="DefaultText"/>
        <w:spacing w:before="86"/>
        <w:ind w:left="722" w:hanging="736"/>
        <w:rPr>
          <w:b/>
          <w:color w:val="C0504D" w:themeColor="accent2"/>
          <w:szCs w:val="24"/>
        </w:rPr>
      </w:pPr>
    </w:p>
    <w:p w14:paraId="301B92A7" w14:textId="77777777" w:rsidR="00F87C09" w:rsidRPr="0032054B" w:rsidRDefault="00F87C09" w:rsidP="00F87C09">
      <w:pPr>
        <w:pStyle w:val="DefaultText"/>
        <w:spacing w:before="86"/>
      </w:pPr>
    </w:p>
    <w:p w14:paraId="3BBF1B09" w14:textId="23884360" w:rsidR="00723EBE" w:rsidRDefault="00723EBE" w:rsidP="00380719">
      <w:pPr>
        <w:pStyle w:val="DefaultText"/>
        <w:spacing w:before="86"/>
        <w:ind w:left="722" w:hanging="736"/>
      </w:pPr>
    </w:p>
    <w:sectPr w:rsidR="00723EBE" w:rsidSect="00380719">
      <w:type w:val="continuous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1808" w14:textId="77777777" w:rsidR="00E20F83" w:rsidRDefault="00E20F83" w:rsidP="003A3323">
      <w:r>
        <w:separator/>
      </w:r>
    </w:p>
  </w:endnote>
  <w:endnote w:type="continuationSeparator" w:id="0">
    <w:p w14:paraId="10EFAC4E" w14:textId="77777777" w:rsidR="00E20F83" w:rsidRDefault="00E20F83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C43A" w14:textId="77777777" w:rsidR="00E20F83" w:rsidRDefault="00E20F83" w:rsidP="003A3323">
      <w:r>
        <w:separator/>
      </w:r>
    </w:p>
  </w:footnote>
  <w:footnote w:type="continuationSeparator" w:id="0">
    <w:p w14:paraId="2B075AA2" w14:textId="77777777" w:rsidR="00E20F83" w:rsidRDefault="00E20F83" w:rsidP="003A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45"/>
    <w:multiLevelType w:val="hybridMultilevel"/>
    <w:tmpl w:val="B6403B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E59AC"/>
    <w:multiLevelType w:val="hybridMultilevel"/>
    <w:tmpl w:val="B7ACE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7EC7B00"/>
    <w:multiLevelType w:val="multilevel"/>
    <w:tmpl w:val="0416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270E"/>
    <w:multiLevelType w:val="hybridMultilevel"/>
    <w:tmpl w:val="223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AB5"/>
    <w:multiLevelType w:val="hybridMultilevel"/>
    <w:tmpl w:val="F256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3FCE"/>
    <w:multiLevelType w:val="hybridMultilevel"/>
    <w:tmpl w:val="25F0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C3B78"/>
    <w:multiLevelType w:val="hybridMultilevel"/>
    <w:tmpl w:val="3A1A4A1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8" w15:restartNumberingAfterBreak="0">
    <w:nsid w:val="2B49507F"/>
    <w:multiLevelType w:val="hybridMultilevel"/>
    <w:tmpl w:val="DC568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F42DD"/>
    <w:multiLevelType w:val="hybridMultilevel"/>
    <w:tmpl w:val="CCECF3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2" w15:restartNumberingAfterBreak="0">
    <w:nsid w:val="433C159F"/>
    <w:multiLevelType w:val="hybridMultilevel"/>
    <w:tmpl w:val="72D27E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A1307"/>
    <w:multiLevelType w:val="hybridMultilevel"/>
    <w:tmpl w:val="498C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B17C7"/>
    <w:multiLevelType w:val="hybridMultilevel"/>
    <w:tmpl w:val="BB80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71B9C"/>
    <w:multiLevelType w:val="hybridMultilevel"/>
    <w:tmpl w:val="D26AE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D288F"/>
    <w:multiLevelType w:val="hybridMultilevel"/>
    <w:tmpl w:val="3D1CA6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1773794"/>
    <w:multiLevelType w:val="hybridMultilevel"/>
    <w:tmpl w:val="D474D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92970E4"/>
    <w:multiLevelType w:val="hybridMultilevel"/>
    <w:tmpl w:val="3B6C23D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7D254592"/>
    <w:multiLevelType w:val="hybridMultilevel"/>
    <w:tmpl w:val="5FE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76888">
    <w:abstractNumId w:val="11"/>
  </w:num>
  <w:num w:numId="2" w16cid:durableId="1883787762">
    <w:abstractNumId w:val="9"/>
  </w:num>
  <w:num w:numId="3" w16cid:durableId="1460034243">
    <w:abstractNumId w:val="2"/>
  </w:num>
  <w:num w:numId="4" w16cid:durableId="344597716">
    <w:abstractNumId w:val="15"/>
  </w:num>
  <w:num w:numId="5" w16cid:durableId="43650450">
    <w:abstractNumId w:val="13"/>
  </w:num>
  <w:num w:numId="6" w16cid:durableId="649554864">
    <w:abstractNumId w:val="6"/>
  </w:num>
  <w:num w:numId="7" w16cid:durableId="363869826">
    <w:abstractNumId w:val="19"/>
  </w:num>
  <w:num w:numId="8" w16cid:durableId="290983310">
    <w:abstractNumId w:val="3"/>
  </w:num>
  <w:num w:numId="9" w16cid:durableId="1515654695">
    <w:abstractNumId w:val="10"/>
  </w:num>
  <w:num w:numId="10" w16cid:durableId="862595125">
    <w:abstractNumId w:val="5"/>
  </w:num>
  <w:num w:numId="11" w16cid:durableId="2048291133">
    <w:abstractNumId w:val="0"/>
  </w:num>
  <w:num w:numId="12" w16cid:durableId="225071871">
    <w:abstractNumId w:val="17"/>
  </w:num>
  <w:num w:numId="13" w16cid:durableId="865021470">
    <w:abstractNumId w:val="16"/>
  </w:num>
  <w:num w:numId="14" w16cid:durableId="333723331">
    <w:abstractNumId w:val="12"/>
  </w:num>
  <w:num w:numId="15" w16cid:durableId="1013535025">
    <w:abstractNumId w:val="14"/>
  </w:num>
  <w:num w:numId="16" w16cid:durableId="733435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39166585">
    <w:abstractNumId w:val="4"/>
  </w:num>
  <w:num w:numId="18" w16cid:durableId="1594360645">
    <w:abstractNumId w:val="7"/>
  </w:num>
  <w:num w:numId="19" w16cid:durableId="1231961978">
    <w:abstractNumId w:val="18"/>
  </w:num>
  <w:num w:numId="20" w16cid:durableId="228418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3D"/>
    <w:rsid w:val="00000C0F"/>
    <w:rsid w:val="00011DAA"/>
    <w:rsid w:val="00023EE2"/>
    <w:rsid w:val="000338E8"/>
    <w:rsid w:val="0004154C"/>
    <w:rsid w:val="00054CD2"/>
    <w:rsid w:val="00061EF5"/>
    <w:rsid w:val="000658A1"/>
    <w:rsid w:val="000661FA"/>
    <w:rsid w:val="0007026D"/>
    <w:rsid w:val="00093F66"/>
    <w:rsid w:val="000B02B4"/>
    <w:rsid w:val="000B046F"/>
    <w:rsid w:val="000B0A60"/>
    <w:rsid w:val="000B1A84"/>
    <w:rsid w:val="000B268B"/>
    <w:rsid w:val="000D118B"/>
    <w:rsid w:val="000D3DA2"/>
    <w:rsid w:val="00101C6C"/>
    <w:rsid w:val="00113CAA"/>
    <w:rsid w:val="00113D40"/>
    <w:rsid w:val="0015612B"/>
    <w:rsid w:val="00171D08"/>
    <w:rsid w:val="0018080B"/>
    <w:rsid w:val="0018151C"/>
    <w:rsid w:val="00191C8B"/>
    <w:rsid w:val="0019785D"/>
    <w:rsid w:val="001C5E39"/>
    <w:rsid w:val="00202F5B"/>
    <w:rsid w:val="00213388"/>
    <w:rsid w:val="00232997"/>
    <w:rsid w:val="00247138"/>
    <w:rsid w:val="002527B2"/>
    <w:rsid w:val="0026057E"/>
    <w:rsid w:val="00262CC7"/>
    <w:rsid w:val="00263A12"/>
    <w:rsid w:val="00264C48"/>
    <w:rsid w:val="00277D24"/>
    <w:rsid w:val="00282A51"/>
    <w:rsid w:val="002833BD"/>
    <w:rsid w:val="0028661E"/>
    <w:rsid w:val="00297868"/>
    <w:rsid w:val="002A3687"/>
    <w:rsid w:val="002D28E2"/>
    <w:rsid w:val="002F3AE9"/>
    <w:rsid w:val="0032054B"/>
    <w:rsid w:val="0034698D"/>
    <w:rsid w:val="00353E07"/>
    <w:rsid w:val="00362B69"/>
    <w:rsid w:val="00370A4D"/>
    <w:rsid w:val="00380719"/>
    <w:rsid w:val="0039089E"/>
    <w:rsid w:val="0039625C"/>
    <w:rsid w:val="003A3323"/>
    <w:rsid w:val="003A647D"/>
    <w:rsid w:val="003B3FCC"/>
    <w:rsid w:val="003B57A0"/>
    <w:rsid w:val="003C49AA"/>
    <w:rsid w:val="003D75FF"/>
    <w:rsid w:val="003E5BEA"/>
    <w:rsid w:val="003F5C71"/>
    <w:rsid w:val="00417D9D"/>
    <w:rsid w:val="0043465D"/>
    <w:rsid w:val="004643FC"/>
    <w:rsid w:val="00470A8D"/>
    <w:rsid w:val="00482E64"/>
    <w:rsid w:val="00482FAF"/>
    <w:rsid w:val="004C6EBA"/>
    <w:rsid w:val="004F693B"/>
    <w:rsid w:val="004F7AF8"/>
    <w:rsid w:val="004F7BC6"/>
    <w:rsid w:val="00531F3A"/>
    <w:rsid w:val="00536337"/>
    <w:rsid w:val="00554008"/>
    <w:rsid w:val="00557081"/>
    <w:rsid w:val="005606C4"/>
    <w:rsid w:val="00580CD9"/>
    <w:rsid w:val="00596D70"/>
    <w:rsid w:val="005D21D3"/>
    <w:rsid w:val="005D571A"/>
    <w:rsid w:val="005D776D"/>
    <w:rsid w:val="005E35B6"/>
    <w:rsid w:val="005F22B0"/>
    <w:rsid w:val="00601161"/>
    <w:rsid w:val="00601982"/>
    <w:rsid w:val="00601E44"/>
    <w:rsid w:val="00636F4D"/>
    <w:rsid w:val="0064639C"/>
    <w:rsid w:val="0064707A"/>
    <w:rsid w:val="006508F3"/>
    <w:rsid w:val="0066449D"/>
    <w:rsid w:val="0066571C"/>
    <w:rsid w:val="00684999"/>
    <w:rsid w:val="006A132A"/>
    <w:rsid w:val="006A40D4"/>
    <w:rsid w:val="006B0A49"/>
    <w:rsid w:val="006B0BD6"/>
    <w:rsid w:val="006B0C79"/>
    <w:rsid w:val="006D051F"/>
    <w:rsid w:val="006D45E1"/>
    <w:rsid w:val="006E6658"/>
    <w:rsid w:val="00704189"/>
    <w:rsid w:val="00706E3D"/>
    <w:rsid w:val="007128E4"/>
    <w:rsid w:val="00714C55"/>
    <w:rsid w:val="00714D35"/>
    <w:rsid w:val="007237CB"/>
    <w:rsid w:val="00723EBE"/>
    <w:rsid w:val="00743603"/>
    <w:rsid w:val="007532B0"/>
    <w:rsid w:val="00760661"/>
    <w:rsid w:val="007614BE"/>
    <w:rsid w:val="00766C73"/>
    <w:rsid w:val="00773F9F"/>
    <w:rsid w:val="0079712F"/>
    <w:rsid w:val="007B4138"/>
    <w:rsid w:val="007B7F19"/>
    <w:rsid w:val="007C3051"/>
    <w:rsid w:val="007C6282"/>
    <w:rsid w:val="0080649E"/>
    <w:rsid w:val="008253FB"/>
    <w:rsid w:val="00825E72"/>
    <w:rsid w:val="00840C89"/>
    <w:rsid w:val="0084308A"/>
    <w:rsid w:val="00853623"/>
    <w:rsid w:val="008A2ABA"/>
    <w:rsid w:val="008B4CA4"/>
    <w:rsid w:val="008E75EC"/>
    <w:rsid w:val="008F0673"/>
    <w:rsid w:val="00931784"/>
    <w:rsid w:val="00931B92"/>
    <w:rsid w:val="00932855"/>
    <w:rsid w:val="00945DBB"/>
    <w:rsid w:val="00953E02"/>
    <w:rsid w:val="00954580"/>
    <w:rsid w:val="00956A50"/>
    <w:rsid w:val="00973FB1"/>
    <w:rsid w:val="00986ACB"/>
    <w:rsid w:val="009B7CBA"/>
    <w:rsid w:val="009D5226"/>
    <w:rsid w:val="009E130C"/>
    <w:rsid w:val="00A15B11"/>
    <w:rsid w:val="00A26E3E"/>
    <w:rsid w:val="00A465F5"/>
    <w:rsid w:val="00A5097A"/>
    <w:rsid w:val="00A552C0"/>
    <w:rsid w:val="00A73E83"/>
    <w:rsid w:val="00A934BF"/>
    <w:rsid w:val="00A97E79"/>
    <w:rsid w:val="00AB03AF"/>
    <w:rsid w:val="00AB4886"/>
    <w:rsid w:val="00AC0EA8"/>
    <w:rsid w:val="00AE026A"/>
    <w:rsid w:val="00AE1F5F"/>
    <w:rsid w:val="00AF5CE4"/>
    <w:rsid w:val="00B02D77"/>
    <w:rsid w:val="00B11752"/>
    <w:rsid w:val="00B13185"/>
    <w:rsid w:val="00B2723E"/>
    <w:rsid w:val="00B30908"/>
    <w:rsid w:val="00B3391E"/>
    <w:rsid w:val="00B41804"/>
    <w:rsid w:val="00B4684A"/>
    <w:rsid w:val="00B54557"/>
    <w:rsid w:val="00B7459E"/>
    <w:rsid w:val="00B804BC"/>
    <w:rsid w:val="00BA703D"/>
    <w:rsid w:val="00BB7AD3"/>
    <w:rsid w:val="00BC4535"/>
    <w:rsid w:val="00BC4C22"/>
    <w:rsid w:val="00BE252E"/>
    <w:rsid w:val="00BE5C53"/>
    <w:rsid w:val="00BF2B02"/>
    <w:rsid w:val="00C00DE9"/>
    <w:rsid w:val="00C069D1"/>
    <w:rsid w:val="00C15578"/>
    <w:rsid w:val="00C21970"/>
    <w:rsid w:val="00C2458F"/>
    <w:rsid w:val="00C35DC7"/>
    <w:rsid w:val="00C40CD9"/>
    <w:rsid w:val="00C42C97"/>
    <w:rsid w:val="00C44C43"/>
    <w:rsid w:val="00C46A8C"/>
    <w:rsid w:val="00C52CF6"/>
    <w:rsid w:val="00C62BF2"/>
    <w:rsid w:val="00C72810"/>
    <w:rsid w:val="00C8049D"/>
    <w:rsid w:val="00C8227C"/>
    <w:rsid w:val="00C824BB"/>
    <w:rsid w:val="00C84311"/>
    <w:rsid w:val="00C90D51"/>
    <w:rsid w:val="00C94D56"/>
    <w:rsid w:val="00CB3532"/>
    <w:rsid w:val="00CC365B"/>
    <w:rsid w:val="00CC6AC6"/>
    <w:rsid w:val="00CD1E40"/>
    <w:rsid w:val="00CD60AA"/>
    <w:rsid w:val="00CE071C"/>
    <w:rsid w:val="00CF1FB3"/>
    <w:rsid w:val="00CF4370"/>
    <w:rsid w:val="00D0204C"/>
    <w:rsid w:val="00D13EB6"/>
    <w:rsid w:val="00D26881"/>
    <w:rsid w:val="00D67735"/>
    <w:rsid w:val="00D7403C"/>
    <w:rsid w:val="00D77D31"/>
    <w:rsid w:val="00D82A06"/>
    <w:rsid w:val="00D87AB2"/>
    <w:rsid w:val="00DE40D4"/>
    <w:rsid w:val="00DF01D2"/>
    <w:rsid w:val="00DF703C"/>
    <w:rsid w:val="00E0002C"/>
    <w:rsid w:val="00E05B4D"/>
    <w:rsid w:val="00E10478"/>
    <w:rsid w:val="00E14EE0"/>
    <w:rsid w:val="00E20F83"/>
    <w:rsid w:val="00E26E6B"/>
    <w:rsid w:val="00E368B0"/>
    <w:rsid w:val="00E4265F"/>
    <w:rsid w:val="00E43E56"/>
    <w:rsid w:val="00E47074"/>
    <w:rsid w:val="00E66076"/>
    <w:rsid w:val="00E8340B"/>
    <w:rsid w:val="00E97205"/>
    <w:rsid w:val="00EB067A"/>
    <w:rsid w:val="00EF2F48"/>
    <w:rsid w:val="00F015A6"/>
    <w:rsid w:val="00F02321"/>
    <w:rsid w:val="00F166BF"/>
    <w:rsid w:val="00F21EDC"/>
    <w:rsid w:val="00F369F7"/>
    <w:rsid w:val="00F44B95"/>
    <w:rsid w:val="00F50B67"/>
    <w:rsid w:val="00F55A6C"/>
    <w:rsid w:val="00F833F7"/>
    <w:rsid w:val="00F83C1B"/>
    <w:rsid w:val="00F87C09"/>
    <w:rsid w:val="00F90B4E"/>
    <w:rsid w:val="00FA0780"/>
    <w:rsid w:val="00FC529C"/>
    <w:rsid w:val="00FC73D2"/>
    <w:rsid w:val="00FE49D8"/>
    <w:rsid w:val="00FF0066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F1AE3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A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68B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7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fontstyle01">
    <w:name w:val="fontstyle01"/>
    <w:basedOn w:val="DefaultParagraphFont"/>
    <w:rsid w:val="002527B2"/>
    <w:rPr>
      <w:rFonts w:ascii="Calibri" w:hAnsi="Calibri" w:cs="Calibri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164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Trygstad</dc:creator>
  <cp:lastModifiedBy>Yong Zheng</cp:lastModifiedBy>
  <cp:revision>95</cp:revision>
  <cp:lastPrinted>2016-08-16T16:38:00Z</cp:lastPrinted>
  <dcterms:created xsi:type="dcterms:W3CDTF">2016-09-12T19:21:00Z</dcterms:created>
  <dcterms:modified xsi:type="dcterms:W3CDTF">2023-02-11T23:14:00Z</dcterms:modified>
</cp:coreProperties>
</file>