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C194" w14:textId="4E5285C8" w:rsidR="00723EBE" w:rsidRDefault="009804B5" w:rsidP="009804B5">
      <w:pPr>
        <w:pStyle w:val="Heading1"/>
      </w:pPr>
      <w:r>
        <w:t xml:space="preserve">Homework </w:t>
      </w:r>
      <w:r w:rsidR="00B743E9">
        <w:t>1</w:t>
      </w:r>
    </w:p>
    <w:p w14:paraId="1FE73996" w14:textId="77777777" w:rsidR="009804B5" w:rsidRPr="009804B5" w:rsidRDefault="009804B5" w:rsidP="009804B5"/>
    <w:p w14:paraId="0498FBC6" w14:textId="77777777" w:rsidR="009804B5" w:rsidRDefault="009804B5" w:rsidP="009804B5">
      <w:pPr>
        <w:rPr>
          <w:sz w:val="24"/>
          <w:szCs w:val="24"/>
        </w:rPr>
      </w:pPr>
      <w:r w:rsidRPr="009804B5">
        <w:rPr>
          <w:sz w:val="24"/>
          <w:szCs w:val="24"/>
        </w:rPr>
        <w:t>Your Name: _______________________</w:t>
      </w:r>
    </w:p>
    <w:p w14:paraId="7BFF8AF5" w14:textId="77777777" w:rsidR="009804B5" w:rsidRDefault="009804B5" w:rsidP="009804B5">
      <w:pPr>
        <w:rPr>
          <w:sz w:val="24"/>
          <w:szCs w:val="24"/>
        </w:rPr>
      </w:pPr>
    </w:p>
    <w:p w14:paraId="1582C368" w14:textId="77777777" w:rsidR="009804B5" w:rsidRDefault="009804B5" w:rsidP="009804B5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Student ID:________________________</w:t>
      </w:r>
    </w:p>
    <w:p w14:paraId="548F1D8F" w14:textId="77777777" w:rsidR="009804B5" w:rsidRDefault="009804B5" w:rsidP="009804B5">
      <w:pPr>
        <w:pBdr>
          <w:bottom w:val="single" w:sz="6" w:space="1" w:color="auto"/>
        </w:pBdr>
        <w:rPr>
          <w:sz w:val="24"/>
          <w:szCs w:val="24"/>
        </w:rPr>
      </w:pPr>
    </w:p>
    <w:p w14:paraId="116DDA4F" w14:textId="77777777" w:rsidR="009804B5" w:rsidRPr="004A1E09" w:rsidRDefault="009804B5" w:rsidP="009804B5">
      <w:pPr>
        <w:rPr>
          <w:b/>
          <w:color w:val="C0504D" w:themeColor="accent2"/>
          <w:sz w:val="24"/>
          <w:szCs w:val="24"/>
        </w:rPr>
      </w:pPr>
    </w:p>
    <w:p w14:paraId="095FDBE3" w14:textId="77777777" w:rsidR="00BF71AD" w:rsidRDefault="00084CE7" w:rsidP="009804B5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1.</w:t>
      </w:r>
      <w:r w:rsidR="004A1E09" w:rsidRPr="004A1E09">
        <w:rPr>
          <w:b/>
          <w:color w:val="C0504D" w:themeColor="accent2"/>
          <w:sz w:val="24"/>
          <w:szCs w:val="24"/>
        </w:rPr>
        <w:t xml:space="preserve"> </w:t>
      </w:r>
      <w:r w:rsidR="00BF71AD">
        <w:rPr>
          <w:b/>
          <w:color w:val="C0504D" w:themeColor="accent2"/>
          <w:sz w:val="24"/>
          <w:szCs w:val="24"/>
        </w:rPr>
        <w:t>Understanding Concepts related to DB</w:t>
      </w:r>
    </w:p>
    <w:p w14:paraId="3E5CB6A1" w14:textId="6B4BEBBA" w:rsidR="004A1E09" w:rsidRDefault="00BF71AD" w:rsidP="009804B5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a).</w:t>
      </w:r>
      <w:r w:rsidR="009C4270">
        <w:rPr>
          <w:b/>
          <w:color w:val="C0504D" w:themeColor="accent2"/>
          <w:sz w:val="24"/>
          <w:szCs w:val="24"/>
        </w:rPr>
        <w:t xml:space="preserve"> </w:t>
      </w:r>
      <w:r w:rsidR="004A1E09" w:rsidRPr="004A1E09">
        <w:rPr>
          <w:b/>
          <w:color w:val="C0504D" w:themeColor="accent2"/>
          <w:sz w:val="24"/>
          <w:szCs w:val="24"/>
        </w:rPr>
        <w:t>Compare and introduce the differences between relational data models and ER data models</w:t>
      </w:r>
      <w:r>
        <w:rPr>
          <w:b/>
          <w:color w:val="C0504D" w:themeColor="accent2"/>
          <w:sz w:val="24"/>
          <w:szCs w:val="24"/>
        </w:rPr>
        <w:t xml:space="preserve"> (10 points)</w:t>
      </w:r>
    </w:p>
    <w:p w14:paraId="5A9F3C13" w14:textId="29D08855" w:rsidR="00BF71AD" w:rsidRDefault="00BF71AD" w:rsidP="009804B5">
      <w:pPr>
        <w:rPr>
          <w:b/>
          <w:color w:val="C0504D" w:themeColor="accent2"/>
          <w:sz w:val="24"/>
          <w:szCs w:val="24"/>
        </w:rPr>
      </w:pPr>
    </w:p>
    <w:p w14:paraId="400B0024" w14:textId="282A1B16" w:rsidR="00BF71AD" w:rsidRDefault="00BF71AD" w:rsidP="009804B5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 xml:space="preserve">b). </w:t>
      </w:r>
      <w:r w:rsidR="00DE71B0">
        <w:rPr>
          <w:b/>
          <w:color w:val="C0504D" w:themeColor="accent2"/>
          <w:sz w:val="24"/>
          <w:szCs w:val="24"/>
        </w:rPr>
        <w:t>Explain the differences: strong entity, weak entity, associative entity</w:t>
      </w:r>
      <w:r w:rsidR="004F1125">
        <w:rPr>
          <w:b/>
          <w:color w:val="C0504D" w:themeColor="accent2"/>
          <w:sz w:val="24"/>
          <w:szCs w:val="24"/>
        </w:rPr>
        <w:t xml:space="preserve"> (10 points)</w:t>
      </w:r>
    </w:p>
    <w:p w14:paraId="05D72598" w14:textId="77777777" w:rsidR="006E3038" w:rsidRDefault="006E3038" w:rsidP="009804B5">
      <w:pPr>
        <w:rPr>
          <w:b/>
          <w:color w:val="C0504D" w:themeColor="accent2"/>
          <w:sz w:val="24"/>
          <w:szCs w:val="24"/>
        </w:rPr>
      </w:pPr>
    </w:p>
    <w:p w14:paraId="29C9E94C" w14:textId="77777777" w:rsidR="006E3038" w:rsidRDefault="006E3038" w:rsidP="009804B5">
      <w:pPr>
        <w:rPr>
          <w:b/>
          <w:color w:val="C0504D" w:themeColor="accent2"/>
          <w:sz w:val="24"/>
          <w:szCs w:val="24"/>
        </w:rPr>
      </w:pPr>
    </w:p>
    <w:p w14:paraId="4207E179" w14:textId="77777777" w:rsidR="006E3038" w:rsidRDefault="006E3038" w:rsidP="009804B5">
      <w:pPr>
        <w:rPr>
          <w:b/>
          <w:color w:val="C0504D" w:themeColor="accent2"/>
          <w:sz w:val="24"/>
          <w:szCs w:val="24"/>
        </w:rPr>
      </w:pPr>
    </w:p>
    <w:p w14:paraId="4361C921" w14:textId="186E8E67" w:rsidR="006E3038" w:rsidRDefault="004F1125" w:rsidP="006E3038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c).</w:t>
      </w:r>
      <w:r w:rsidR="006E3038" w:rsidRPr="004A1E09">
        <w:rPr>
          <w:b/>
          <w:color w:val="C0504D" w:themeColor="accent2"/>
          <w:sz w:val="24"/>
          <w:szCs w:val="24"/>
        </w:rPr>
        <w:t xml:space="preserve"> </w:t>
      </w:r>
      <w:r w:rsidR="006E3038">
        <w:rPr>
          <w:b/>
          <w:color w:val="C0504D" w:themeColor="accent2"/>
          <w:sz w:val="24"/>
          <w:szCs w:val="24"/>
        </w:rPr>
        <w:t>Why we use index? What are the differences between primary key and unique index?</w:t>
      </w:r>
      <w:r>
        <w:rPr>
          <w:b/>
          <w:color w:val="C0504D" w:themeColor="accent2"/>
          <w:sz w:val="24"/>
          <w:szCs w:val="24"/>
        </w:rPr>
        <w:t xml:space="preserve"> (10 points)</w:t>
      </w:r>
    </w:p>
    <w:p w14:paraId="196DDF97" w14:textId="77777777" w:rsidR="006E3038" w:rsidRDefault="006E3038" w:rsidP="009804B5">
      <w:pPr>
        <w:rPr>
          <w:b/>
          <w:color w:val="C0504D" w:themeColor="accent2"/>
          <w:sz w:val="24"/>
          <w:szCs w:val="24"/>
        </w:rPr>
      </w:pPr>
    </w:p>
    <w:p w14:paraId="27276D36" w14:textId="77777777" w:rsidR="00027CCF" w:rsidRPr="004A1E09" w:rsidRDefault="00027CCF" w:rsidP="009804B5">
      <w:pPr>
        <w:rPr>
          <w:b/>
          <w:color w:val="C0504D" w:themeColor="accent2"/>
          <w:sz w:val="24"/>
          <w:szCs w:val="24"/>
        </w:rPr>
      </w:pPr>
    </w:p>
    <w:p w14:paraId="2E9583CA" w14:textId="77777777" w:rsidR="00027CCF" w:rsidRPr="004A1E09" w:rsidRDefault="00027CCF" w:rsidP="009804B5">
      <w:pPr>
        <w:rPr>
          <w:b/>
          <w:color w:val="C0504D" w:themeColor="accent2"/>
          <w:sz w:val="24"/>
          <w:szCs w:val="24"/>
        </w:rPr>
      </w:pPr>
    </w:p>
    <w:p w14:paraId="38EDA7B0" w14:textId="77777777" w:rsidR="004A1E09" w:rsidRDefault="004A1E09" w:rsidP="009804B5">
      <w:pPr>
        <w:rPr>
          <w:sz w:val="24"/>
          <w:szCs w:val="24"/>
        </w:rPr>
      </w:pPr>
    </w:p>
    <w:p w14:paraId="1046D379" w14:textId="6647BDC0" w:rsidR="004A1E09" w:rsidRPr="004A1E09" w:rsidRDefault="00084CE7" w:rsidP="009804B5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3.</w:t>
      </w:r>
      <w:r w:rsidR="004A1E09" w:rsidRPr="004A1E09">
        <w:rPr>
          <w:b/>
          <w:color w:val="C0504D" w:themeColor="accent2"/>
          <w:sz w:val="24"/>
          <w:szCs w:val="24"/>
        </w:rPr>
        <w:t xml:space="preserve"> </w:t>
      </w:r>
      <w:r w:rsidR="00027CCF">
        <w:rPr>
          <w:b/>
          <w:color w:val="C0504D" w:themeColor="accent2"/>
          <w:sz w:val="24"/>
          <w:szCs w:val="24"/>
        </w:rPr>
        <w:t>(</w:t>
      </w:r>
      <w:r w:rsidR="007A56AE">
        <w:rPr>
          <w:b/>
          <w:color w:val="C0504D" w:themeColor="accent2"/>
          <w:sz w:val="24"/>
          <w:szCs w:val="24"/>
        </w:rPr>
        <w:t>7</w:t>
      </w:r>
      <w:r w:rsidR="00027CCF">
        <w:rPr>
          <w:b/>
          <w:color w:val="C0504D" w:themeColor="accent2"/>
          <w:sz w:val="24"/>
          <w:szCs w:val="24"/>
        </w:rPr>
        <w:t xml:space="preserve">0 points) </w:t>
      </w:r>
      <w:r w:rsidR="004A1E09" w:rsidRPr="004A1E09">
        <w:rPr>
          <w:b/>
          <w:color w:val="C0504D" w:themeColor="accent2"/>
          <w:sz w:val="24"/>
          <w:szCs w:val="24"/>
        </w:rPr>
        <w:t>Given the following tables:</w:t>
      </w:r>
    </w:p>
    <w:p w14:paraId="082B75D8" w14:textId="77777777" w:rsidR="004A1E09" w:rsidRPr="004A1E09" w:rsidRDefault="006E3038" w:rsidP="009804B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</w:t>
      </w:r>
      <w:r w:rsidR="004A1E09" w:rsidRPr="004A1E09">
        <w:rPr>
          <w:b/>
          <w:sz w:val="24"/>
          <w:szCs w:val="24"/>
        </w:rPr>
        <w:t xml:space="preserve"> Table</w:t>
      </w:r>
      <w:r>
        <w:rPr>
          <w:b/>
          <w:sz w:val="24"/>
          <w:szCs w:val="24"/>
        </w:rPr>
        <w:t xml:space="preserve"> [assume email is unique for each customer]</w:t>
      </w:r>
    </w:p>
    <w:p w14:paraId="06548B61" w14:textId="77777777" w:rsidR="004A1E09" w:rsidRDefault="006E3038" w:rsidP="009804B5">
      <w:pPr>
        <w:rPr>
          <w:sz w:val="24"/>
          <w:szCs w:val="24"/>
        </w:rPr>
      </w:pPr>
      <w:r>
        <w:rPr>
          <w:sz w:val="24"/>
          <w:szCs w:val="24"/>
        </w:rPr>
        <w:t>CustomerID</w:t>
      </w:r>
      <w:r w:rsidR="004A1E09">
        <w:rPr>
          <w:sz w:val="24"/>
          <w:szCs w:val="24"/>
        </w:rPr>
        <w:t xml:space="preserve">, Name, </w:t>
      </w:r>
      <w:r>
        <w:rPr>
          <w:sz w:val="24"/>
          <w:szCs w:val="24"/>
        </w:rPr>
        <w:t>Age, Gender, Email</w:t>
      </w:r>
    </w:p>
    <w:p w14:paraId="7473CCA5" w14:textId="77777777" w:rsidR="004A1E09" w:rsidRPr="004A1E09" w:rsidRDefault="006E3038" w:rsidP="009804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Order </w:t>
      </w:r>
      <w:r w:rsidR="004A1E09" w:rsidRPr="004A1E09">
        <w:rPr>
          <w:b/>
          <w:sz w:val="24"/>
          <w:szCs w:val="24"/>
        </w:rPr>
        <w:t>Table</w:t>
      </w:r>
    </w:p>
    <w:p w14:paraId="197ECFED" w14:textId="0841D9B0" w:rsidR="004A1E09" w:rsidRDefault="006E3038" w:rsidP="009804B5">
      <w:pPr>
        <w:rPr>
          <w:sz w:val="24"/>
          <w:szCs w:val="24"/>
        </w:rPr>
      </w:pPr>
      <w:r>
        <w:rPr>
          <w:sz w:val="24"/>
          <w:szCs w:val="24"/>
        </w:rPr>
        <w:t>OrderID, CustomerID</w:t>
      </w:r>
      <w:r w:rsidR="007977DF">
        <w:rPr>
          <w:sz w:val="24"/>
          <w:szCs w:val="24"/>
        </w:rPr>
        <w:t>, Order</w:t>
      </w:r>
      <w:r w:rsidR="0026456D">
        <w:rPr>
          <w:sz w:val="24"/>
          <w:szCs w:val="24"/>
        </w:rPr>
        <w:t>Date, OrderTotal, OrderPayment</w:t>
      </w:r>
    </w:p>
    <w:p w14:paraId="6148DA06" w14:textId="378A10F7" w:rsidR="0026456D" w:rsidRDefault="0026456D" w:rsidP="009804B5">
      <w:pPr>
        <w:rPr>
          <w:sz w:val="24"/>
          <w:szCs w:val="24"/>
        </w:rPr>
      </w:pPr>
      <w:r w:rsidRPr="0026456D">
        <w:rPr>
          <w:b/>
          <w:bCs/>
          <w:sz w:val="24"/>
          <w:szCs w:val="24"/>
        </w:rPr>
        <w:t>OrderItems Table</w:t>
      </w:r>
      <w:r w:rsidR="003B31AC">
        <w:rPr>
          <w:b/>
          <w:bCs/>
          <w:sz w:val="24"/>
          <w:szCs w:val="24"/>
        </w:rPr>
        <w:t xml:space="preserve"> [describe items in an order. Note that there may be several items in a single order]</w:t>
      </w:r>
      <w:r>
        <w:rPr>
          <w:sz w:val="24"/>
          <w:szCs w:val="24"/>
        </w:rPr>
        <w:br/>
        <w:t xml:space="preserve">OrderID, </w:t>
      </w:r>
      <w:r>
        <w:rPr>
          <w:sz w:val="24"/>
          <w:szCs w:val="24"/>
        </w:rPr>
        <w:t>ItemID, ItemQuantity, ItemUnitPrice</w:t>
      </w:r>
    </w:p>
    <w:p w14:paraId="30FB85D9" w14:textId="77777777" w:rsidR="004A1E09" w:rsidRDefault="004A1E09" w:rsidP="009804B5">
      <w:pPr>
        <w:rPr>
          <w:sz w:val="24"/>
          <w:szCs w:val="24"/>
        </w:rPr>
      </w:pPr>
    </w:p>
    <w:p w14:paraId="3C4AAC00" w14:textId="6684EFFE" w:rsidR="004A1E09" w:rsidRDefault="004A1E09" w:rsidP="009804B5">
      <w:pPr>
        <w:rPr>
          <w:sz w:val="24"/>
          <w:szCs w:val="24"/>
        </w:rPr>
      </w:pPr>
      <w:r>
        <w:rPr>
          <w:sz w:val="24"/>
          <w:szCs w:val="24"/>
        </w:rPr>
        <w:t xml:space="preserve">1). </w:t>
      </w:r>
      <w:r w:rsidR="009C4270">
        <w:rPr>
          <w:sz w:val="24"/>
          <w:szCs w:val="24"/>
        </w:rPr>
        <w:t>(</w:t>
      </w:r>
      <w:r w:rsidR="00761D67">
        <w:rPr>
          <w:sz w:val="24"/>
          <w:szCs w:val="24"/>
        </w:rPr>
        <w:t>15</w:t>
      </w:r>
      <w:r w:rsidR="009C4270">
        <w:rPr>
          <w:sz w:val="24"/>
          <w:szCs w:val="24"/>
        </w:rPr>
        <w:t xml:space="preserve"> points) </w:t>
      </w:r>
      <w:r>
        <w:rPr>
          <w:sz w:val="24"/>
          <w:szCs w:val="24"/>
        </w:rPr>
        <w:t>For each table, list the following keys: super</w:t>
      </w:r>
      <w:r w:rsidR="00A7598A">
        <w:rPr>
          <w:sz w:val="24"/>
          <w:szCs w:val="24"/>
        </w:rPr>
        <w:t xml:space="preserve"> </w:t>
      </w:r>
      <w:r>
        <w:rPr>
          <w:sz w:val="24"/>
          <w:szCs w:val="24"/>
        </w:rPr>
        <w:t>key, candidate</w:t>
      </w:r>
      <w:r w:rsidR="00A759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key, primary key, </w:t>
      </w:r>
      <w:r w:rsidR="006E3038">
        <w:rPr>
          <w:sz w:val="24"/>
          <w:szCs w:val="24"/>
        </w:rPr>
        <w:t xml:space="preserve">secondary key, </w:t>
      </w:r>
      <w:r>
        <w:rPr>
          <w:sz w:val="24"/>
          <w:szCs w:val="24"/>
        </w:rPr>
        <w:t>foreign key</w:t>
      </w:r>
    </w:p>
    <w:p w14:paraId="17B5517F" w14:textId="77777777" w:rsidR="006E3038" w:rsidRDefault="006E3038" w:rsidP="009804B5">
      <w:pPr>
        <w:rPr>
          <w:sz w:val="24"/>
          <w:szCs w:val="24"/>
        </w:rPr>
      </w:pPr>
    </w:p>
    <w:p w14:paraId="22043248" w14:textId="77777777" w:rsidR="004A1E09" w:rsidRDefault="004A1E09" w:rsidP="009804B5">
      <w:pPr>
        <w:rPr>
          <w:sz w:val="24"/>
          <w:szCs w:val="24"/>
        </w:rPr>
      </w:pPr>
    </w:p>
    <w:p w14:paraId="1609B007" w14:textId="19AD1423" w:rsidR="004A1E09" w:rsidRDefault="004A1E09" w:rsidP="009804B5">
      <w:pPr>
        <w:rPr>
          <w:sz w:val="24"/>
          <w:szCs w:val="24"/>
        </w:rPr>
      </w:pPr>
      <w:r>
        <w:rPr>
          <w:sz w:val="24"/>
          <w:szCs w:val="24"/>
        </w:rPr>
        <w:t xml:space="preserve">2). </w:t>
      </w:r>
      <w:r w:rsidR="009C4270">
        <w:rPr>
          <w:sz w:val="24"/>
          <w:szCs w:val="24"/>
        </w:rPr>
        <w:t>(</w:t>
      </w:r>
      <w:r w:rsidR="00E205EC">
        <w:rPr>
          <w:sz w:val="24"/>
          <w:szCs w:val="24"/>
        </w:rPr>
        <w:t>20</w:t>
      </w:r>
      <w:r w:rsidR="009C4270">
        <w:rPr>
          <w:sz w:val="24"/>
          <w:szCs w:val="24"/>
        </w:rPr>
        <w:t xml:space="preserve"> points) </w:t>
      </w:r>
      <w:r>
        <w:rPr>
          <w:sz w:val="24"/>
          <w:szCs w:val="24"/>
        </w:rPr>
        <w:t xml:space="preserve">List relationships </w:t>
      </w:r>
      <w:r w:rsidR="00161057">
        <w:rPr>
          <w:sz w:val="24"/>
          <w:szCs w:val="24"/>
        </w:rPr>
        <w:t xml:space="preserve">between </w:t>
      </w:r>
      <w:r w:rsidR="002B7865">
        <w:rPr>
          <w:sz w:val="24"/>
          <w:szCs w:val="24"/>
        </w:rPr>
        <w:t>Customer and Order, Order and OrderItems</w:t>
      </w:r>
      <w:r w:rsidR="00D92222">
        <w:rPr>
          <w:sz w:val="24"/>
          <w:szCs w:val="24"/>
        </w:rPr>
        <w:t>, and explain why.</w:t>
      </w:r>
      <w:r w:rsidR="009139F6">
        <w:rPr>
          <w:sz w:val="24"/>
          <w:szCs w:val="24"/>
        </w:rPr>
        <w:t xml:space="preserve"> </w:t>
      </w:r>
      <w:r w:rsidR="00084CE7">
        <w:rPr>
          <w:sz w:val="24"/>
          <w:szCs w:val="24"/>
        </w:rPr>
        <w:t>Note: you do not need to draw the diagram</w:t>
      </w:r>
    </w:p>
    <w:p w14:paraId="6F063708" w14:textId="5C7A317B" w:rsidR="007A56AE" w:rsidRDefault="007A56AE" w:rsidP="009804B5">
      <w:pPr>
        <w:rPr>
          <w:sz w:val="24"/>
          <w:szCs w:val="24"/>
        </w:rPr>
      </w:pPr>
    </w:p>
    <w:p w14:paraId="56C91406" w14:textId="7B1209EF" w:rsidR="007A56AE" w:rsidRDefault="007A56AE" w:rsidP="009804B5">
      <w:pPr>
        <w:rPr>
          <w:sz w:val="24"/>
          <w:szCs w:val="24"/>
        </w:rPr>
      </w:pPr>
    </w:p>
    <w:p w14:paraId="7E141B45" w14:textId="1C0D91D8" w:rsidR="007A56AE" w:rsidRDefault="007A56AE" w:rsidP="009804B5">
      <w:pPr>
        <w:rPr>
          <w:sz w:val="24"/>
          <w:szCs w:val="24"/>
        </w:rPr>
      </w:pPr>
      <w:r>
        <w:rPr>
          <w:sz w:val="24"/>
          <w:szCs w:val="24"/>
        </w:rPr>
        <w:t>3). (</w:t>
      </w:r>
      <w:r w:rsidR="00C617C6">
        <w:rPr>
          <w:sz w:val="24"/>
          <w:szCs w:val="24"/>
        </w:rPr>
        <w:t>35</w:t>
      </w:r>
      <w:r>
        <w:rPr>
          <w:sz w:val="24"/>
          <w:szCs w:val="24"/>
        </w:rPr>
        <w:t xml:space="preserve"> points) Assume we have another table – Item with attributes</w:t>
      </w:r>
      <w:r w:rsidR="009319BB">
        <w:rPr>
          <w:sz w:val="24"/>
          <w:szCs w:val="24"/>
        </w:rPr>
        <w:t xml:space="preserve"> (ItemID, ItemName, </w:t>
      </w:r>
      <w:r w:rsidR="002B7865">
        <w:rPr>
          <w:sz w:val="24"/>
          <w:szCs w:val="24"/>
        </w:rPr>
        <w:t>CostPrice</w:t>
      </w:r>
      <w:r w:rsidR="009319BB">
        <w:rPr>
          <w:sz w:val="24"/>
          <w:szCs w:val="24"/>
        </w:rPr>
        <w:t xml:space="preserve">, </w:t>
      </w:r>
      <w:r w:rsidR="002B7865">
        <w:rPr>
          <w:sz w:val="24"/>
          <w:szCs w:val="24"/>
        </w:rPr>
        <w:t>Sale</w:t>
      </w:r>
      <w:r w:rsidR="009544E0">
        <w:rPr>
          <w:sz w:val="24"/>
          <w:szCs w:val="24"/>
        </w:rPr>
        <w:t>Price, AmountInStock</w:t>
      </w:r>
      <w:r w:rsidR="009319BB">
        <w:rPr>
          <w:sz w:val="24"/>
          <w:szCs w:val="24"/>
        </w:rPr>
        <w:t>)</w:t>
      </w:r>
      <w:r w:rsidR="009544E0">
        <w:rPr>
          <w:sz w:val="24"/>
          <w:szCs w:val="24"/>
        </w:rPr>
        <w:t xml:space="preserve">, </w:t>
      </w:r>
      <w:r w:rsidR="00890E42">
        <w:rPr>
          <w:sz w:val="24"/>
          <w:szCs w:val="24"/>
        </w:rPr>
        <w:t xml:space="preserve">complete DB </w:t>
      </w:r>
      <w:r w:rsidR="005079CD" w:rsidRPr="00FB27BE">
        <w:rPr>
          <w:sz w:val="24"/>
          <w:szCs w:val="24"/>
          <w:u w:val="single"/>
        </w:rPr>
        <w:t xml:space="preserve">conceptual </w:t>
      </w:r>
      <w:r w:rsidR="00890E42" w:rsidRPr="00FB27BE">
        <w:rPr>
          <w:sz w:val="24"/>
          <w:szCs w:val="24"/>
          <w:u w:val="single"/>
        </w:rPr>
        <w:t>design</w:t>
      </w:r>
      <w:r w:rsidR="00890E42">
        <w:rPr>
          <w:sz w:val="24"/>
          <w:szCs w:val="24"/>
        </w:rPr>
        <w:t xml:space="preserve"> </w:t>
      </w:r>
      <w:r w:rsidR="002045B6">
        <w:rPr>
          <w:sz w:val="24"/>
          <w:szCs w:val="24"/>
        </w:rPr>
        <w:t xml:space="preserve">(based on </w:t>
      </w:r>
      <w:r w:rsidR="005A2D76">
        <w:rPr>
          <w:sz w:val="24"/>
          <w:szCs w:val="24"/>
        </w:rPr>
        <w:t>all of these entities</w:t>
      </w:r>
      <w:r w:rsidR="002045B6">
        <w:rPr>
          <w:sz w:val="24"/>
          <w:szCs w:val="24"/>
        </w:rPr>
        <w:t xml:space="preserve">) </w:t>
      </w:r>
      <w:r w:rsidR="00890E42">
        <w:rPr>
          <w:sz w:val="24"/>
          <w:szCs w:val="24"/>
        </w:rPr>
        <w:t xml:space="preserve">by using ERD with Crow’s foot notations. Note: you </w:t>
      </w:r>
      <w:r w:rsidR="00CC0A5D">
        <w:rPr>
          <w:sz w:val="24"/>
          <w:szCs w:val="24"/>
        </w:rPr>
        <w:t xml:space="preserve">can use draw.io to draw ERD and you </w:t>
      </w:r>
      <w:r w:rsidR="00890E42">
        <w:rPr>
          <w:sz w:val="24"/>
          <w:szCs w:val="24"/>
        </w:rPr>
        <w:t xml:space="preserve">must </w:t>
      </w:r>
      <w:r w:rsidR="005079CD">
        <w:rPr>
          <w:sz w:val="24"/>
          <w:szCs w:val="24"/>
        </w:rPr>
        <w:t>provide ERD images (PNG or JPG) in the document</w:t>
      </w:r>
    </w:p>
    <w:p w14:paraId="0CB2B50B" w14:textId="77777777" w:rsidR="004A1E09" w:rsidRDefault="004A1E09" w:rsidP="009804B5">
      <w:pPr>
        <w:rPr>
          <w:sz w:val="24"/>
          <w:szCs w:val="24"/>
        </w:rPr>
      </w:pPr>
    </w:p>
    <w:p w14:paraId="3ED818D3" w14:textId="77777777" w:rsidR="004A1E09" w:rsidRPr="009804B5" w:rsidRDefault="004A1E09" w:rsidP="009804B5">
      <w:pPr>
        <w:rPr>
          <w:sz w:val="24"/>
          <w:szCs w:val="24"/>
        </w:rPr>
      </w:pPr>
    </w:p>
    <w:sectPr w:rsidR="004A1E09" w:rsidRPr="009804B5" w:rsidSect="00E0261B">
      <w:headerReference w:type="default" r:id="rId7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0941" w14:textId="77777777" w:rsidR="002C319C" w:rsidRDefault="002C319C" w:rsidP="003A3323">
      <w:r>
        <w:separator/>
      </w:r>
    </w:p>
  </w:endnote>
  <w:endnote w:type="continuationSeparator" w:id="0">
    <w:p w14:paraId="5A0CC393" w14:textId="77777777" w:rsidR="002C319C" w:rsidRDefault="002C319C" w:rsidP="003A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utura Md BT">
    <w:altName w:val="Lucida Sans Unicode"/>
    <w:charset w:val="00"/>
    <w:family w:val="swiss"/>
    <w:pitch w:val="variable"/>
    <w:sig w:usb0="00000001" w:usb1="1000204A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6719" w14:textId="77777777" w:rsidR="002C319C" w:rsidRDefault="002C319C" w:rsidP="003A3323">
      <w:r>
        <w:separator/>
      </w:r>
    </w:p>
  </w:footnote>
  <w:footnote w:type="continuationSeparator" w:id="0">
    <w:p w14:paraId="50810246" w14:textId="77777777" w:rsidR="002C319C" w:rsidRDefault="002C319C" w:rsidP="003A3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9148" w14:textId="5FC933FC" w:rsidR="00B743E9" w:rsidRDefault="007D0C53" w:rsidP="00B743E9">
    <w:pPr>
      <w:pStyle w:val="Header"/>
      <w:rPr>
        <w:rFonts w:ascii="Futura Md BT" w:hAnsi="Futura Md BT"/>
        <w:sz w:val="19"/>
        <w:szCs w:val="19"/>
      </w:rPr>
    </w:pPr>
    <w:r w:rsidRPr="009E130C">
      <w:rPr>
        <w:rFonts w:ascii="Futura Md BT" w:hAnsi="Futura Md BT"/>
        <w:sz w:val="28"/>
        <w:szCs w:val="28"/>
      </w:rPr>
      <w:tab/>
    </w:r>
    <w:r>
      <w:rPr>
        <w:rFonts w:ascii="Futura Md BT" w:hAnsi="Futura Md BT"/>
        <w:sz w:val="28"/>
        <w:szCs w:val="28"/>
      </w:rPr>
      <w:tab/>
    </w:r>
  </w:p>
  <w:p w14:paraId="1A406382" w14:textId="28F0D108" w:rsidR="007D0C53" w:rsidRDefault="007D0C53" w:rsidP="007D0C53">
    <w:pPr>
      <w:pStyle w:val="Header"/>
      <w:tabs>
        <w:tab w:val="left" w:pos="360"/>
      </w:tabs>
      <w:spacing w:before="20"/>
      <w:rPr>
        <w:rFonts w:ascii="Futura Md BT" w:hAnsi="Futura Md BT"/>
        <w:sz w:val="19"/>
        <w:szCs w:val="19"/>
      </w:rPr>
    </w:pPr>
    <w:r>
      <w:rPr>
        <w:rFonts w:ascii="Futura Md BT" w:hAnsi="Futura Md BT"/>
        <w:sz w:val="19"/>
        <w:szCs w:val="19"/>
      </w:rPr>
      <w:tab/>
    </w:r>
  </w:p>
  <w:p w14:paraId="33362F5F" w14:textId="77777777" w:rsidR="007D0C53" w:rsidRPr="003A3323" w:rsidRDefault="007D0C53" w:rsidP="007D0C53">
    <w:pPr>
      <w:pStyle w:val="Header"/>
      <w:pBdr>
        <w:bottom w:val="dotted" w:sz="4" w:space="1" w:color="auto"/>
      </w:pBdr>
      <w:rPr>
        <w:rFonts w:ascii="Futura Md BT" w:hAnsi="Futura Md BT"/>
        <w:sz w:val="8"/>
        <w:szCs w:val="8"/>
      </w:rPr>
    </w:pPr>
  </w:p>
  <w:p w14:paraId="40C40B61" w14:textId="77777777" w:rsidR="007D0C53" w:rsidRDefault="007D0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5E09"/>
    <w:multiLevelType w:val="hybridMultilevel"/>
    <w:tmpl w:val="7788371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E106548"/>
    <w:multiLevelType w:val="hybridMultilevel"/>
    <w:tmpl w:val="4E8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64AB6"/>
    <w:multiLevelType w:val="multilevel"/>
    <w:tmpl w:val="D73841A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 w16cid:durableId="2034459300">
    <w:abstractNumId w:val="2"/>
  </w:num>
  <w:num w:numId="2" w16cid:durableId="1576429544">
    <w:abstractNumId w:val="1"/>
  </w:num>
  <w:num w:numId="3" w16cid:durableId="51314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E3D"/>
    <w:rsid w:val="00012F97"/>
    <w:rsid w:val="00016826"/>
    <w:rsid w:val="00027CCF"/>
    <w:rsid w:val="0004373A"/>
    <w:rsid w:val="000773A2"/>
    <w:rsid w:val="0007755E"/>
    <w:rsid w:val="00084677"/>
    <w:rsid w:val="00084CE7"/>
    <w:rsid w:val="000901EE"/>
    <w:rsid w:val="000B69C4"/>
    <w:rsid w:val="000F3C3B"/>
    <w:rsid w:val="0015762D"/>
    <w:rsid w:val="00161057"/>
    <w:rsid w:val="00172D5B"/>
    <w:rsid w:val="00181225"/>
    <w:rsid w:val="001A0261"/>
    <w:rsid w:val="001A454F"/>
    <w:rsid w:val="001D4A30"/>
    <w:rsid w:val="002045B6"/>
    <w:rsid w:val="0026456D"/>
    <w:rsid w:val="00282EC1"/>
    <w:rsid w:val="002B1468"/>
    <w:rsid w:val="002B7865"/>
    <w:rsid w:val="002B79AB"/>
    <w:rsid w:val="002C1EF9"/>
    <w:rsid w:val="002C21AF"/>
    <w:rsid w:val="002C319C"/>
    <w:rsid w:val="002F668E"/>
    <w:rsid w:val="003306A5"/>
    <w:rsid w:val="00341EB2"/>
    <w:rsid w:val="00356CC9"/>
    <w:rsid w:val="003714FB"/>
    <w:rsid w:val="00372A73"/>
    <w:rsid w:val="003745BA"/>
    <w:rsid w:val="00380719"/>
    <w:rsid w:val="003A3323"/>
    <w:rsid w:val="003B31AC"/>
    <w:rsid w:val="003B60C8"/>
    <w:rsid w:val="003E1DA5"/>
    <w:rsid w:val="003E520E"/>
    <w:rsid w:val="003E5B86"/>
    <w:rsid w:val="004303C5"/>
    <w:rsid w:val="0044264A"/>
    <w:rsid w:val="00455F11"/>
    <w:rsid w:val="004725BC"/>
    <w:rsid w:val="004A1E09"/>
    <w:rsid w:val="004D49FB"/>
    <w:rsid w:val="004D5749"/>
    <w:rsid w:val="004F1125"/>
    <w:rsid w:val="004F2714"/>
    <w:rsid w:val="005079CD"/>
    <w:rsid w:val="00536337"/>
    <w:rsid w:val="0054028F"/>
    <w:rsid w:val="00554008"/>
    <w:rsid w:val="005709AD"/>
    <w:rsid w:val="005A2D76"/>
    <w:rsid w:val="005B6519"/>
    <w:rsid w:val="0060652C"/>
    <w:rsid w:val="0063222C"/>
    <w:rsid w:val="006326D0"/>
    <w:rsid w:val="00636F4D"/>
    <w:rsid w:val="0065592B"/>
    <w:rsid w:val="00673521"/>
    <w:rsid w:val="00673706"/>
    <w:rsid w:val="006A5E90"/>
    <w:rsid w:val="006B0D0B"/>
    <w:rsid w:val="006C3F96"/>
    <w:rsid w:val="006E3038"/>
    <w:rsid w:val="006E421E"/>
    <w:rsid w:val="006E6658"/>
    <w:rsid w:val="006F4FA4"/>
    <w:rsid w:val="00706E3D"/>
    <w:rsid w:val="007116ED"/>
    <w:rsid w:val="00723EBE"/>
    <w:rsid w:val="00754FC6"/>
    <w:rsid w:val="00761D67"/>
    <w:rsid w:val="0078305D"/>
    <w:rsid w:val="007977DF"/>
    <w:rsid w:val="007A56AE"/>
    <w:rsid w:val="007B5EC8"/>
    <w:rsid w:val="007C64E4"/>
    <w:rsid w:val="007D0C53"/>
    <w:rsid w:val="007D3E44"/>
    <w:rsid w:val="007D58B1"/>
    <w:rsid w:val="00814DE2"/>
    <w:rsid w:val="008264D4"/>
    <w:rsid w:val="008306F3"/>
    <w:rsid w:val="0084308A"/>
    <w:rsid w:val="00875074"/>
    <w:rsid w:val="00890E42"/>
    <w:rsid w:val="008B5D8C"/>
    <w:rsid w:val="008C5268"/>
    <w:rsid w:val="0090376B"/>
    <w:rsid w:val="009139F6"/>
    <w:rsid w:val="009319BB"/>
    <w:rsid w:val="00953E02"/>
    <w:rsid w:val="00953F31"/>
    <w:rsid w:val="009544E0"/>
    <w:rsid w:val="009804B5"/>
    <w:rsid w:val="009872F5"/>
    <w:rsid w:val="009C4270"/>
    <w:rsid w:val="009D193C"/>
    <w:rsid w:val="009E130C"/>
    <w:rsid w:val="00A265EE"/>
    <w:rsid w:val="00A270EA"/>
    <w:rsid w:val="00A61515"/>
    <w:rsid w:val="00A6292F"/>
    <w:rsid w:val="00A7598A"/>
    <w:rsid w:val="00AC24D4"/>
    <w:rsid w:val="00AD3CF8"/>
    <w:rsid w:val="00AE026A"/>
    <w:rsid w:val="00AF271C"/>
    <w:rsid w:val="00B11752"/>
    <w:rsid w:val="00B13185"/>
    <w:rsid w:val="00B243C1"/>
    <w:rsid w:val="00B34318"/>
    <w:rsid w:val="00B4684A"/>
    <w:rsid w:val="00B610C8"/>
    <w:rsid w:val="00B65CF6"/>
    <w:rsid w:val="00B743E9"/>
    <w:rsid w:val="00B8777E"/>
    <w:rsid w:val="00BD4E05"/>
    <w:rsid w:val="00BE5C53"/>
    <w:rsid w:val="00BF3805"/>
    <w:rsid w:val="00BF6578"/>
    <w:rsid w:val="00BF71AD"/>
    <w:rsid w:val="00C07D46"/>
    <w:rsid w:val="00C27238"/>
    <w:rsid w:val="00C548EC"/>
    <w:rsid w:val="00C617C6"/>
    <w:rsid w:val="00C618E8"/>
    <w:rsid w:val="00C72810"/>
    <w:rsid w:val="00C853D0"/>
    <w:rsid w:val="00C90D51"/>
    <w:rsid w:val="00CC0A5D"/>
    <w:rsid w:val="00CC3690"/>
    <w:rsid w:val="00CC39FE"/>
    <w:rsid w:val="00CE071C"/>
    <w:rsid w:val="00CE63FD"/>
    <w:rsid w:val="00CF5019"/>
    <w:rsid w:val="00D4687D"/>
    <w:rsid w:val="00D62450"/>
    <w:rsid w:val="00D82571"/>
    <w:rsid w:val="00D92222"/>
    <w:rsid w:val="00DA1A8D"/>
    <w:rsid w:val="00DB2E36"/>
    <w:rsid w:val="00DE0EBB"/>
    <w:rsid w:val="00DE1FA5"/>
    <w:rsid w:val="00DE71B0"/>
    <w:rsid w:val="00DF01D2"/>
    <w:rsid w:val="00E004AC"/>
    <w:rsid w:val="00E0261B"/>
    <w:rsid w:val="00E10478"/>
    <w:rsid w:val="00E205EC"/>
    <w:rsid w:val="00E3217E"/>
    <w:rsid w:val="00E37939"/>
    <w:rsid w:val="00E44C98"/>
    <w:rsid w:val="00EA37C2"/>
    <w:rsid w:val="00EB067A"/>
    <w:rsid w:val="00F520BC"/>
    <w:rsid w:val="00FA58D7"/>
    <w:rsid w:val="00FB27BE"/>
    <w:rsid w:val="00FC12EF"/>
    <w:rsid w:val="00FF0896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551C5B"/>
  <w15:docId w15:val="{7EC45984-ADA0-4AF6-B8F4-FCCCC30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071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/>
    <w:unhideWhenUsed/>
    <w:rsid w:val="003A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3"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rsid w:val="00380719"/>
    <w:rPr>
      <w:sz w:val="24"/>
    </w:rPr>
  </w:style>
  <w:style w:type="paragraph" w:customStyle="1" w:styleId="BodySingle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/>
    <w:rsid w:val="00380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6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4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ITMSyllabusLetterheadTemplate2014.dotx</Template>
  <TotalTime>305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Trygstad</dc:creator>
  <cp:lastModifiedBy>Yong Zheng</cp:lastModifiedBy>
  <cp:revision>128</cp:revision>
  <cp:lastPrinted>2016-08-19T19:07:00Z</cp:lastPrinted>
  <dcterms:created xsi:type="dcterms:W3CDTF">2014-12-19T18:47:00Z</dcterms:created>
  <dcterms:modified xsi:type="dcterms:W3CDTF">2023-01-20T04:11:00Z</dcterms:modified>
</cp:coreProperties>
</file>