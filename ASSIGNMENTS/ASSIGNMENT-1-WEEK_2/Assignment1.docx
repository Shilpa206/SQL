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C194" w14:textId="4E5285C8" w:rsidR="00723EBE" w:rsidRDefault="009804B5" w:rsidP="009804B5">
      <w:pPr>
        <w:pStyle w:val="Heading1"/>
      </w:pPr>
      <w:r>
        <w:t xml:space="preserve">Homework </w:t>
      </w:r>
      <w:r w:rsidR="00B743E9">
        <w:t>1</w:t>
      </w:r>
    </w:p>
    <w:p w14:paraId="1FE73996" w14:textId="77777777" w:rsidR="009804B5" w:rsidRPr="009804B5" w:rsidRDefault="009804B5" w:rsidP="009804B5"/>
    <w:p w14:paraId="0498FBC6" w14:textId="75E0DD3A" w:rsidR="009804B5" w:rsidRDefault="009804B5" w:rsidP="009804B5">
      <w:pPr>
        <w:rPr>
          <w:sz w:val="24"/>
          <w:szCs w:val="24"/>
        </w:rPr>
      </w:pPr>
      <w:r w:rsidRPr="009804B5">
        <w:rPr>
          <w:sz w:val="24"/>
          <w:szCs w:val="24"/>
        </w:rPr>
        <w:t xml:space="preserve">Your Name: </w:t>
      </w:r>
      <w:r w:rsidR="0038520C">
        <w:rPr>
          <w:sz w:val="24"/>
          <w:szCs w:val="24"/>
        </w:rPr>
        <w:t>Naga Satya Silpa Annadevara</w:t>
      </w:r>
    </w:p>
    <w:p w14:paraId="7BFF8AF5" w14:textId="77777777" w:rsidR="009804B5" w:rsidRDefault="009804B5" w:rsidP="009804B5">
      <w:pPr>
        <w:rPr>
          <w:sz w:val="24"/>
          <w:szCs w:val="24"/>
        </w:rPr>
      </w:pPr>
    </w:p>
    <w:p w14:paraId="1582C368" w14:textId="4C8AF72E" w:rsidR="009804B5" w:rsidRDefault="009804B5" w:rsidP="009804B5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Student ID:</w:t>
      </w:r>
      <w:r w:rsidR="0038520C">
        <w:rPr>
          <w:sz w:val="24"/>
          <w:szCs w:val="24"/>
        </w:rPr>
        <w:t xml:space="preserve"> A20517818</w:t>
      </w:r>
    </w:p>
    <w:p w14:paraId="548F1D8F" w14:textId="77777777" w:rsidR="009804B5" w:rsidRDefault="009804B5" w:rsidP="009804B5">
      <w:pPr>
        <w:pBdr>
          <w:bottom w:val="single" w:sz="6" w:space="1" w:color="auto"/>
        </w:pBdr>
        <w:rPr>
          <w:sz w:val="24"/>
          <w:szCs w:val="24"/>
        </w:rPr>
      </w:pPr>
    </w:p>
    <w:p w14:paraId="116DDA4F" w14:textId="77777777" w:rsidR="009804B5" w:rsidRPr="004A1E09" w:rsidRDefault="009804B5" w:rsidP="009804B5">
      <w:pPr>
        <w:rPr>
          <w:b/>
          <w:color w:val="C0504D" w:themeColor="accent2"/>
          <w:sz w:val="24"/>
          <w:szCs w:val="24"/>
        </w:rPr>
      </w:pPr>
    </w:p>
    <w:p w14:paraId="095FDBE3" w14:textId="77777777" w:rsidR="00BF71AD" w:rsidRDefault="00084CE7" w:rsidP="009804B5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1.</w:t>
      </w:r>
      <w:r w:rsidR="004A1E09" w:rsidRPr="004A1E09">
        <w:rPr>
          <w:b/>
          <w:color w:val="C0504D" w:themeColor="accent2"/>
          <w:sz w:val="24"/>
          <w:szCs w:val="24"/>
        </w:rPr>
        <w:t xml:space="preserve"> </w:t>
      </w:r>
      <w:r w:rsidR="00BF71AD">
        <w:rPr>
          <w:b/>
          <w:color w:val="C0504D" w:themeColor="accent2"/>
          <w:sz w:val="24"/>
          <w:szCs w:val="24"/>
        </w:rPr>
        <w:t>Understanding Concepts related to DB</w:t>
      </w:r>
    </w:p>
    <w:p w14:paraId="3E5CB6A1" w14:textId="05EE784A" w:rsidR="004A1E09" w:rsidRDefault="00BF71AD" w:rsidP="009804B5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a).</w:t>
      </w:r>
      <w:r w:rsidR="009C4270">
        <w:rPr>
          <w:b/>
          <w:color w:val="C0504D" w:themeColor="accent2"/>
          <w:sz w:val="24"/>
          <w:szCs w:val="24"/>
        </w:rPr>
        <w:t xml:space="preserve"> </w:t>
      </w:r>
      <w:r w:rsidR="004A1E09" w:rsidRPr="004A1E09">
        <w:rPr>
          <w:b/>
          <w:color w:val="C0504D" w:themeColor="accent2"/>
          <w:sz w:val="24"/>
          <w:szCs w:val="24"/>
        </w:rPr>
        <w:t>Compare and introduce the differences between relational data models and ER data models</w:t>
      </w:r>
      <w:r>
        <w:rPr>
          <w:b/>
          <w:color w:val="C0504D" w:themeColor="accent2"/>
          <w:sz w:val="24"/>
          <w:szCs w:val="24"/>
        </w:rPr>
        <w:t xml:space="preserve"> (10 points)</w:t>
      </w:r>
    </w:p>
    <w:p w14:paraId="28896A4D" w14:textId="3ABFE763" w:rsidR="005623F2" w:rsidRDefault="005623F2" w:rsidP="009804B5">
      <w:pPr>
        <w:rPr>
          <w:b/>
          <w:color w:val="C0504D" w:themeColor="accent2"/>
          <w:sz w:val="24"/>
          <w:szCs w:val="24"/>
        </w:rPr>
      </w:pPr>
    </w:p>
    <w:p w14:paraId="6F1C8B84" w14:textId="2489CAD7" w:rsidR="005623F2" w:rsidRPr="007D4C7B" w:rsidRDefault="005623F2" w:rsidP="005623F2">
      <w:pPr>
        <w:rPr>
          <w:color w:val="4F81BD" w:themeColor="accent1"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>Relational Data model</w:t>
      </w:r>
      <w:r w:rsidRPr="007D4C7B">
        <w:rPr>
          <w:color w:val="4F81BD" w:themeColor="accent1"/>
          <w:sz w:val="24"/>
          <w:szCs w:val="24"/>
        </w:rPr>
        <w:t>:</w:t>
      </w:r>
    </w:p>
    <w:p w14:paraId="5931E1F4" w14:textId="7F5A7914" w:rsidR="001F49A3" w:rsidRPr="007C5D89" w:rsidRDefault="001F49A3" w:rsidP="005623F2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Relational data mode</w:t>
      </w:r>
      <w:r w:rsidR="0072224B" w:rsidRPr="007C5D89">
        <w:rPr>
          <w:color w:val="548DD4" w:themeColor="text2" w:themeTint="99"/>
          <w:sz w:val="24"/>
          <w:szCs w:val="24"/>
        </w:rPr>
        <w:t>l</w:t>
      </w:r>
      <w:r w:rsidRPr="007C5D89">
        <w:rPr>
          <w:color w:val="548DD4" w:themeColor="text2" w:themeTint="99"/>
          <w:sz w:val="24"/>
          <w:szCs w:val="24"/>
        </w:rPr>
        <w:t xml:space="preserve"> uses Tables(entities) to represent data and the relation between this data. These tables are referred to as ‘Relations’ In relational model.</w:t>
      </w:r>
    </w:p>
    <w:p w14:paraId="79D60CDF" w14:textId="611E37D2" w:rsidR="001F49A3" w:rsidRPr="007C5D89" w:rsidRDefault="001F49A3" w:rsidP="005623F2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Tables can have an unlimited number of rows, but they must have a specific number of columns </w:t>
      </w:r>
      <w:r w:rsidR="0072224B" w:rsidRPr="007C5D89">
        <w:rPr>
          <w:color w:val="548DD4" w:themeColor="text2" w:themeTint="99"/>
          <w:sz w:val="24"/>
          <w:szCs w:val="24"/>
        </w:rPr>
        <w:t>that</w:t>
      </w:r>
      <w:r w:rsidRPr="007C5D89">
        <w:rPr>
          <w:color w:val="548DD4" w:themeColor="text2" w:themeTint="99"/>
          <w:sz w:val="24"/>
          <w:szCs w:val="24"/>
        </w:rPr>
        <w:t xml:space="preserve"> can link to each other by using Primary keys and foreign keys.</w:t>
      </w:r>
    </w:p>
    <w:p w14:paraId="66421D8E" w14:textId="77777777" w:rsidR="001F49A3" w:rsidRPr="007C5D89" w:rsidRDefault="001F49A3" w:rsidP="005623F2">
      <w:pPr>
        <w:rPr>
          <w:color w:val="548DD4" w:themeColor="text2" w:themeTint="99"/>
          <w:sz w:val="24"/>
          <w:szCs w:val="24"/>
        </w:rPr>
      </w:pPr>
    </w:p>
    <w:p w14:paraId="5AD2AAF1" w14:textId="4E4C815B" w:rsidR="005623F2" w:rsidRPr="007C5D89" w:rsidRDefault="001F49A3" w:rsidP="005623F2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Each row in a table is known as a "Tuple," and it holds </w:t>
      </w:r>
      <w:r w:rsidR="00BA0A19" w:rsidRPr="007C5D89">
        <w:rPr>
          <w:color w:val="548DD4" w:themeColor="text2" w:themeTint="99"/>
          <w:sz w:val="24"/>
          <w:szCs w:val="24"/>
        </w:rPr>
        <w:t>all</w:t>
      </w:r>
      <w:r w:rsidRPr="007C5D89">
        <w:rPr>
          <w:color w:val="548DD4" w:themeColor="text2" w:themeTint="99"/>
          <w:sz w:val="24"/>
          <w:szCs w:val="24"/>
        </w:rPr>
        <w:t xml:space="preserve"> the details about a certain table item. Records are collections of </w:t>
      </w:r>
      <w:r w:rsidR="00BA0A19" w:rsidRPr="007C5D89">
        <w:rPr>
          <w:color w:val="548DD4" w:themeColor="text2" w:themeTint="99"/>
          <w:sz w:val="24"/>
          <w:szCs w:val="24"/>
        </w:rPr>
        <w:t>tuples;</w:t>
      </w:r>
      <w:r w:rsidRPr="007C5D89">
        <w:rPr>
          <w:color w:val="548DD4" w:themeColor="text2" w:themeTint="99"/>
          <w:sz w:val="24"/>
          <w:szCs w:val="24"/>
        </w:rPr>
        <w:t xml:space="preserve"> hence the relational model is sometimes known as a record-based model.</w:t>
      </w:r>
    </w:p>
    <w:p w14:paraId="148786B7" w14:textId="2E47E470" w:rsidR="001F49A3" w:rsidRPr="007C5D89" w:rsidRDefault="001F49A3" w:rsidP="005623F2">
      <w:pPr>
        <w:rPr>
          <w:color w:val="548DD4" w:themeColor="text2" w:themeTint="99"/>
          <w:sz w:val="24"/>
          <w:szCs w:val="24"/>
        </w:rPr>
      </w:pPr>
    </w:p>
    <w:p w14:paraId="17135AE1" w14:textId="1944DE8B" w:rsidR="001F49A3" w:rsidRPr="007C5D89" w:rsidRDefault="001F49A3" w:rsidP="005623F2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A table's columns are referred to as its attributes since they describe the table's characteristics (relation). Each attribute </w:t>
      </w:r>
      <w:r w:rsidR="00BA0A19" w:rsidRPr="007C5D89">
        <w:rPr>
          <w:color w:val="548DD4" w:themeColor="text2" w:themeTint="99"/>
          <w:sz w:val="24"/>
          <w:szCs w:val="24"/>
        </w:rPr>
        <w:t>must</w:t>
      </w:r>
      <w:r w:rsidRPr="007C5D89">
        <w:rPr>
          <w:color w:val="548DD4" w:themeColor="text2" w:themeTint="99"/>
          <w:sz w:val="24"/>
          <w:szCs w:val="24"/>
        </w:rPr>
        <w:t xml:space="preserve"> have a domain that specifies the kind of data it may hold.</w:t>
      </w:r>
    </w:p>
    <w:p w14:paraId="34CC98D9" w14:textId="28108A76" w:rsidR="001F49A3" w:rsidRPr="007C5D89" w:rsidRDefault="001F49A3" w:rsidP="005623F2">
      <w:pPr>
        <w:rPr>
          <w:color w:val="548DD4" w:themeColor="text2" w:themeTint="99"/>
          <w:sz w:val="24"/>
          <w:szCs w:val="24"/>
        </w:rPr>
      </w:pPr>
    </w:p>
    <w:p w14:paraId="1D9C8B3D" w14:textId="3A637BE9" w:rsidR="001F49A3" w:rsidRPr="007C5D89" w:rsidRDefault="001F49A3" w:rsidP="005623F2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All three types of relations—one to many, many to one, and many to many—are often accommodated by relational data architectures.</w:t>
      </w:r>
    </w:p>
    <w:p w14:paraId="6FE8C6EF" w14:textId="5024B2AA" w:rsidR="005623F2" w:rsidRDefault="005623F2" w:rsidP="005623F2">
      <w:pPr>
        <w:rPr>
          <w:sz w:val="24"/>
          <w:szCs w:val="24"/>
        </w:rPr>
      </w:pPr>
    </w:p>
    <w:p w14:paraId="12B2844C" w14:textId="159563FA" w:rsidR="005623F2" w:rsidRPr="007C5D89" w:rsidRDefault="005623F2" w:rsidP="005623F2">
      <w:pPr>
        <w:rPr>
          <w:b/>
          <w:bCs/>
          <w:color w:val="4F81BD" w:themeColor="accent1"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>ER Data model:</w:t>
      </w:r>
    </w:p>
    <w:p w14:paraId="1F29287E" w14:textId="7EA5A626" w:rsidR="001F49A3" w:rsidRPr="007C5D89" w:rsidRDefault="001F49A3" w:rsidP="005623F2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Entity relation models are used for </w:t>
      </w:r>
      <w:r w:rsidR="00A06F9D" w:rsidRPr="007C5D89">
        <w:rPr>
          <w:color w:val="548DD4" w:themeColor="text2" w:themeTint="99"/>
          <w:sz w:val="24"/>
          <w:szCs w:val="24"/>
        </w:rPr>
        <w:t>Graphical representation of relation models.</w:t>
      </w:r>
    </w:p>
    <w:p w14:paraId="740F7E44" w14:textId="33E3FF69" w:rsidR="005623F2" w:rsidRPr="007C5D89" w:rsidRDefault="005623F2" w:rsidP="005623F2">
      <w:pPr>
        <w:rPr>
          <w:color w:val="548DD4" w:themeColor="text2" w:themeTint="99"/>
          <w:sz w:val="24"/>
          <w:szCs w:val="24"/>
        </w:rPr>
      </w:pPr>
    </w:p>
    <w:p w14:paraId="4CCA1F82" w14:textId="1E3C3A71" w:rsidR="00A06F9D" w:rsidRPr="007C5D89" w:rsidRDefault="00A06F9D" w:rsidP="005623F2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A collection of entities, often known as real world objects, and the relationships between those entities may be described as the E-R Model. There should be no identikit entities. The database's conceptual view is provided through the E-R Model.</w:t>
      </w:r>
    </w:p>
    <w:p w14:paraId="079AB654" w14:textId="55516D9C" w:rsidR="00A06F9D" w:rsidRPr="007C5D89" w:rsidRDefault="00A06F9D" w:rsidP="005623F2">
      <w:pPr>
        <w:rPr>
          <w:color w:val="548DD4" w:themeColor="text2" w:themeTint="99"/>
          <w:sz w:val="24"/>
          <w:szCs w:val="24"/>
        </w:rPr>
      </w:pPr>
    </w:p>
    <w:p w14:paraId="2FE6E33F" w14:textId="516A78CA" w:rsidR="00A06F9D" w:rsidRPr="007C5D89" w:rsidRDefault="00A06F9D" w:rsidP="005623F2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Entity set, relationship set, and characteristics combine to form the E-R Model. In this scenario, all entities together </w:t>
      </w:r>
      <w:r w:rsidR="00BA0A19" w:rsidRPr="007C5D89">
        <w:rPr>
          <w:color w:val="548DD4" w:themeColor="text2" w:themeTint="99"/>
          <w:sz w:val="24"/>
          <w:szCs w:val="24"/>
        </w:rPr>
        <w:t>form</w:t>
      </w:r>
      <w:r w:rsidRPr="007C5D89">
        <w:rPr>
          <w:color w:val="548DD4" w:themeColor="text2" w:themeTint="99"/>
          <w:sz w:val="24"/>
          <w:szCs w:val="24"/>
        </w:rPr>
        <w:t xml:space="preserve"> an entity set, all relationships between entities together form an entity relationship set, and the attribute represents the attributes of the entities.</w:t>
      </w:r>
    </w:p>
    <w:p w14:paraId="71A1E56E" w14:textId="6AEB8EAA" w:rsidR="005623F2" w:rsidRDefault="005623F2" w:rsidP="005623F2">
      <w:pPr>
        <w:rPr>
          <w:sz w:val="24"/>
          <w:szCs w:val="24"/>
        </w:rPr>
      </w:pPr>
    </w:p>
    <w:p w14:paraId="69CD0A90" w14:textId="7A1B2B6C" w:rsidR="005623F2" w:rsidRDefault="005623F2" w:rsidP="005623F2">
      <w:pPr>
        <w:rPr>
          <w:sz w:val="24"/>
          <w:szCs w:val="24"/>
        </w:rPr>
      </w:pPr>
    </w:p>
    <w:p w14:paraId="7F5DCAC3" w14:textId="4C3896D9" w:rsidR="005623F2" w:rsidRDefault="005623F2" w:rsidP="005623F2">
      <w:pPr>
        <w:rPr>
          <w:sz w:val="24"/>
          <w:szCs w:val="24"/>
        </w:rPr>
      </w:pPr>
    </w:p>
    <w:p w14:paraId="31FFCDFC" w14:textId="3D8E1D81" w:rsidR="005623F2" w:rsidRDefault="005623F2" w:rsidP="005623F2">
      <w:pPr>
        <w:rPr>
          <w:sz w:val="24"/>
          <w:szCs w:val="24"/>
        </w:rPr>
      </w:pPr>
    </w:p>
    <w:p w14:paraId="100EB95B" w14:textId="1FE98338" w:rsidR="005623F2" w:rsidRDefault="005623F2" w:rsidP="005623F2">
      <w:pPr>
        <w:rPr>
          <w:sz w:val="24"/>
          <w:szCs w:val="24"/>
        </w:rPr>
      </w:pPr>
    </w:p>
    <w:p w14:paraId="085625CE" w14:textId="77777777" w:rsidR="005623F2" w:rsidRPr="005623F2" w:rsidRDefault="005623F2" w:rsidP="005623F2">
      <w:pPr>
        <w:rPr>
          <w:sz w:val="24"/>
          <w:szCs w:val="24"/>
        </w:rPr>
      </w:pPr>
    </w:p>
    <w:p w14:paraId="0A0129F9" w14:textId="75F062E7" w:rsidR="00F57968" w:rsidRDefault="00F57968" w:rsidP="009804B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698"/>
      </w:tblGrid>
      <w:tr w:rsidR="00F57968" w14:paraId="724E2A13" w14:textId="77777777" w:rsidTr="003A2BD4">
        <w:trPr>
          <w:trHeight w:val="898"/>
        </w:trPr>
        <w:tc>
          <w:tcPr>
            <w:tcW w:w="4878" w:type="dxa"/>
          </w:tcPr>
          <w:p w14:paraId="52C52718" w14:textId="77777777" w:rsidR="00F57968" w:rsidRDefault="00F57968" w:rsidP="00F57968">
            <w:pPr>
              <w:jc w:val="center"/>
              <w:rPr>
                <w:sz w:val="24"/>
                <w:szCs w:val="24"/>
              </w:rPr>
            </w:pPr>
          </w:p>
          <w:p w14:paraId="30BE2C32" w14:textId="4AB9BE45" w:rsidR="00F57968" w:rsidRPr="007C5D89" w:rsidRDefault="00F57968" w:rsidP="00F5796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</w:rPr>
            </w:pPr>
            <w:r w:rsidRPr="007C5D89">
              <w:rPr>
                <w:b/>
                <w:bCs/>
                <w:color w:val="4F81BD" w:themeColor="accent1"/>
                <w:sz w:val="24"/>
                <w:szCs w:val="24"/>
              </w:rPr>
              <w:t>Relational Data Model</w:t>
            </w:r>
          </w:p>
        </w:tc>
        <w:tc>
          <w:tcPr>
            <w:tcW w:w="4698" w:type="dxa"/>
          </w:tcPr>
          <w:p w14:paraId="0744AA1B" w14:textId="77777777" w:rsidR="00F57968" w:rsidRDefault="00F57968" w:rsidP="009804B5">
            <w:pPr>
              <w:rPr>
                <w:sz w:val="24"/>
                <w:szCs w:val="24"/>
              </w:rPr>
            </w:pPr>
          </w:p>
          <w:p w14:paraId="0AB23955" w14:textId="551EF154" w:rsidR="00F57968" w:rsidRPr="007C5D89" w:rsidRDefault="00F57968" w:rsidP="00F5796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</w:rPr>
            </w:pPr>
            <w:r w:rsidRPr="007C5D89">
              <w:rPr>
                <w:b/>
                <w:bCs/>
                <w:color w:val="4F81BD" w:themeColor="accent1"/>
                <w:sz w:val="24"/>
                <w:szCs w:val="24"/>
              </w:rPr>
              <w:t>ER Data Model</w:t>
            </w:r>
          </w:p>
        </w:tc>
      </w:tr>
      <w:tr w:rsidR="00F57968" w14:paraId="7CAEAB05" w14:textId="77777777" w:rsidTr="003A2BD4">
        <w:trPr>
          <w:trHeight w:val="979"/>
        </w:trPr>
        <w:tc>
          <w:tcPr>
            <w:tcW w:w="4878" w:type="dxa"/>
          </w:tcPr>
          <w:p w14:paraId="3BB0FD95" w14:textId="2F54A74A" w:rsidR="00F57968" w:rsidRPr="007C5D89" w:rsidRDefault="003A2BD4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1. It is used to display a group of tables as well as the connections between them.</w:t>
            </w:r>
          </w:p>
        </w:tc>
        <w:tc>
          <w:tcPr>
            <w:tcW w:w="4698" w:type="dxa"/>
          </w:tcPr>
          <w:p w14:paraId="0FFD1F83" w14:textId="6D9FAF97" w:rsidR="003A2BD4" w:rsidRPr="007C5D89" w:rsidRDefault="003A2BD4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 xml:space="preserve">1. It is used to describe a group of things called Entities (which are also called Tables) as well as the connections </w:t>
            </w:r>
            <w:r w:rsidR="00BA0A19" w:rsidRPr="007C5D89">
              <w:rPr>
                <w:color w:val="548DD4" w:themeColor="text2" w:themeTint="99"/>
                <w:sz w:val="24"/>
                <w:szCs w:val="24"/>
              </w:rPr>
              <w:t>between</w:t>
            </w:r>
            <w:r w:rsidRPr="007C5D89">
              <w:rPr>
                <w:color w:val="548DD4" w:themeColor="text2" w:themeTint="99"/>
                <w:sz w:val="24"/>
                <w:szCs w:val="24"/>
              </w:rPr>
              <w:t xml:space="preserve"> them.</w:t>
            </w:r>
          </w:p>
        </w:tc>
      </w:tr>
      <w:tr w:rsidR="00F57968" w14:paraId="10D49F1B" w14:textId="77777777" w:rsidTr="003A2BD4">
        <w:tc>
          <w:tcPr>
            <w:tcW w:w="4878" w:type="dxa"/>
          </w:tcPr>
          <w:p w14:paraId="53E3D521" w14:textId="4B39DB9B" w:rsidR="00F57968" w:rsidRPr="007C5D89" w:rsidRDefault="00F13167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 xml:space="preserve">2. </w:t>
            </w:r>
            <w:r w:rsidR="006E3C37" w:rsidRPr="007C5D89">
              <w:rPr>
                <w:color w:val="548DD4" w:themeColor="text2" w:themeTint="99"/>
                <w:sz w:val="24"/>
                <w:szCs w:val="24"/>
              </w:rPr>
              <w:t>It is Table specific</w:t>
            </w:r>
          </w:p>
        </w:tc>
        <w:tc>
          <w:tcPr>
            <w:tcW w:w="4698" w:type="dxa"/>
          </w:tcPr>
          <w:p w14:paraId="667425A2" w14:textId="54A381FA" w:rsidR="00F57968" w:rsidRPr="007C5D89" w:rsidRDefault="006E3C37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2. It Is entity specific</w:t>
            </w:r>
          </w:p>
        </w:tc>
      </w:tr>
      <w:tr w:rsidR="00F57968" w14:paraId="6B65705A" w14:textId="77777777" w:rsidTr="003A2BD4">
        <w:tc>
          <w:tcPr>
            <w:tcW w:w="4878" w:type="dxa"/>
          </w:tcPr>
          <w:p w14:paraId="47E88DD3" w14:textId="6050A81A" w:rsidR="00F57968" w:rsidRPr="007C5D89" w:rsidRDefault="004D2B89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 xml:space="preserve">3. </w:t>
            </w:r>
            <w:r w:rsidR="00EC2F74" w:rsidRPr="007C5D89">
              <w:rPr>
                <w:color w:val="548DD4" w:themeColor="text2" w:themeTint="99"/>
                <w:sz w:val="24"/>
                <w:szCs w:val="24"/>
              </w:rPr>
              <w:t>This model does not cover cardinality mapping.</w:t>
            </w:r>
          </w:p>
        </w:tc>
        <w:tc>
          <w:tcPr>
            <w:tcW w:w="4698" w:type="dxa"/>
          </w:tcPr>
          <w:p w14:paraId="3F95A847" w14:textId="291E8E71" w:rsidR="00F57968" w:rsidRPr="007C5D89" w:rsidRDefault="004D2B89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3. The mapping of Cardinalities is described by this model.</w:t>
            </w:r>
            <w:r w:rsidRPr="007C5D89">
              <w:rPr>
                <w:color w:val="548DD4" w:themeColor="text2" w:themeTint="99"/>
              </w:rPr>
              <w:t xml:space="preserve"> </w:t>
            </w:r>
            <w:r w:rsidRPr="007C5D89">
              <w:rPr>
                <w:color w:val="548DD4" w:themeColor="text2" w:themeTint="99"/>
                <w:sz w:val="24"/>
                <w:szCs w:val="24"/>
              </w:rPr>
              <w:t>Cardinality is the measure of how distinct a row of data items is.</w:t>
            </w:r>
          </w:p>
        </w:tc>
      </w:tr>
      <w:tr w:rsidR="00F57968" w14:paraId="53722DEB" w14:textId="77777777" w:rsidTr="003A2BD4">
        <w:tc>
          <w:tcPr>
            <w:tcW w:w="4878" w:type="dxa"/>
          </w:tcPr>
          <w:p w14:paraId="2D940E41" w14:textId="51227EF1" w:rsidR="00F57968" w:rsidRPr="007C5D89" w:rsidRDefault="00EC2F74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4. It uses domain, attributes, and tuples to represent components.</w:t>
            </w:r>
          </w:p>
        </w:tc>
        <w:tc>
          <w:tcPr>
            <w:tcW w:w="4698" w:type="dxa"/>
          </w:tcPr>
          <w:p w14:paraId="23F39A46" w14:textId="20B445FF" w:rsidR="00F57968" w:rsidRPr="007C5D89" w:rsidRDefault="00EC2F74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4. Entity, Entity Type, and Entity Set are represented as components.</w:t>
            </w:r>
          </w:p>
        </w:tc>
      </w:tr>
      <w:tr w:rsidR="00F57968" w14:paraId="2CB737F1" w14:textId="77777777" w:rsidTr="003A2BD4">
        <w:tc>
          <w:tcPr>
            <w:tcW w:w="4878" w:type="dxa"/>
          </w:tcPr>
          <w:p w14:paraId="5E587CF1" w14:textId="6D9E26DD" w:rsidR="00F57968" w:rsidRPr="007C5D89" w:rsidRDefault="00EC2F74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5. It is a linear data model without any modeling diagrams.</w:t>
            </w:r>
          </w:p>
        </w:tc>
        <w:tc>
          <w:tcPr>
            <w:tcW w:w="4698" w:type="dxa"/>
          </w:tcPr>
          <w:p w14:paraId="03BE0AF6" w14:textId="1EFEAB3D" w:rsidR="00F57968" w:rsidRPr="007C5D89" w:rsidRDefault="00EC2F74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5. It uses</w:t>
            </w:r>
            <w:r w:rsidR="00995912" w:rsidRPr="007C5D89">
              <w:rPr>
                <w:color w:val="548DD4" w:themeColor="text2" w:themeTint="99"/>
                <w:sz w:val="24"/>
                <w:szCs w:val="24"/>
              </w:rPr>
              <w:t xml:space="preserve"> a</w:t>
            </w:r>
            <w:r w:rsidRPr="007C5D89">
              <w:rPr>
                <w:color w:val="548DD4" w:themeColor="text2" w:themeTint="99"/>
                <w:sz w:val="24"/>
                <w:szCs w:val="24"/>
              </w:rPr>
              <w:t xml:space="preserve"> mapping diagram for its representation.</w:t>
            </w:r>
          </w:p>
        </w:tc>
      </w:tr>
      <w:tr w:rsidR="00F57968" w14:paraId="3DC7479C" w14:textId="77777777" w:rsidTr="003A2BD4">
        <w:tc>
          <w:tcPr>
            <w:tcW w:w="4878" w:type="dxa"/>
          </w:tcPr>
          <w:p w14:paraId="0BE9D15A" w14:textId="689960E5" w:rsidR="00F57968" w:rsidRPr="007C5D89" w:rsidRDefault="00EC2F74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 xml:space="preserve">6. </w:t>
            </w:r>
            <w:r w:rsidR="00D806F4" w:rsidRPr="007C5D89">
              <w:rPr>
                <w:color w:val="548DD4" w:themeColor="text2" w:themeTint="99"/>
                <w:sz w:val="24"/>
                <w:szCs w:val="24"/>
              </w:rPr>
              <w:t>In Relational model, it is less difficult or more complex to understand the relation between tables.</w:t>
            </w:r>
          </w:p>
        </w:tc>
        <w:tc>
          <w:tcPr>
            <w:tcW w:w="4698" w:type="dxa"/>
          </w:tcPr>
          <w:p w14:paraId="24111109" w14:textId="2AF8804E" w:rsidR="00F57968" w:rsidRPr="007C5D89" w:rsidRDefault="00EC2F74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6. Understanding the relationships between entities is simpler using the E-R Model.</w:t>
            </w:r>
          </w:p>
        </w:tc>
      </w:tr>
      <w:tr w:rsidR="00F57968" w14:paraId="1EC189D8" w14:textId="77777777" w:rsidTr="003A2BD4">
        <w:tc>
          <w:tcPr>
            <w:tcW w:w="4878" w:type="dxa"/>
          </w:tcPr>
          <w:p w14:paraId="2112EE23" w14:textId="502065CE" w:rsidR="00F57968" w:rsidRPr="007C5D89" w:rsidRDefault="005623F2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7. It is the representational or implementation model.</w:t>
            </w:r>
          </w:p>
        </w:tc>
        <w:tc>
          <w:tcPr>
            <w:tcW w:w="4698" w:type="dxa"/>
          </w:tcPr>
          <w:p w14:paraId="6E466C9C" w14:textId="46EF4238" w:rsidR="00F57968" w:rsidRPr="007C5D89" w:rsidRDefault="005623F2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7. This model is theoretical or high-level.</w:t>
            </w:r>
          </w:p>
        </w:tc>
      </w:tr>
    </w:tbl>
    <w:p w14:paraId="55E505F2" w14:textId="77777777" w:rsidR="00F57968" w:rsidRDefault="00F57968" w:rsidP="009804B5">
      <w:pPr>
        <w:rPr>
          <w:sz w:val="24"/>
          <w:szCs w:val="24"/>
        </w:rPr>
      </w:pPr>
    </w:p>
    <w:p w14:paraId="400D5AB0" w14:textId="77777777" w:rsidR="00F57968" w:rsidRDefault="00F57968" w:rsidP="009804B5">
      <w:pPr>
        <w:rPr>
          <w:sz w:val="24"/>
          <w:szCs w:val="24"/>
        </w:rPr>
      </w:pPr>
    </w:p>
    <w:p w14:paraId="61465A6C" w14:textId="77777777" w:rsidR="00F57968" w:rsidRPr="00F57968" w:rsidRDefault="00F57968" w:rsidP="009804B5">
      <w:pPr>
        <w:rPr>
          <w:sz w:val="24"/>
          <w:szCs w:val="24"/>
        </w:rPr>
      </w:pPr>
    </w:p>
    <w:p w14:paraId="795846A2" w14:textId="77777777" w:rsidR="0038520C" w:rsidRDefault="0038520C" w:rsidP="009804B5">
      <w:pPr>
        <w:rPr>
          <w:b/>
          <w:color w:val="C0504D" w:themeColor="accent2"/>
          <w:sz w:val="24"/>
          <w:szCs w:val="24"/>
        </w:rPr>
      </w:pPr>
    </w:p>
    <w:p w14:paraId="5A9F3C13" w14:textId="29D08855" w:rsidR="00BF71AD" w:rsidRDefault="00BF71AD" w:rsidP="009804B5">
      <w:pPr>
        <w:rPr>
          <w:b/>
          <w:color w:val="C0504D" w:themeColor="accent2"/>
          <w:sz w:val="24"/>
          <w:szCs w:val="24"/>
        </w:rPr>
      </w:pPr>
    </w:p>
    <w:p w14:paraId="400B0024" w14:textId="45EF3D2A" w:rsidR="00BF71AD" w:rsidRDefault="00BF71AD" w:rsidP="009804B5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 xml:space="preserve">b). </w:t>
      </w:r>
      <w:r w:rsidR="00DE71B0">
        <w:rPr>
          <w:b/>
          <w:color w:val="C0504D" w:themeColor="accent2"/>
          <w:sz w:val="24"/>
          <w:szCs w:val="24"/>
        </w:rPr>
        <w:t>Explain the differences: strong entity, weak entity, associative entity</w:t>
      </w:r>
      <w:r w:rsidR="004F1125">
        <w:rPr>
          <w:b/>
          <w:color w:val="C0504D" w:themeColor="accent2"/>
          <w:sz w:val="24"/>
          <w:szCs w:val="24"/>
        </w:rPr>
        <w:t xml:space="preserve"> (10 points)</w:t>
      </w:r>
    </w:p>
    <w:p w14:paraId="060A4808" w14:textId="537A113A" w:rsidR="006D38F9" w:rsidRDefault="006D38F9" w:rsidP="009804B5">
      <w:pPr>
        <w:rPr>
          <w:b/>
          <w:color w:val="C0504D" w:themeColor="accent2"/>
          <w:sz w:val="24"/>
          <w:szCs w:val="24"/>
        </w:rPr>
      </w:pPr>
    </w:p>
    <w:p w14:paraId="7A7C3EEE" w14:textId="77777777" w:rsidR="007D4C7B" w:rsidRPr="007C5D89" w:rsidRDefault="007D4C7B" w:rsidP="006D38F9">
      <w:pPr>
        <w:rPr>
          <w:b/>
          <w:bCs/>
          <w:color w:val="4F81BD" w:themeColor="accent1"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 xml:space="preserve">Entity: </w:t>
      </w:r>
    </w:p>
    <w:p w14:paraId="0CF3D25D" w14:textId="2A78E1D4" w:rsidR="006D38F9" w:rsidRPr="007C5D89" w:rsidRDefault="006D38F9" w:rsidP="006D38F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An Entity is nothing but a table which consists of a set of entity instances (rows) and Attributes (columns).</w:t>
      </w:r>
    </w:p>
    <w:p w14:paraId="25CE878E" w14:textId="078122C7" w:rsidR="006D38F9" w:rsidRPr="007C5D89" w:rsidRDefault="006D38F9" w:rsidP="006D38F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Example: Student Entity, Course Entity, Department Entity.</w:t>
      </w:r>
    </w:p>
    <w:p w14:paraId="428A9FFD" w14:textId="5B2895E2" w:rsidR="00F13167" w:rsidRDefault="00F13167" w:rsidP="009804B5">
      <w:pPr>
        <w:rPr>
          <w:b/>
          <w:color w:val="C0504D" w:themeColor="accent2"/>
          <w:sz w:val="24"/>
          <w:szCs w:val="24"/>
        </w:rPr>
      </w:pPr>
    </w:p>
    <w:tbl>
      <w:tblPr>
        <w:tblStyle w:val="TableGrid"/>
        <w:tblW w:w="9807" w:type="dxa"/>
        <w:tblLook w:val="04A0" w:firstRow="1" w:lastRow="0" w:firstColumn="1" w:lastColumn="0" w:noHBand="0" w:noVBand="1"/>
      </w:tblPr>
      <w:tblGrid>
        <w:gridCol w:w="3269"/>
        <w:gridCol w:w="3269"/>
        <w:gridCol w:w="3269"/>
      </w:tblGrid>
      <w:tr w:rsidR="00F13167" w14:paraId="45916676" w14:textId="77777777" w:rsidTr="003720EE">
        <w:trPr>
          <w:trHeight w:val="870"/>
        </w:trPr>
        <w:tc>
          <w:tcPr>
            <w:tcW w:w="3269" w:type="dxa"/>
          </w:tcPr>
          <w:p w14:paraId="3C725527" w14:textId="77777777" w:rsidR="00F13167" w:rsidRDefault="00F13167" w:rsidP="00F13167">
            <w:pPr>
              <w:jc w:val="center"/>
              <w:rPr>
                <w:sz w:val="24"/>
                <w:szCs w:val="24"/>
              </w:rPr>
            </w:pPr>
          </w:p>
          <w:p w14:paraId="62BBAE23" w14:textId="4821316F" w:rsidR="00F13167" w:rsidRPr="007C5D89" w:rsidRDefault="00F13167" w:rsidP="00F13167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</w:rPr>
            </w:pPr>
            <w:r w:rsidRPr="007C5D89">
              <w:rPr>
                <w:b/>
                <w:bCs/>
                <w:color w:val="4F81BD" w:themeColor="accent1"/>
                <w:sz w:val="24"/>
                <w:szCs w:val="24"/>
              </w:rPr>
              <w:t>Strong Entity</w:t>
            </w:r>
          </w:p>
        </w:tc>
        <w:tc>
          <w:tcPr>
            <w:tcW w:w="3269" w:type="dxa"/>
          </w:tcPr>
          <w:p w14:paraId="19FDCC0C" w14:textId="77777777" w:rsidR="00F13167" w:rsidRDefault="00F13167" w:rsidP="009804B5">
            <w:pPr>
              <w:rPr>
                <w:b/>
                <w:color w:val="C0504D" w:themeColor="accent2"/>
                <w:sz w:val="24"/>
                <w:szCs w:val="24"/>
              </w:rPr>
            </w:pPr>
          </w:p>
          <w:p w14:paraId="55145299" w14:textId="3A24F30A" w:rsidR="00F13167" w:rsidRPr="007C5D89" w:rsidRDefault="00F13167" w:rsidP="00F13167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</w:rPr>
            </w:pPr>
            <w:r w:rsidRPr="007C5D89">
              <w:rPr>
                <w:b/>
                <w:bCs/>
                <w:color w:val="4F81BD" w:themeColor="accent1"/>
                <w:sz w:val="24"/>
                <w:szCs w:val="24"/>
              </w:rPr>
              <w:t>We</w:t>
            </w:r>
            <w:r w:rsidR="00DE73C1" w:rsidRPr="007C5D89">
              <w:rPr>
                <w:b/>
                <w:bCs/>
                <w:color w:val="4F81BD" w:themeColor="accent1"/>
                <w:sz w:val="24"/>
                <w:szCs w:val="24"/>
              </w:rPr>
              <w:t>a</w:t>
            </w:r>
            <w:r w:rsidRPr="007C5D89">
              <w:rPr>
                <w:b/>
                <w:bCs/>
                <w:color w:val="4F81BD" w:themeColor="accent1"/>
                <w:sz w:val="24"/>
                <w:szCs w:val="24"/>
              </w:rPr>
              <w:t>k Entity</w:t>
            </w:r>
          </w:p>
        </w:tc>
        <w:tc>
          <w:tcPr>
            <w:tcW w:w="3269" w:type="dxa"/>
          </w:tcPr>
          <w:p w14:paraId="1BC69450" w14:textId="77777777" w:rsidR="00F13167" w:rsidRDefault="00F13167" w:rsidP="009804B5">
            <w:pPr>
              <w:rPr>
                <w:b/>
                <w:color w:val="C0504D" w:themeColor="accent2"/>
                <w:sz w:val="24"/>
                <w:szCs w:val="24"/>
              </w:rPr>
            </w:pPr>
          </w:p>
          <w:p w14:paraId="07B1A847" w14:textId="65A6891F" w:rsidR="00F13167" w:rsidRPr="007C5D89" w:rsidRDefault="00F13167" w:rsidP="00F13167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</w:rPr>
            </w:pPr>
            <w:r w:rsidRPr="007C5D89">
              <w:rPr>
                <w:b/>
                <w:bCs/>
                <w:color w:val="4F81BD" w:themeColor="accent1"/>
                <w:sz w:val="24"/>
                <w:szCs w:val="24"/>
              </w:rPr>
              <w:t>Associative Entity</w:t>
            </w:r>
          </w:p>
        </w:tc>
      </w:tr>
      <w:tr w:rsidR="00F13167" w14:paraId="68CB7C52" w14:textId="77777777" w:rsidTr="003720EE">
        <w:trPr>
          <w:trHeight w:val="841"/>
        </w:trPr>
        <w:tc>
          <w:tcPr>
            <w:tcW w:w="3269" w:type="dxa"/>
          </w:tcPr>
          <w:p w14:paraId="73908B55" w14:textId="77777777" w:rsidR="00F13167" w:rsidRPr="007C5D89" w:rsidRDefault="006D38F9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1. Strong Entity is not dependent on any other entity.</w:t>
            </w:r>
          </w:p>
          <w:p w14:paraId="76149F52" w14:textId="7E8619EF" w:rsidR="005E280E" w:rsidRPr="007C5D89" w:rsidRDefault="005E280E" w:rsidP="009804B5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They are Independent.</w:t>
            </w:r>
          </w:p>
        </w:tc>
        <w:tc>
          <w:tcPr>
            <w:tcW w:w="3269" w:type="dxa"/>
          </w:tcPr>
          <w:p w14:paraId="1031008E" w14:textId="4976F057" w:rsidR="00F13167" w:rsidRPr="007C5D89" w:rsidRDefault="00C9415A" w:rsidP="00C9415A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1. We</w:t>
            </w:r>
            <w:r w:rsidR="00DE73C1" w:rsidRPr="007C5D89">
              <w:rPr>
                <w:color w:val="548DD4" w:themeColor="text2" w:themeTint="99"/>
                <w:sz w:val="24"/>
                <w:szCs w:val="24"/>
              </w:rPr>
              <w:t>a</w:t>
            </w:r>
            <w:r w:rsidRPr="007C5D89">
              <w:rPr>
                <w:color w:val="548DD4" w:themeColor="text2" w:themeTint="99"/>
                <w:sz w:val="24"/>
                <w:szCs w:val="24"/>
              </w:rPr>
              <w:t>k entity cannot exist on its own, so it depends on strong entity</w:t>
            </w:r>
          </w:p>
        </w:tc>
        <w:tc>
          <w:tcPr>
            <w:tcW w:w="3269" w:type="dxa"/>
          </w:tcPr>
          <w:p w14:paraId="42EF137D" w14:textId="6F7D0EA5" w:rsidR="00F13167" w:rsidRPr="007C5D89" w:rsidRDefault="004164E9" w:rsidP="009804B5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1. The associated entity is also a weak entity since it lacks an independent existence.</w:t>
            </w:r>
          </w:p>
        </w:tc>
      </w:tr>
      <w:tr w:rsidR="00F13167" w14:paraId="3C135651" w14:textId="77777777" w:rsidTr="003720EE">
        <w:trPr>
          <w:trHeight w:val="1679"/>
        </w:trPr>
        <w:tc>
          <w:tcPr>
            <w:tcW w:w="3269" w:type="dxa"/>
          </w:tcPr>
          <w:p w14:paraId="616D54CA" w14:textId="59CDE9E4" w:rsidR="00F13167" w:rsidRPr="007C5D89" w:rsidRDefault="00C9415A" w:rsidP="009804B5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2. A primary key exists for every strong entity</w:t>
            </w:r>
          </w:p>
        </w:tc>
        <w:tc>
          <w:tcPr>
            <w:tcW w:w="3269" w:type="dxa"/>
          </w:tcPr>
          <w:p w14:paraId="3A5AC504" w14:textId="215349BD" w:rsidR="00F13167" w:rsidRPr="007C5D89" w:rsidRDefault="003720EE" w:rsidP="009804B5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2. A weak entity is one that can't be uniquely recognized</w:t>
            </w:r>
            <w:r w:rsidRPr="007C5D89">
              <w:rPr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r w:rsidRPr="007C5D89">
              <w:rPr>
                <w:color w:val="548DD4" w:themeColor="text2" w:themeTint="99"/>
                <w:sz w:val="24"/>
                <w:szCs w:val="24"/>
              </w:rPr>
              <w:t>by only its qualities; as a result, it must combine a foreign key with those properties to get a primary key.</w:t>
            </w:r>
          </w:p>
        </w:tc>
        <w:tc>
          <w:tcPr>
            <w:tcW w:w="3269" w:type="dxa"/>
          </w:tcPr>
          <w:p w14:paraId="4744F90E" w14:textId="3BA78565" w:rsidR="00F13167" w:rsidRPr="007C5D89" w:rsidRDefault="004164E9" w:rsidP="009804B5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2.</w:t>
            </w:r>
            <w:r w:rsidRPr="007C5D89">
              <w:rPr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r w:rsidRPr="007C5D89">
              <w:rPr>
                <w:color w:val="548DD4" w:themeColor="text2" w:themeTint="99"/>
                <w:sz w:val="24"/>
                <w:szCs w:val="24"/>
              </w:rPr>
              <w:t xml:space="preserve">An associating entity is one that is inserted between two other entities to break a </w:t>
            </w:r>
            <w:proofErr w:type="gramStart"/>
            <w:r w:rsidRPr="007C5D89">
              <w:rPr>
                <w:color w:val="548DD4" w:themeColor="text2" w:themeTint="99"/>
                <w:sz w:val="24"/>
                <w:szCs w:val="24"/>
              </w:rPr>
              <w:t>M:N</w:t>
            </w:r>
            <w:proofErr w:type="gramEnd"/>
            <w:r w:rsidRPr="007C5D89">
              <w:rPr>
                <w:color w:val="548DD4" w:themeColor="text2" w:themeTint="99"/>
                <w:sz w:val="24"/>
                <w:szCs w:val="24"/>
              </w:rPr>
              <w:t xml:space="preserve"> link.</w:t>
            </w:r>
          </w:p>
        </w:tc>
      </w:tr>
      <w:tr w:rsidR="00F13167" w14:paraId="1176CE7A" w14:textId="77777777" w:rsidTr="005E280E">
        <w:trPr>
          <w:trHeight w:val="700"/>
        </w:trPr>
        <w:tc>
          <w:tcPr>
            <w:tcW w:w="3269" w:type="dxa"/>
          </w:tcPr>
          <w:p w14:paraId="4236B211" w14:textId="77777777" w:rsidR="00F13167" w:rsidRPr="007C5D89" w:rsidRDefault="005E280E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3. A single rectangle serves as a strong entity's indicator.</w:t>
            </w:r>
          </w:p>
          <w:p w14:paraId="4CE33F29" w14:textId="589F66A7" w:rsidR="00D9336D" w:rsidRPr="007C5D89" w:rsidRDefault="00D9336D" w:rsidP="009804B5">
            <w:pPr>
              <w:rPr>
                <w:b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3269" w:type="dxa"/>
          </w:tcPr>
          <w:p w14:paraId="44FAEAA6" w14:textId="4341A398" w:rsidR="00F13167" w:rsidRPr="007C5D89" w:rsidRDefault="005E280E" w:rsidP="009804B5">
            <w:pPr>
              <w:rPr>
                <w:bCs/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3. With a double rectangle, a weak entity is indicated.</w:t>
            </w:r>
          </w:p>
        </w:tc>
        <w:tc>
          <w:tcPr>
            <w:tcW w:w="3269" w:type="dxa"/>
          </w:tcPr>
          <w:p w14:paraId="6908CB94" w14:textId="03DF18A0" w:rsidR="00F13167" w:rsidRPr="007C5D89" w:rsidRDefault="00A77669" w:rsidP="009804B5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3.</w:t>
            </w:r>
            <w:r w:rsidRPr="007C5D89">
              <w:rPr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r w:rsidRPr="007C5D89">
              <w:rPr>
                <w:color w:val="548DD4" w:themeColor="text2" w:themeTint="99"/>
                <w:sz w:val="24"/>
                <w:szCs w:val="24"/>
              </w:rPr>
              <w:t>A single rectangle serves as an associative entity's indicator.</w:t>
            </w:r>
          </w:p>
        </w:tc>
      </w:tr>
      <w:tr w:rsidR="00F13167" w14:paraId="0D0D25FD" w14:textId="77777777" w:rsidTr="003720EE">
        <w:trPr>
          <w:trHeight w:val="280"/>
        </w:trPr>
        <w:tc>
          <w:tcPr>
            <w:tcW w:w="3269" w:type="dxa"/>
          </w:tcPr>
          <w:p w14:paraId="15DBCC67" w14:textId="7AFC0796" w:rsidR="00F13167" w:rsidRPr="007C5D89" w:rsidRDefault="005E280E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lastRenderedPageBreak/>
              <w:t>4. Strong entities in ERD are represented by single line boxes.</w:t>
            </w:r>
          </w:p>
        </w:tc>
        <w:tc>
          <w:tcPr>
            <w:tcW w:w="3269" w:type="dxa"/>
          </w:tcPr>
          <w:p w14:paraId="2C3D5A18" w14:textId="2C64FBE8" w:rsidR="00F13167" w:rsidRPr="007C5D89" w:rsidRDefault="005E280E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4. We</w:t>
            </w:r>
            <w:r w:rsidR="00DE73C1" w:rsidRPr="007C5D89">
              <w:rPr>
                <w:color w:val="548DD4" w:themeColor="text2" w:themeTint="99"/>
                <w:sz w:val="24"/>
                <w:szCs w:val="24"/>
              </w:rPr>
              <w:t>a</w:t>
            </w:r>
            <w:r w:rsidRPr="007C5D89">
              <w:rPr>
                <w:color w:val="548DD4" w:themeColor="text2" w:themeTint="99"/>
                <w:sz w:val="24"/>
                <w:szCs w:val="24"/>
              </w:rPr>
              <w:t>k entities are represented by double line boxes in ERD.</w:t>
            </w:r>
          </w:p>
        </w:tc>
        <w:tc>
          <w:tcPr>
            <w:tcW w:w="3269" w:type="dxa"/>
          </w:tcPr>
          <w:p w14:paraId="48B619EB" w14:textId="77777777" w:rsidR="00F13167" w:rsidRPr="007C5D89" w:rsidRDefault="00F13167" w:rsidP="009804B5">
            <w:pPr>
              <w:rPr>
                <w:b/>
                <w:color w:val="548DD4" w:themeColor="text2" w:themeTint="99"/>
                <w:sz w:val="24"/>
                <w:szCs w:val="24"/>
              </w:rPr>
            </w:pPr>
          </w:p>
        </w:tc>
      </w:tr>
      <w:tr w:rsidR="00F13167" w14:paraId="704DB4AD" w14:textId="77777777" w:rsidTr="003720EE">
        <w:trPr>
          <w:trHeight w:val="280"/>
        </w:trPr>
        <w:tc>
          <w:tcPr>
            <w:tcW w:w="3269" w:type="dxa"/>
          </w:tcPr>
          <w:p w14:paraId="4C7717AD" w14:textId="29055A9F" w:rsidR="00F13167" w:rsidRPr="007C5D89" w:rsidRDefault="005E280E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5.</w:t>
            </w:r>
            <w:r w:rsidR="00710138" w:rsidRPr="007C5D89">
              <w:rPr>
                <w:color w:val="548DD4" w:themeColor="text2" w:themeTint="99"/>
                <w:sz w:val="24"/>
                <w:szCs w:val="24"/>
              </w:rPr>
              <w:t xml:space="preserve"> A single diamond denotes the relationship between two strong entities.</w:t>
            </w:r>
          </w:p>
        </w:tc>
        <w:tc>
          <w:tcPr>
            <w:tcW w:w="3269" w:type="dxa"/>
          </w:tcPr>
          <w:p w14:paraId="0FD42D9B" w14:textId="45E15B9D" w:rsidR="00F13167" w:rsidRPr="007C5D89" w:rsidRDefault="00710138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5. A double diamond is used to symbolize the relationship between two opposing entities—one powerful and one weak.</w:t>
            </w:r>
          </w:p>
        </w:tc>
        <w:tc>
          <w:tcPr>
            <w:tcW w:w="3269" w:type="dxa"/>
          </w:tcPr>
          <w:p w14:paraId="59E63A0C" w14:textId="77777777" w:rsidR="00F13167" w:rsidRPr="007C5D89" w:rsidRDefault="00F13167" w:rsidP="009804B5">
            <w:pPr>
              <w:rPr>
                <w:b/>
                <w:color w:val="548DD4" w:themeColor="text2" w:themeTint="99"/>
                <w:sz w:val="24"/>
                <w:szCs w:val="24"/>
              </w:rPr>
            </w:pPr>
          </w:p>
        </w:tc>
      </w:tr>
      <w:tr w:rsidR="00F13167" w14:paraId="3385F4C1" w14:textId="77777777" w:rsidTr="003720EE">
        <w:trPr>
          <w:trHeight w:val="280"/>
        </w:trPr>
        <w:tc>
          <w:tcPr>
            <w:tcW w:w="3269" w:type="dxa"/>
          </w:tcPr>
          <w:p w14:paraId="70193446" w14:textId="67399581" w:rsidR="00F13167" w:rsidRPr="007C5D89" w:rsidRDefault="00710138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6. Strong entity might or might not be fully involved in the connection.</w:t>
            </w:r>
          </w:p>
        </w:tc>
        <w:tc>
          <w:tcPr>
            <w:tcW w:w="3269" w:type="dxa"/>
          </w:tcPr>
          <w:p w14:paraId="11F76322" w14:textId="62121DF0" w:rsidR="00F13167" w:rsidRPr="007C5D89" w:rsidRDefault="00710138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6. The identifying relationship depicted by the double line is always fully participated in by the weak entity.</w:t>
            </w:r>
          </w:p>
        </w:tc>
        <w:tc>
          <w:tcPr>
            <w:tcW w:w="3269" w:type="dxa"/>
          </w:tcPr>
          <w:p w14:paraId="7B7771D9" w14:textId="2251200A" w:rsidR="003134C5" w:rsidRPr="007C5D89" w:rsidRDefault="003134C5" w:rsidP="003134C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6. It is used to depict M: N connections more accurately.</w:t>
            </w:r>
          </w:p>
          <w:p w14:paraId="5AA2D303" w14:textId="66D92F55" w:rsidR="00F13167" w:rsidRPr="007C5D89" w:rsidRDefault="003134C5" w:rsidP="003134C5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It can aid in the conversion of M: N connections to multiple 1:M relationships.</w:t>
            </w:r>
          </w:p>
        </w:tc>
      </w:tr>
    </w:tbl>
    <w:p w14:paraId="3F0AEB4C" w14:textId="77777777" w:rsidR="00F13167" w:rsidRDefault="00F13167" w:rsidP="009804B5">
      <w:pPr>
        <w:rPr>
          <w:b/>
          <w:color w:val="C0504D" w:themeColor="accent2"/>
          <w:sz w:val="24"/>
          <w:szCs w:val="24"/>
        </w:rPr>
      </w:pPr>
    </w:p>
    <w:p w14:paraId="05D72598" w14:textId="77777777" w:rsidR="006E3038" w:rsidRDefault="006E3038" w:rsidP="009804B5">
      <w:pPr>
        <w:rPr>
          <w:b/>
          <w:color w:val="C0504D" w:themeColor="accent2"/>
          <w:sz w:val="24"/>
          <w:szCs w:val="24"/>
        </w:rPr>
      </w:pPr>
    </w:p>
    <w:p w14:paraId="29C9E94C" w14:textId="01D8D333" w:rsidR="006E3038" w:rsidRDefault="006E3038" w:rsidP="009804B5">
      <w:pPr>
        <w:rPr>
          <w:b/>
          <w:color w:val="C0504D" w:themeColor="accent2"/>
          <w:sz w:val="24"/>
          <w:szCs w:val="24"/>
        </w:rPr>
      </w:pPr>
    </w:p>
    <w:p w14:paraId="4207E179" w14:textId="77777777" w:rsidR="006E3038" w:rsidRDefault="006E3038" w:rsidP="009804B5">
      <w:pPr>
        <w:rPr>
          <w:b/>
          <w:color w:val="C0504D" w:themeColor="accent2"/>
          <w:sz w:val="24"/>
          <w:szCs w:val="24"/>
        </w:rPr>
      </w:pPr>
    </w:p>
    <w:p w14:paraId="4361C921" w14:textId="186E8E67" w:rsidR="006E3038" w:rsidRDefault="004F1125" w:rsidP="006E3038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c).</w:t>
      </w:r>
      <w:r w:rsidR="006E3038" w:rsidRPr="004A1E09">
        <w:rPr>
          <w:b/>
          <w:color w:val="C0504D" w:themeColor="accent2"/>
          <w:sz w:val="24"/>
          <w:szCs w:val="24"/>
        </w:rPr>
        <w:t xml:space="preserve"> </w:t>
      </w:r>
      <w:r w:rsidR="006E3038">
        <w:rPr>
          <w:b/>
          <w:color w:val="C0504D" w:themeColor="accent2"/>
          <w:sz w:val="24"/>
          <w:szCs w:val="24"/>
        </w:rPr>
        <w:t>Why we use index? What are the differences between primary key and unique index?</w:t>
      </w:r>
      <w:r>
        <w:rPr>
          <w:b/>
          <w:color w:val="C0504D" w:themeColor="accent2"/>
          <w:sz w:val="24"/>
          <w:szCs w:val="24"/>
        </w:rPr>
        <w:t xml:space="preserve"> (10 points)</w:t>
      </w:r>
    </w:p>
    <w:p w14:paraId="37502372" w14:textId="77777777" w:rsidR="003C76C1" w:rsidRDefault="003C76C1" w:rsidP="009804B5">
      <w:pPr>
        <w:rPr>
          <w:color w:val="4F81BD" w:themeColor="accent1"/>
          <w:sz w:val="24"/>
          <w:szCs w:val="24"/>
        </w:rPr>
      </w:pPr>
    </w:p>
    <w:p w14:paraId="196DDF97" w14:textId="52E85D4D" w:rsidR="006E3038" w:rsidRPr="007C5D89" w:rsidRDefault="005623F2" w:rsidP="009804B5">
      <w:pPr>
        <w:rPr>
          <w:b/>
          <w:bCs/>
          <w:color w:val="4F81BD" w:themeColor="accent1"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>Index:</w:t>
      </w:r>
    </w:p>
    <w:p w14:paraId="27276D36" w14:textId="4752608B" w:rsidR="00027CCF" w:rsidRPr="007C5D89" w:rsidRDefault="00300C2A" w:rsidP="009804B5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-</w:t>
      </w:r>
      <w:r w:rsidR="00AC66F7" w:rsidRPr="007C5D89">
        <w:rPr>
          <w:color w:val="548DD4" w:themeColor="text2" w:themeTint="99"/>
          <w:sz w:val="24"/>
          <w:szCs w:val="24"/>
        </w:rPr>
        <w:t>An index is a schema object that holds an entry for each value that appears in the table or cluster's indexed column(s) and allows for direct, quick access to rows.</w:t>
      </w:r>
    </w:p>
    <w:p w14:paraId="299E99CE" w14:textId="64F3FF37" w:rsidR="00AC66F7" w:rsidRPr="007C5D89" w:rsidRDefault="00300C2A" w:rsidP="009804B5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-</w:t>
      </w:r>
      <w:r w:rsidR="00AC66F7" w:rsidRPr="007C5D89">
        <w:rPr>
          <w:color w:val="548DD4" w:themeColor="text2" w:themeTint="99"/>
          <w:sz w:val="24"/>
          <w:szCs w:val="24"/>
        </w:rPr>
        <w:t>Indexes can help enhance SQL query performance.</w:t>
      </w:r>
    </w:p>
    <w:p w14:paraId="7F92DB8F" w14:textId="0B872427" w:rsidR="00300C2A" w:rsidRPr="007C5D89" w:rsidRDefault="00300C2A" w:rsidP="009804B5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-</w:t>
      </w:r>
      <w:r w:rsidRPr="007C5D89">
        <w:rPr>
          <w:color w:val="548DD4" w:themeColor="text2" w:themeTint="99"/>
        </w:rPr>
        <w:t xml:space="preserve"> </w:t>
      </w:r>
      <w:r w:rsidRPr="007C5D89">
        <w:rPr>
          <w:color w:val="548DD4" w:themeColor="text2" w:themeTint="99"/>
          <w:sz w:val="24"/>
          <w:szCs w:val="24"/>
        </w:rPr>
        <w:t>It may be set on a single attribute or a composite of attributes. Allowing duplicate and NULL      values</w:t>
      </w:r>
    </w:p>
    <w:p w14:paraId="5A82B107" w14:textId="62CE309C" w:rsidR="007D4C7B" w:rsidRDefault="007D4C7B" w:rsidP="009804B5">
      <w:pPr>
        <w:rPr>
          <w:sz w:val="24"/>
          <w:szCs w:val="24"/>
        </w:rPr>
      </w:pPr>
    </w:p>
    <w:p w14:paraId="1B2BAD10" w14:textId="36FCDC2F" w:rsidR="007D4C7B" w:rsidRPr="007C5D89" w:rsidRDefault="007D4C7B" w:rsidP="009804B5">
      <w:pPr>
        <w:rPr>
          <w:b/>
          <w:bCs/>
          <w:color w:val="4F81BD" w:themeColor="accent1"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>Primary key:</w:t>
      </w:r>
    </w:p>
    <w:p w14:paraId="1D97CC92" w14:textId="7BF12A34" w:rsidR="007D4C7B" w:rsidRPr="007C5D89" w:rsidRDefault="003C76C1" w:rsidP="009804B5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It is a constraint placed on a table's attribute to prevent duplicate rows and to prevent Null values from being present. Every row value for every characteristic is required to be unique. It serves as a unique identifier for every record.</w:t>
      </w:r>
    </w:p>
    <w:p w14:paraId="29656C30" w14:textId="32F43BD0" w:rsidR="005623F2" w:rsidRDefault="005623F2" w:rsidP="009804B5">
      <w:pPr>
        <w:rPr>
          <w:sz w:val="24"/>
          <w:szCs w:val="24"/>
        </w:rPr>
      </w:pPr>
    </w:p>
    <w:p w14:paraId="5EA77440" w14:textId="092E6768" w:rsidR="005623F2" w:rsidRPr="007C5D89" w:rsidRDefault="005623F2" w:rsidP="009804B5">
      <w:pPr>
        <w:rPr>
          <w:b/>
          <w:bCs/>
          <w:color w:val="4F81BD" w:themeColor="accent1"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>Unique Index:</w:t>
      </w:r>
    </w:p>
    <w:p w14:paraId="5441BFDF" w14:textId="3B56D0C1" w:rsidR="005623F2" w:rsidRPr="007C5D89" w:rsidRDefault="005623F2" w:rsidP="009804B5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Unique indexes make sure that no two rows of data in a database have the same key values, which helps to ensure data integrity.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1858" w14:paraId="3E0E1A1E" w14:textId="77777777" w:rsidTr="007B1858">
        <w:trPr>
          <w:trHeight w:val="754"/>
        </w:trPr>
        <w:tc>
          <w:tcPr>
            <w:tcW w:w="4788" w:type="dxa"/>
          </w:tcPr>
          <w:p w14:paraId="73AB74B7" w14:textId="77777777" w:rsidR="007B1858" w:rsidRDefault="007B1858" w:rsidP="009804B5">
            <w:pPr>
              <w:rPr>
                <w:sz w:val="24"/>
                <w:szCs w:val="24"/>
              </w:rPr>
            </w:pPr>
          </w:p>
          <w:p w14:paraId="4934FED5" w14:textId="3A77EA86" w:rsidR="007B1858" w:rsidRPr="007C5D89" w:rsidRDefault="007B1858" w:rsidP="007B185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</w:rPr>
            </w:pPr>
            <w:r w:rsidRPr="007C5D89">
              <w:rPr>
                <w:b/>
                <w:bCs/>
                <w:color w:val="4F81BD" w:themeColor="accent1"/>
                <w:sz w:val="24"/>
                <w:szCs w:val="24"/>
              </w:rPr>
              <w:t>Primary Key</w:t>
            </w:r>
          </w:p>
        </w:tc>
        <w:tc>
          <w:tcPr>
            <w:tcW w:w="4788" w:type="dxa"/>
          </w:tcPr>
          <w:p w14:paraId="5C6B717B" w14:textId="77777777" w:rsidR="007B1858" w:rsidRDefault="007B1858" w:rsidP="009804B5">
            <w:pPr>
              <w:rPr>
                <w:sz w:val="24"/>
                <w:szCs w:val="24"/>
              </w:rPr>
            </w:pPr>
          </w:p>
          <w:p w14:paraId="11211ACE" w14:textId="736FA4A9" w:rsidR="007B1858" w:rsidRPr="007C5D89" w:rsidRDefault="007B1858" w:rsidP="007B1858">
            <w:pPr>
              <w:jc w:val="center"/>
              <w:rPr>
                <w:b/>
                <w:bCs/>
                <w:color w:val="4F81BD" w:themeColor="accent1"/>
                <w:sz w:val="24"/>
                <w:szCs w:val="24"/>
              </w:rPr>
            </w:pPr>
            <w:r w:rsidRPr="007C5D89">
              <w:rPr>
                <w:b/>
                <w:bCs/>
                <w:color w:val="4F81BD" w:themeColor="accent1"/>
                <w:sz w:val="24"/>
                <w:szCs w:val="24"/>
              </w:rPr>
              <w:t>Unique Index</w:t>
            </w:r>
          </w:p>
        </w:tc>
      </w:tr>
      <w:tr w:rsidR="007B1858" w14:paraId="0D80FC2C" w14:textId="77777777" w:rsidTr="004278B5">
        <w:trPr>
          <w:trHeight w:val="979"/>
        </w:trPr>
        <w:tc>
          <w:tcPr>
            <w:tcW w:w="4788" w:type="dxa"/>
          </w:tcPr>
          <w:p w14:paraId="3E0CBD1A" w14:textId="7235A201" w:rsidR="007B1858" w:rsidRPr="007C5D89" w:rsidRDefault="007B1858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1. a Primary key is a chosen candidate key that is used to distinctly identify any specific row;</w:t>
            </w:r>
          </w:p>
        </w:tc>
        <w:tc>
          <w:tcPr>
            <w:tcW w:w="4788" w:type="dxa"/>
          </w:tcPr>
          <w:p w14:paraId="09BF5DDF" w14:textId="01E27A60" w:rsidR="007B1858" w:rsidRPr="007C5D89" w:rsidRDefault="007B1858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1. An index that can identify every row that is distinct, such as the unique values in a unique index</w:t>
            </w:r>
            <w:r w:rsidR="00654CBD" w:rsidRPr="007C5D89">
              <w:rPr>
                <w:color w:val="548DD4" w:themeColor="text2" w:themeTint="99"/>
                <w:sz w:val="24"/>
                <w:szCs w:val="24"/>
              </w:rPr>
              <w:t>, designed for rapid searches or queries</w:t>
            </w:r>
          </w:p>
        </w:tc>
      </w:tr>
      <w:tr w:rsidR="007B1858" w14:paraId="04D8E102" w14:textId="77777777" w:rsidTr="004278B5">
        <w:trPr>
          <w:trHeight w:val="1213"/>
        </w:trPr>
        <w:tc>
          <w:tcPr>
            <w:tcW w:w="4788" w:type="dxa"/>
          </w:tcPr>
          <w:p w14:paraId="2856D464" w14:textId="7C241C37" w:rsidR="007B1858" w:rsidRPr="007C5D89" w:rsidRDefault="007B1858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 xml:space="preserve">2. </w:t>
            </w:r>
            <w:r w:rsidR="00654CBD" w:rsidRPr="007C5D89">
              <w:rPr>
                <w:color w:val="548DD4" w:themeColor="text2" w:themeTint="99"/>
                <w:sz w:val="24"/>
                <w:szCs w:val="24"/>
              </w:rPr>
              <w:t>One can make the primary key a unique index. If a primary key has already been generated, the database will set it as a unique index by default.</w:t>
            </w:r>
          </w:p>
        </w:tc>
        <w:tc>
          <w:tcPr>
            <w:tcW w:w="4788" w:type="dxa"/>
          </w:tcPr>
          <w:p w14:paraId="261EC0D8" w14:textId="4A8F5B06" w:rsidR="007B1858" w:rsidRPr="007C5D89" w:rsidRDefault="00654CBD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2. Nonetheless, a unique index need not be a main key.</w:t>
            </w:r>
          </w:p>
        </w:tc>
      </w:tr>
      <w:tr w:rsidR="007B1858" w14:paraId="4BCF5E15" w14:textId="77777777" w:rsidTr="004278B5">
        <w:trPr>
          <w:trHeight w:val="799"/>
        </w:trPr>
        <w:tc>
          <w:tcPr>
            <w:tcW w:w="4788" w:type="dxa"/>
          </w:tcPr>
          <w:p w14:paraId="0F3CC898" w14:textId="5FAB2005" w:rsidR="007B1858" w:rsidRPr="007C5D89" w:rsidRDefault="004278B5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lastRenderedPageBreak/>
              <w:t>3. There should only be one primary key per table.</w:t>
            </w:r>
          </w:p>
        </w:tc>
        <w:tc>
          <w:tcPr>
            <w:tcW w:w="4788" w:type="dxa"/>
          </w:tcPr>
          <w:p w14:paraId="29E831E8" w14:textId="56D40EDF" w:rsidR="007B1858" w:rsidRPr="007C5D89" w:rsidRDefault="004278B5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3. However, a table may have more than one unique index.</w:t>
            </w:r>
          </w:p>
        </w:tc>
      </w:tr>
      <w:tr w:rsidR="007B1858" w14:paraId="5D9907FF" w14:textId="77777777" w:rsidTr="009B2E5E">
        <w:trPr>
          <w:trHeight w:val="673"/>
        </w:trPr>
        <w:tc>
          <w:tcPr>
            <w:tcW w:w="4788" w:type="dxa"/>
          </w:tcPr>
          <w:p w14:paraId="6D592C6F" w14:textId="61FEEA90" w:rsidR="007B1858" w:rsidRPr="007C5D89" w:rsidRDefault="004278B5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 xml:space="preserve">4. </w:t>
            </w:r>
            <w:r w:rsidR="009B2E5E" w:rsidRPr="007C5D89">
              <w:rPr>
                <w:color w:val="548DD4" w:themeColor="text2" w:themeTint="99"/>
                <w:sz w:val="24"/>
                <w:szCs w:val="24"/>
              </w:rPr>
              <w:t xml:space="preserve">Primary key don’t allow </w:t>
            </w:r>
            <w:r w:rsidR="00172020">
              <w:rPr>
                <w:color w:val="548DD4" w:themeColor="text2" w:themeTint="99"/>
                <w:sz w:val="24"/>
                <w:szCs w:val="24"/>
              </w:rPr>
              <w:t>Null</w:t>
            </w:r>
            <w:r w:rsidR="009B2E5E" w:rsidRPr="007C5D89">
              <w:rPr>
                <w:color w:val="548DD4" w:themeColor="text2" w:themeTint="99"/>
                <w:sz w:val="24"/>
                <w:szCs w:val="24"/>
              </w:rPr>
              <w:t xml:space="preserve"> values.</w:t>
            </w:r>
          </w:p>
        </w:tc>
        <w:tc>
          <w:tcPr>
            <w:tcW w:w="4788" w:type="dxa"/>
          </w:tcPr>
          <w:p w14:paraId="110A923E" w14:textId="759973A0" w:rsidR="007B1858" w:rsidRPr="007C5D89" w:rsidRDefault="009B2E5E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 xml:space="preserve">4. Unique Index allow </w:t>
            </w:r>
            <w:r w:rsidR="00172020">
              <w:rPr>
                <w:color w:val="548DD4" w:themeColor="text2" w:themeTint="99"/>
                <w:sz w:val="24"/>
                <w:szCs w:val="24"/>
              </w:rPr>
              <w:t>Null</w:t>
            </w:r>
            <w:r w:rsidRPr="007C5D89">
              <w:rPr>
                <w:color w:val="548DD4" w:themeColor="text2" w:themeTint="99"/>
                <w:sz w:val="24"/>
                <w:szCs w:val="24"/>
              </w:rPr>
              <w:t xml:space="preserve"> values.</w:t>
            </w:r>
          </w:p>
        </w:tc>
      </w:tr>
      <w:tr w:rsidR="007B1858" w14:paraId="506A6399" w14:textId="77777777" w:rsidTr="009B2E5E">
        <w:trPr>
          <w:trHeight w:val="709"/>
        </w:trPr>
        <w:tc>
          <w:tcPr>
            <w:tcW w:w="4788" w:type="dxa"/>
          </w:tcPr>
          <w:p w14:paraId="52D4B9AC" w14:textId="4E1B59FE" w:rsidR="007B1858" w:rsidRPr="007C5D89" w:rsidRDefault="009B2E5E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5. Primary key don’t allow duplicate values</w:t>
            </w:r>
          </w:p>
        </w:tc>
        <w:tc>
          <w:tcPr>
            <w:tcW w:w="4788" w:type="dxa"/>
          </w:tcPr>
          <w:p w14:paraId="45E3D4E0" w14:textId="79A069C0" w:rsidR="007B1858" w:rsidRPr="007C5D89" w:rsidRDefault="00AA723F" w:rsidP="009804B5">
            <w:pPr>
              <w:rPr>
                <w:color w:val="548DD4" w:themeColor="text2" w:themeTint="99"/>
                <w:sz w:val="24"/>
                <w:szCs w:val="24"/>
              </w:rPr>
            </w:pPr>
            <w:r w:rsidRPr="007C5D89">
              <w:rPr>
                <w:color w:val="548DD4" w:themeColor="text2" w:themeTint="99"/>
                <w:sz w:val="24"/>
                <w:szCs w:val="24"/>
              </w:rPr>
              <w:t>5</w:t>
            </w:r>
            <w:r w:rsidR="009B2E5E" w:rsidRPr="007C5D89">
              <w:rPr>
                <w:color w:val="548DD4" w:themeColor="text2" w:themeTint="99"/>
                <w:sz w:val="24"/>
                <w:szCs w:val="24"/>
              </w:rPr>
              <w:t>. Unique Index allo</w:t>
            </w:r>
            <w:r w:rsidR="001C5015" w:rsidRPr="007C5D89">
              <w:rPr>
                <w:color w:val="548DD4" w:themeColor="text2" w:themeTint="99"/>
                <w:sz w:val="24"/>
                <w:szCs w:val="24"/>
              </w:rPr>
              <w:t>ws</w:t>
            </w:r>
            <w:r w:rsidR="009B2E5E" w:rsidRPr="007C5D89">
              <w:rPr>
                <w:color w:val="548DD4" w:themeColor="text2" w:themeTint="99"/>
                <w:sz w:val="24"/>
                <w:szCs w:val="24"/>
              </w:rPr>
              <w:t xml:space="preserve"> </w:t>
            </w:r>
            <w:r w:rsidR="00FB032A">
              <w:rPr>
                <w:color w:val="548DD4" w:themeColor="text2" w:themeTint="99"/>
                <w:sz w:val="24"/>
                <w:szCs w:val="24"/>
              </w:rPr>
              <w:t>Duplicate</w:t>
            </w:r>
            <w:r w:rsidR="009B2E5E" w:rsidRPr="007C5D89">
              <w:rPr>
                <w:color w:val="548DD4" w:themeColor="text2" w:themeTint="99"/>
                <w:sz w:val="24"/>
                <w:szCs w:val="24"/>
              </w:rPr>
              <w:t xml:space="preserve"> values but only 1.</w:t>
            </w:r>
          </w:p>
        </w:tc>
      </w:tr>
    </w:tbl>
    <w:p w14:paraId="413510E8" w14:textId="77777777" w:rsidR="007B1858" w:rsidRPr="00AC66F7" w:rsidRDefault="007B1858" w:rsidP="009804B5">
      <w:pPr>
        <w:rPr>
          <w:sz w:val="24"/>
          <w:szCs w:val="24"/>
        </w:rPr>
      </w:pPr>
    </w:p>
    <w:p w14:paraId="2E9583CA" w14:textId="77777777" w:rsidR="00027CCF" w:rsidRPr="004A1E09" w:rsidRDefault="00027CCF" w:rsidP="009804B5">
      <w:pPr>
        <w:rPr>
          <w:b/>
          <w:color w:val="C0504D" w:themeColor="accent2"/>
          <w:sz w:val="24"/>
          <w:szCs w:val="24"/>
        </w:rPr>
      </w:pPr>
    </w:p>
    <w:p w14:paraId="38EDA7B0" w14:textId="77777777" w:rsidR="004A1E09" w:rsidRDefault="004A1E09" w:rsidP="009804B5">
      <w:pPr>
        <w:rPr>
          <w:sz w:val="24"/>
          <w:szCs w:val="24"/>
        </w:rPr>
      </w:pPr>
    </w:p>
    <w:p w14:paraId="1046D379" w14:textId="6647BDC0" w:rsidR="004A1E09" w:rsidRPr="004A1E09" w:rsidRDefault="00084CE7" w:rsidP="009804B5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3.</w:t>
      </w:r>
      <w:r w:rsidR="004A1E09" w:rsidRPr="004A1E09">
        <w:rPr>
          <w:b/>
          <w:color w:val="C0504D" w:themeColor="accent2"/>
          <w:sz w:val="24"/>
          <w:szCs w:val="24"/>
        </w:rPr>
        <w:t xml:space="preserve"> </w:t>
      </w:r>
      <w:r w:rsidR="00027CCF">
        <w:rPr>
          <w:b/>
          <w:color w:val="C0504D" w:themeColor="accent2"/>
          <w:sz w:val="24"/>
          <w:szCs w:val="24"/>
        </w:rPr>
        <w:t>(</w:t>
      </w:r>
      <w:r w:rsidR="007A56AE">
        <w:rPr>
          <w:b/>
          <w:color w:val="C0504D" w:themeColor="accent2"/>
          <w:sz w:val="24"/>
          <w:szCs w:val="24"/>
        </w:rPr>
        <w:t>7</w:t>
      </w:r>
      <w:r w:rsidR="00027CCF">
        <w:rPr>
          <w:b/>
          <w:color w:val="C0504D" w:themeColor="accent2"/>
          <w:sz w:val="24"/>
          <w:szCs w:val="24"/>
        </w:rPr>
        <w:t xml:space="preserve">0 points) </w:t>
      </w:r>
      <w:r w:rsidR="004A1E09" w:rsidRPr="004A1E09">
        <w:rPr>
          <w:b/>
          <w:color w:val="C0504D" w:themeColor="accent2"/>
          <w:sz w:val="24"/>
          <w:szCs w:val="24"/>
        </w:rPr>
        <w:t>Given the following tables:</w:t>
      </w:r>
    </w:p>
    <w:p w14:paraId="082B75D8" w14:textId="77777777" w:rsidR="004A1E09" w:rsidRPr="004A1E09" w:rsidRDefault="006E3038" w:rsidP="009804B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</w:t>
      </w:r>
      <w:r w:rsidR="004A1E09" w:rsidRPr="004A1E09">
        <w:rPr>
          <w:b/>
          <w:sz w:val="24"/>
          <w:szCs w:val="24"/>
        </w:rPr>
        <w:t xml:space="preserve"> Table</w:t>
      </w:r>
      <w:r>
        <w:rPr>
          <w:b/>
          <w:sz w:val="24"/>
          <w:szCs w:val="24"/>
        </w:rPr>
        <w:t xml:space="preserve"> [assume email is unique for each customer]</w:t>
      </w:r>
    </w:p>
    <w:p w14:paraId="06548B61" w14:textId="77777777" w:rsidR="004A1E09" w:rsidRDefault="006E3038" w:rsidP="009804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CustomerID</w:t>
      </w:r>
      <w:proofErr w:type="spellEnd"/>
      <w:r w:rsidR="004A1E09">
        <w:rPr>
          <w:sz w:val="24"/>
          <w:szCs w:val="24"/>
        </w:rPr>
        <w:t xml:space="preserve">, Name, </w:t>
      </w:r>
      <w:r>
        <w:rPr>
          <w:sz w:val="24"/>
          <w:szCs w:val="24"/>
        </w:rPr>
        <w:t>Age, Gender, Email</w:t>
      </w:r>
    </w:p>
    <w:p w14:paraId="7473CCA5" w14:textId="77777777" w:rsidR="004A1E09" w:rsidRPr="004A1E09" w:rsidRDefault="006E3038" w:rsidP="009804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Order </w:t>
      </w:r>
      <w:r w:rsidR="004A1E09" w:rsidRPr="004A1E09">
        <w:rPr>
          <w:b/>
          <w:sz w:val="24"/>
          <w:szCs w:val="24"/>
        </w:rPr>
        <w:t>Table</w:t>
      </w:r>
    </w:p>
    <w:p w14:paraId="197ECFED" w14:textId="0841D9B0" w:rsidR="004A1E09" w:rsidRDefault="006E3038" w:rsidP="009804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CustomerID</w:t>
      </w:r>
      <w:proofErr w:type="spellEnd"/>
      <w:r w:rsidR="007977DF">
        <w:rPr>
          <w:sz w:val="24"/>
          <w:szCs w:val="24"/>
        </w:rPr>
        <w:t xml:space="preserve">, </w:t>
      </w:r>
      <w:proofErr w:type="spellStart"/>
      <w:r w:rsidR="007977DF">
        <w:rPr>
          <w:sz w:val="24"/>
          <w:szCs w:val="24"/>
        </w:rPr>
        <w:t>Order</w:t>
      </w:r>
      <w:r w:rsidR="0026456D">
        <w:rPr>
          <w:sz w:val="24"/>
          <w:szCs w:val="24"/>
        </w:rPr>
        <w:t>Date</w:t>
      </w:r>
      <w:proofErr w:type="spellEnd"/>
      <w:r w:rsidR="0026456D">
        <w:rPr>
          <w:sz w:val="24"/>
          <w:szCs w:val="24"/>
        </w:rPr>
        <w:t xml:space="preserve">, </w:t>
      </w:r>
      <w:proofErr w:type="spellStart"/>
      <w:r w:rsidR="0026456D">
        <w:rPr>
          <w:sz w:val="24"/>
          <w:szCs w:val="24"/>
        </w:rPr>
        <w:t>OrderTotal</w:t>
      </w:r>
      <w:proofErr w:type="spellEnd"/>
      <w:r w:rsidR="0026456D">
        <w:rPr>
          <w:sz w:val="24"/>
          <w:szCs w:val="24"/>
        </w:rPr>
        <w:t xml:space="preserve">, </w:t>
      </w:r>
      <w:proofErr w:type="spellStart"/>
      <w:r w:rsidR="0026456D">
        <w:rPr>
          <w:sz w:val="24"/>
          <w:szCs w:val="24"/>
        </w:rPr>
        <w:t>OrderPayment</w:t>
      </w:r>
      <w:proofErr w:type="spellEnd"/>
    </w:p>
    <w:p w14:paraId="6148DA06" w14:textId="378A10F7" w:rsidR="0026456D" w:rsidRDefault="0026456D" w:rsidP="009804B5">
      <w:pPr>
        <w:rPr>
          <w:sz w:val="24"/>
          <w:szCs w:val="24"/>
        </w:rPr>
      </w:pPr>
      <w:proofErr w:type="spellStart"/>
      <w:r w:rsidRPr="0026456D">
        <w:rPr>
          <w:b/>
          <w:bCs/>
          <w:sz w:val="24"/>
          <w:szCs w:val="24"/>
        </w:rPr>
        <w:t>OrderItems</w:t>
      </w:r>
      <w:proofErr w:type="spellEnd"/>
      <w:r w:rsidRPr="0026456D">
        <w:rPr>
          <w:b/>
          <w:bCs/>
          <w:sz w:val="24"/>
          <w:szCs w:val="24"/>
        </w:rPr>
        <w:t xml:space="preserve"> Table</w:t>
      </w:r>
      <w:r w:rsidR="003B31AC">
        <w:rPr>
          <w:b/>
          <w:bCs/>
          <w:sz w:val="24"/>
          <w:szCs w:val="24"/>
        </w:rPr>
        <w:t xml:space="preserve"> [describe items in an order. Note that there may be several items in a single order]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ItemQuantity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ItemUnitPrice</w:t>
      </w:r>
      <w:proofErr w:type="spellEnd"/>
    </w:p>
    <w:p w14:paraId="30FB85D9" w14:textId="77777777" w:rsidR="004A1E09" w:rsidRDefault="004A1E09" w:rsidP="009804B5">
      <w:pPr>
        <w:rPr>
          <w:sz w:val="24"/>
          <w:szCs w:val="24"/>
        </w:rPr>
      </w:pPr>
    </w:p>
    <w:p w14:paraId="3C4AAC00" w14:textId="66810DB1" w:rsidR="004A1E09" w:rsidRPr="007C5D89" w:rsidRDefault="004A1E09" w:rsidP="009804B5">
      <w:pPr>
        <w:rPr>
          <w:color w:val="C0504D" w:themeColor="accent2"/>
          <w:sz w:val="24"/>
          <w:szCs w:val="24"/>
        </w:rPr>
      </w:pPr>
      <w:r w:rsidRPr="007C5D89">
        <w:rPr>
          <w:color w:val="C0504D" w:themeColor="accent2"/>
          <w:sz w:val="24"/>
          <w:szCs w:val="24"/>
        </w:rPr>
        <w:t xml:space="preserve">1). </w:t>
      </w:r>
      <w:r w:rsidR="009C4270" w:rsidRPr="007C5D89">
        <w:rPr>
          <w:color w:val="C0504D" w:themeColor="accent2"/>
          <w:sz w:val="24"/>
          <w:szCs w:val="24"/>
        </w:rPr>
        <w:t>(</w:t>
      </w:r>
      <w:r w:rsidR="00761D67" w:rsidRPr="007C5D89">
        <w:rPr>
          <w:color w:val="C0504D" w:themeColor="accent2"/>
          <w:sz w:val="24"/>
          <w:szCs w:val="24"/>
        </w:rPr>
        <w:t>15</w:t>
      </w:r>
      <w:r w:rsidR="009C4270" w:rsidRPr="007C5D89">
        <w:rPr>
          <w:color w:val="C0504D" w:themeColor="accent2"/>
          <w:sz w:val="24"/>
          <w:szCs w:val="24"/>
        </w:rPr>
        <w:t xml:space="preserve"> points) </w:t>
      </w:r>
      <w:r w:rsidRPr="007C5D89">
        <w:rPr>
          <w:color w:val="C0504D" w:themeColor="accent2"/>
          <w:sz w:val="24"/>
          <w:szCs w:val="24"/>
        </w:rPr>
        <w:t>For each table, list the following keys: super</w:t>
      </w:r>
      <w:r w:rsidR="00A7598A" w:rsidRPr="007C5D89">
        <w:rPr>
          <w:color w:val="C0504D" w:themeColor="accent2"/>
          <w:sz w:val="24"/>
          <w:szCs w:val="24"/>
        </w:rPr>
        <w:t xml:space="preserve"> </w:t>
      </w:r>
      <w:r w:rsidRPr="007C5D89">
        <w:rPr>
          <w:color w:val="C0504D" w:themeColor="accent2"/>
          <w:sz w:val="24"/>
          <w:szCs w:val="24"/>
        </w:rPr>
        <w:t>key, candidate</w:t>
      </w:r>
      <w:r w:rsidR="00A7598A" w:rsidRPr="007C5D89">
        <w:rPr>
          <w:color w:val="C0504D" w:themeColor="accent2"/>
          <w:sz w:val="24"/>
          <w:szCs w:val="24"/>
        </w:rPr>
        <w:t xml:space="preserve"> </w:t>
      </w:r>
      <w:r w:rsidRPr="007C5D89">
        <w:rPr>
          <w:color w:val="C0504D" w:themeColor="accent2"/>
          <w:sz w:val="24"/>
          <w:szCs w:val="24"/>
        </w:rPr>
        <w:t xml:space="preserve">key, primary key, </w:t>
      </w:r>
      <w:r w:rsidR="006E3038" w:rsidRPr="007C5D89">
        <w:rPr>
          <w:color w:val="C0504D" w:themeColor="accent2"/>
          <w:sz w:val="24"/>
          <w:szCs w:val="24"/>
        </w:rPr>
        <w:t xml:space="preserve">secondary key, </w:t>
      </w:r>
      <w:r w:rsidRPr="007C5D89">
        <w:rPr>
          <w:color w:val="C0504D" w:themeColor="accent2"/>
          <w:sz w:val="24"/>
          <w:szCs w:val="24"/>
        </w:rPr>
        <w:t xml:space="preserve">foreign </w:t>
      </w:r>
      <w:proofErr w:type="gramStart"/>
      <w:r w:rsidRPr="007C5D89">
        <w:rPr>
          <w:color w:val="C0504D" w:themeColor="accent2"/>
          <w:sz w:val="24"/>
          <w:szCs w:val="24"/>
        </w:rPr>
        <w:t>key</w:t>
      </w:r>
      <w:proofErr w:type="gramEnd"/>
    </w:p>
    <w:p w14:paraId="7FF737DB" w14:textId="4A26D6BA" w:rsidR="00624BEE" w:rsidRDefault="00624BEE" w:rsidP="009804B5">
      <w:pPr>
        <w:rPr>
          <w:sz w:val="24"/>
          <w:szCs w:val="24"/>
        </w:rPr>
      </w:pPr>
    </w:p>
    <w:p w14:paraId="00FE2F0F" w14:textId="77777777" w:rsidR="00624BEE" w:rsidRPr="007C5D89" w:rsidRDefault="00624BEE" w:rsidP="009804B5">
      <w:pPr>
        <w:rPr>
          <w:b/>
          <w:color w:val="4F81BD" w:themeColor="accent1"/>
          <w:sz w:val="24"/>
          <w:szCs w:val="24"/>
        </w:rPr>
      </w:pPr>
      <w:r w:rsidRPr="007C5D89">
        <w:rPr>
          <w:b/>
          <w:color w:val="4F81BD" w:themeColor="accent1"/>
          <w:sz w:val="24"/>
          <w:szCs w:val="24"/>
        </w:rPr>
        <w:t xml:space="preserve">Customer Table: </w:t>
      </w:r>
    </w:p>
    <w:p w14:paraId="1F085AA0" w14:textId="77777777" w:rsidR="007C5D89" w:rsidRDefault="00624BEE" w:rsidP="009804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</w:p>
    <w:p w14:paraId="18D29F02" w14:textId="6819477F" w:rsidR="008551F8" w:rsidRPr="007C5D89" w:rsidRDefault="00CF76DB" w:rsidP="009804B5">
      <w:pPr>
        <w:rPr>
          <w:b/>
          <w:bCs/>
          <w:color w:val="4F81BD" w:themeColor="accent1"/>
          <w:sz w:val="24"/>
          <w:szCs w:val="24"/>
        </w:rPr>
      </w:pPr>
      <w:bookmarkStart w:id="0" w:name="_Hlk125562170"/>
      <w:r>
        <w:rPr>
          <w:b/>
          <w:bCs/>
          <w:color w:val="4F81BD" w:themeColor="accent1"/>
          <w:sz w:val="24"/>
          <w:szCs w:val="24"/>
        </w:rPr>
        <w:t xml:space="preserve">                              </w:t>
      </w:r>
      <w:r w:rsidR="00624BEE" w:rsidRPr="007C5D89">
        <w:rPr>
          <w:b/>
          <w:bCs/>
          <w:color w:val="4F81BD" w:themeColor="accent1"/>
          <w:sz w:val="24"/>
          <w:szCs w:val="24"/>
        </w:rPr>
        <w:t xml:space="preserve">Super </w:t>
      </w:r>
      <w:r w:rsidR="007472C4" w:rsidRPr="007C5D89">
        <w:rPr>
          <w:b/>
          <w:bCs/>
          <w:color w:val="4F81BD" w:themeColor="accent1"/>
          <w:sz w:val="24"/>
          <w:szCs w:val="24"/>
        </w:rPr>
        <w:t>key:</w:t>
      </w:r>
      <w:r w:rsidR="008551F8" w:rsidRPr="007C5D89">
        <w:rPr>
          <w:b/>
          <w:bCs/>
          <w:color w:val="4F81BD" w:themeColor="accent1"/>
          <w:sz w:val="24"/>
          <w:szCs w:val="24"/>
        </w:rPr>
        <w:t xml:space="preserve"> </w:t>
      </w:r>
    </w:p>
    <w:p w14:paraId="171CC902" w14:textId="77777777" w:rsidR="007C5D89" w:rsidRDefault="008551F8" w:rsidP="009804B5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  </w:t>
      </w:r>
    </w:p>
    <w:p w14:paraId="2B5B9D44" w14:textId="09148F50" w:rsidR="00824265" w:rsidRPr="007C5D89" w:rsidRDefault="00CF76DB" w:rsidP="009804B5">
      <w:pPr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                              </w:t>
      </w:r>
      <w:r w:rsidR="008551F8" w:rsidRPr="007C5D89">
        <w:rPr>
          <w:color w:val="548DD4" w:themeColor="text2" w:themeTint="99"/>
          <w:sz w:val="24"/>
          <w:szCs w:val="24"/>
        </w:rPr>
        <w:t>Cust</w:t>
      </w:r>
      <w:r w:rsidR="00824265" w:rsidRPr="007C5D89">
        <w:rPr>
          <w:color w:val="548DD4" w:themeColor="text2" w:themeTint="99"/>
          <w:sz w:val="24"/>
          <w:szCs w:val="24"/>
        </w:rPr>
        <w:t>omer I</w:t>
      </w:r>
      <w:r w:rsidR="00D13C5E" w:rsidRPr="007C5D89">
        <w:rPr>
          <w:color w:val="548DD4" w:themeColor="text2" w:themeTint="99"/>
          <w:sz w:val="24"/>
          <w:szCs w:val="24"/>
        </w:rPr>
        <w:t>D</w:t>
      </w:r>
    </w:p>
    <w:p w14:paraId="0BB874AB" w14:textId="1666F16E" w:rsidR="008551F8" w:rsidRPr="007C5D89" w:rsidRDefault="00824265" w:rsidP="009804B5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</w:t>
      </w:r>
      <w:r w:rsidR="00CF76DB">
        <w:rPr>
          <w:color w:val="548DD4" w:themeColor="text2" w:themeTint="99"/>
          <w:sz w:val="24"/>
          <w:szCs w:val="24"/>
        </w:rPr>
        <w:t xml:space="preserve">                             </w:t>
      </w:r>
      <w:r w:rsidR="008551F8" w:rsidRPr="007C5D89">
        <w:rPr>
          <w:color w:val="548DD4" w:themeColor="text2" w:themeTint="99"/>
          <w:sz w:val="24"/>
          <w:szCs w:val="24"/>
        </w:rPr>
        <w:t>Customer ID + Name</w:t>
      </w:r>
    </w:p>
    <w:p w14:paraId="4F438C8B" w14:textId="3A0AB04C" w:rsidR="008551F8" w:rsidRPr="007C5D89" w:rsidRDefault="008551F8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Customer ID + Age</w:t>
      </w:r>
    </w:p>
    <w:p w14:paraId="471A2BF3" w14:textId="3450510C" w:rsidR="008551F8" w:rsidRPr="007C5D89" w:rsidRDefault="008551F8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Customer ID + Gender</w:t>
      </w:r>
    </w:p>
    <w:p w14:paraId="084215AD" w14:textId="18678B96" w:rsidR="008551F8" w:rsidRPr="007C5D89" w:rsidRDefault="008551F8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Customer ID + Email</w:t>
      </w:r>
    </w:p>
    <w:p w14:paraId="5762B831" w14:textId="7D2F5BE7" w:rsidR="008551F8" w:rsidRPr="007C5D89" w:rsidRDefault="008551F8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Customer ID </w:t>
      </w:r>
      <w:r w:rsidR="00A84F94" w:rsidRPr="007C5D89">
        <w:rPr>
          <w:color w:val="548DD4" w:themeColor="text2" w:themeTint="99"/>
          <w:sz w:val="24"/>
          <w:szCs w:val="24"/>
        </w:rPr>
        <w:t>+ Name</w:t>
      </w:r>
      <w:r w:rsidRPr="007C5D89">
        <w:rPr>
          <w:color w:val="548DD4" w:themeColor="text2" w:themeTint="99"/>
          <w:sz w:val="24"/>
          <w:szCs w:val="24"/>
        </w:rPr>
        <w:t xml:space="preserve"> + Age + Gender +Email</w:t>
      </w:r>
    </w:p>
    <w:p w14:paraId="4BA6C431" w14:textId="55D2C298" w:rsidR="008551F8" w:rsidRPr="007C5D89" w:rsidRDefault="008551F8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Customer ID + Name + Age</w:t>
      </w:r>
    </w:p>
    <w:p w14:paraId="40535EAE" w14:textId="369EA9E1" w:rsidR="008551F8" w:rsidRPr="007C5D89" w:rsidRDefault="008551F8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Customer ID + Name + Gender</w:t>
      </w:r>
    </w:p>
    <w:p w14:paraId="7FE7DDFF" w14:textId="4FADC28E" w:rsidR="008551F8" w:rsidRPr="007C5D89" w:rsidRDefault="008551F8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Customer ID + Name + Email</w:t>
      </w:r>
    </w:p>
    <w:p w14:paraId="580DA863" w14:textId="2589656A" w:rsidR="008551F8" w:rsidRPr="007C5D89" w:rsidRDefault="008551F8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Customer ID + Age + Gender</w:t>
      </w:r>
    </w:p>
    <w:p w14:paraId="23046B8D" w14:textId="709FC29E" w:rsidR="008551F8" w:rsidRPr="007C5D89" w:rsidRDefault="008551F8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Customer </w:t>
      </w:r>
      <w:r w:rsidR="00A84F94" w:rsidRPr="007C5D89">
        <w:rPr>
          <w:color w:val="548DD4" w:themeColor="text2" w:themeTint="99"/>
          <w:sz w:val="24"/>
          <w:szCs w:val="24"/>
        </w:rPr>
        <w:t>ID +</w:t>
      </w:r>
      <w:r w:rsidRPr="007C5D89">
        <w:rPr>
          <w:color w:val="548DD4" w:themeColor="text2" w:themeTint="99"/>
          <w:sz w:val="24"/>
          <w:szCs w:val="24"/>
        </w:rPr>
        <w:t xml:space="preserve"> Age + Email</w:t>
      </w:r>
    </w:p>
    <w:p w14:paraId="6F5BA3C1" w14:textId="57CE6A49" w:rsidR="008551F8" w:rsidRPr="007C5D89" w:rsidRDefault="008551F8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Customer ID + Gender + Email</w:t>
      </w:r>
    </w:p>
    <w:p w14:paraId="6F4208F6" w14:textId="7845F60F" w:rsidR="007B0429" w:rsidRPr="007C5D89" w:rsidRDefault="00D13C5E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</w:t>
      </w:r>
      <w:r w:rsidR="007B0429" w:rsidRPr="007C5D89">
        <w:rPr>
          <w:color w:val="548DD4" w:themeColor="text2" w:themeTint="99"/>
          <w:sz w:val="24"/>
          <w:szCs w:val="24"/>
        </w:rPr>
        <w:t>Email</w:t>
      </w:r>
    </w:p>
    <w:p w14:paraId="396FEF61" w14:textId="3819AA8C" w:rsidR="00C32212" w:rsidRPr="007C5D89" w:rsidRDefault="007B0429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</w:t>
      </w:r>
      <w:r w:rsidR="00824265" w:rsidRPr="007C5D89">
        <w:rPr>
          <w:color w:val="548DD4" w:themeColor="text2" w:themeTint="99"/>
          <w:sz w:val="24"/>
          <w:szCs w:val="24"/>
        </w:rPr>
        <w:t xml:space="preserve">          </w:t>
      </w:r>
      <w:r w:rsidR="00C32212" w:rsidRPr="007C5D89">
        <w:rPr>
          <w:color w:val="548DD4" w:themeColor="text2" w:themeTint="99"/>
          <w:sz w:val="24"/>
          <w:szCs w:val="24"/>
        </w:rPr>
        <w:t>Email + Customer ID</w:t>
      </w:r>
    </w:p>
    <w:p w14:paraId="21A83932" w14:textId="11F408B0" w:rsidR="00C32212" w:rsidRPr="007C5D89" w:rsidRDefault="00C32212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Email + Name </w:t>
      </w:r>
    </w:p>
    <w:p w14:paraId="59FE12CA" w14:textId="34665A24" w:rsidR="00C32212" w:rsidRPr="007C5D89" w:rsidRDefault="00C32212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Email + Age</w:t>
      </w:r>
    </w:p>
    <w:p w14:paraId="559CF530" w14:textId="3443A525" w:rsidR="00C32212" w:rsidRPr="007C5D89" w:rsidRDefault="00C32212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Email + Gender</w:t>
      </w:r>
    </w:p>
    <w:p w14:paraId="22233DDB" w14:textId="4290E9FB" w:rsidR="00C32212" w:rsidRPr="007C5D89" w:rsidRDefault="00C32212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Email + Name + Age</w:t>
      </w:r>
    </w:p>
    <w:p w14:paraId="4C6D0EE9" w14:textId="23B6C04F" w:rsidR="00C32212" w:rsidRPr="007C5D89" w:rsidRDefault="00C32212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Email + Name + Gender</w:t>
      </w:r>
    </w:p>
    <w:p w14:paraId="27C5ADF3" w14:textId="13B4EAF2" w:rsidR="00C32212" w:rsidRPr="007C5D89" w:rsidRDefault="00C32212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Email + Age + Gender</w:t>
      </w:r>
    </w:p>
    <w:p w14:paraId="1EA5F5B8" w14:textId="5FD06956" w:rsidR="009C787D" w:rsidRPr="007C5D89" w:rsidRDefault="009C787D" w:rsidP="009804B5">
      <w:pPr>
        <w:rPr>
          <w:color w:val="548DD4" w:themeColor="text2" w:themeTint="99"/>
          <w:sz w:val="24"/>
          <w:szCs w:val="24"/>
        </w:rPr>
      </w:pPr>
    </w:p>
    <w:p w14:paraId="5965EBBF" w14:textId="33559CA2" w:rsidR="009C787D" w:rsidRPr="007C5D89" w:rsidRDefault="009C787D" w:rsidP="009804B5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Customer ID + Email</w:t>
      </w:r>
    </w:p>
    <w:p w14:paraId="1DE95914" w14:textId="2C974034" w:rsidR="008551F8" w:rsidRPr="008551F8" w:rsidRDefault="008551F8" w:rsidP="009804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14:paraId="5606FAD8" w14:textId="77777777" w:rsidR="00624BEE" w:rsidRDefault="00624BEE" w:rsidP="009804B5">
      <w:pPr>
        <w:rPr>
          <w:sz w:val="24"/>
          <w:szCs w:val="24"/>
        </w:rPr>
      </w:pPr>
    </w:p>
    <w:p w14:paraId="11975E45" w14:textId="77777777" w:rsidR="007472C4" w:rsidRPr="007C5D89" w:rsidRDefault="00624BEE" w:rsidP="009804B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7C5D89">
        <w:rPr>
          <w:b/>
          <w:bCs/>
          <w:color w:val="4F81BD" w:themeColor="accent1"/>
          <w:sz w:val="24"/>
          <w:szCs w:val="24"/>
        </w:rPr>
        <w:t>Candidate key</w:t>
      </w:r>
      <w:r w:rsidR="007472C4" w:rsidRPr="007C5D89">
        <w:rPr>
          <w:b/>
          <w:bCs/>
          <w:color w:val="4F81BD" w:themeColor="accent1"/>
          <w:sz w:val="24"/>
          <w:szCs w:val="24"/>
        </w:rPr>
        <w:t xml:space="preserve">: </w:t>
      </w:r>
      <w:r w:rsidR="00AD72F0" w:rsidRPr="007C5D89">
        <w:rPr>
          <w:b/>
          <w:bCs/>
          <w:sz w:val="24"/>
          <w:szCs w:val="24"/>
        </w:rPr>
        <w:t xml:space="preserve"> </w:t>
      </w:r>
    </w:p>
    <w:p w14:paraId="5AACBC52" w14:textId="77777777" w:rsidR="008551F8" w:rsidRPr="007C5D89" w:rsidRDefault="007472C4" w:rsidP="009804B5">
      <w:pPr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AD72F0" w:rsidRPr="007C5D89">
        <w:rPr>
          <w:color w:val="548DD4" w:themeColor="text2" w:themeTint="99"/>
          <w:sz w:val="24"/>
          <w:szCs w:val="24"/>
        </w:rPr>
        <w:t>Email</w:t>
      </w:r>
      <w:r w:rsidR="00F428E9" w:rsidRPr="007C5D89">
        <w:rPr>
          <w:color w:val="548DD4" w:themeColor="text2" w:themeTint="99"/>
          <w:sz w:val="24"/>
          <w:szCs w:val="24"/>
        </w:rPr>
        <w:t xml:space="preserve">, </w:t>
      </w:r>
    </w:p>
    <w:p w14:paraId="118746AD" w14:textId="14C25E68" w:rsidR="00624BEE" w:rsidRPr="007C5D89" w:rsidRDefault="008551F8" w:rsidP="009804B5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</w:t>
      </w:r>
      <w:r w:rsidR="00F428E9" w:rsidRPr="007C5D89">
        <w:rPr>
          <w:color w:val="548DD4" w:themeColor="text2" w:themeTint="99"/>
          <w:sz w:val="24"/>
          <w:szCs w:val="24"/>
        </w:rPr>
        <w:t>Customer ID</w:t>
      </w:r>
    </w:p>
    <w:p w14:paraId="318D0643" w14:textId="71F59DDA" w:rsidR="00624BEE" w:rsidRDefault="00624BEE" w:rsidP="009804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14:paraId="627E061F" w14:textId="77777777" w:rsidR="007472C4" w:rsidRPr="007C5D89" w:rsidRDefault="00624BEE" w:rsidP="009804B5">
      <w:pPr>
        <w:rPr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7C5D89">
        <w:rPr>
          <w:b/>
          <w:bCs/>
          <w:color w:val="4F81BD" w:themeColor="accent1"/>
          <w:sz w:val="24"/>
          <w:szCs w:val="24"/>
        </w:rPr>
        <w:t>Primary key</w:t>
      </w:r>
      <w:r w:rsidR="007472C4" w:rsidRPr="007C5D89">
        <w:rPr>
          <w:b/>
          <w:bCs/>
          <w:color w:val="4F81BD" w:themeColor="accent1"/>
          <w:sz w:val="24"/>
          <w:szCs w:val="24"/>
        </w:rPr>
        <w:t xml:space="preserve">: </w:t>
      </w:r>
    </w:p>
    <w:p w14:paraId="76B59C1E" w14:textId="41B614DF" w:rsidR="00624BEE" w:rsidRPr="007C5D89" w:rsidRDefault="007472C4" w:rsidP="009804B5">
      <w:pPr>
        <w:rPr>
          <w:color w:val="548DD4" w:themeColor="text2" w:themeTint="99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 </w:t>
      </w:r>
      <w:r w:rsidR="004B5B96">
        <w:rPr>
          <w:sz w:val="24"/>
          <w:szCs w:val="24"/>
        </w:rPr>
        <w:t xml:space="preserve"> </w:t>
      </w:r>
      <w:r w:rsidR="004B5B96" w:rsidRPr="007C5D89">
        <w:rPr>
          <w:color w:val="548DD4" w:themeColor="text2" w:themeTint="99"/>
          <w:sz w:val="24"/>
          <w:szCs w:val="24"/>
        </w:rPr>
        <w:t>Customer ID</w:t>
      </w:r>
    </w:p>
    <w:p w14:paraId="4D5E44A8" w14:textId="347CB720" w:rsidR="00624BEE" w:rsidRDefault="00624BEE" w:rsidP="009804B5">
      <w:pPr>
        <w:rPr>
          <w:sz w:val="24"/>
          <w:szCs w:val="24"/>
        </w:rPr>
      </w:pPr>
    </w:p>
    <w:p w14:paraId="041DA017" w14:textId="77777777" w:rsidR="007472C4" w:rsidRPr="007C5D89" w:rsidRDefault="00624BEE" w:rsidP="009804B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7C5D89">
        <w:rPr>
          <w:b/>
          <w:bCs/>
          <w:color w:val="4F81BD" w:themeColor="accent1"/>
          <w:sz w:val="24"/>
          <w:szCs w:val="24"/>
        </w:rPr>
        <w:t>Secondary key</w:t>
      </w:r>
      <w:r w:rsidR="007472C4" w:rsidRPr="007C5D89">
        <w:rPr>
          <w:b/>
          <w:bCs/>
          <w:sz w:val="24"/>
          <w:szCs w:val="24"/>
        </w:rPr>
        <w:t>:</w:t>
      </w:r>
    </w:p>
    <w:p w14:paraId="13A6152B" w14:textId="2FD26FE3" w:rsidR="00624BEE" w:rsidRPr="007C5D89" w:rsidRDefault="007472C4" w:rsidP="009804B5">
      <w:pPr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4B5B96">
        <w:rPr>
          <w:sz w:val="24"/>
          <w:szCs w:val="24"/>
        </w:rPr>
        <w:t xml:space="preserve"> </w:t>
      </w:r>
      <w:r w:rsidR="00F428E9" w:rsidRPr="007C5D89">
        <w:rPr>
          <w:color w:val="548DD4" w:themeColor="text2" w:themeTint="99"/>
          <w:sz w:val="24"/>
          <w:szCs w:val="24"/>
        </w:rPr>
        <w:t>Email</w:t>
      </w:r>
    </w:p>
    <w:p w14:paraId="028C4F2B" w14:textId="77777777" w:rsidR="00624BEE" w:rsidRDefault="00624BEE" w:rsidP="009804B5">
      <w:pPr>
        <w:rPr>
          <w:sz w:val="24"/>
          <w:szCs w:val="24"/>
        </w:rPr>
      </w:pPr>
    </w:p>
    <w:p w14:paraId="1FA849A2" w14:textId="77777777" w:rsidR="007472C4" w:rsidRPr="007C5D89" w:rsidRDefault="00624BEE" w:rsidP="009804B5">
      <w:pPr>
        <w:rPr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7C5D89">
        <w:rPr>
          <w:b/>
          <w:bCs/>
          <w:color w:val="4F81BD" w:themeColor="accent1"/>
          <w:sz w:val="24"/>
          <w:szCs w:val="24"/>
        </w:rPr>
        <w:t>Foreign key</w:t>
      </w:r>
      <w:r w:rsidR="007472C4" w:rsidRPr="007C5D89">
        <w:rPr>
          <w:b/>
          <w:bCs/>
          <w:color w:val="4F81BD" w:themeColor="accent1"/>
          <w:sz w:val="24"/>
          <w:szCs w:val="24"/>
        </w:rPr>
        <w:t>:</w:t>
      </w:r>
    </w:p>
    <w:p w14:paraId="2F8A1527" w14:textId="35C2110F" w:rsidR="00624BEE" w:rsidRPr="007C5D89" w:rsidRDefault="007472C4" w:rsidP="009804B5">
      <w:pPr>
        <w:rPr>
          <w:color w:val="548DD4" w:themeColor="text2" w:themeTint="99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  </w:t>
      </w:r>
      <w:r w:rsidR="004B5B96" w:rsidRPr="007C5D89">
        <w:rPr>
          <w:color w:val="548DD4" w:themeColor="text2" w:themeTint="99"/>
          <w:sz w:val="24"/>
          <w:szCs w:val="24"/>
        </w:rPr>
        <w:t>No</w:t>
      </w:r>
      <w:r w:rsidRPr="007C5D89">
        <w:rPr>
          <w:color w:val="548DD4" w:themeColor="text2" w:themeTint="99"/>
          <w:sz w:val="24"/>
          <w:szCs w:val="24"/>
        </w:rPr>
        <w:t>ne</w:t>
      </w:r>
    </w:p>
    <w:p w14:paraId="11635640" w14:textId="2AF097A3" w:rsidR="00624BEE" w:rsidRDefault="00624BEE" w:rsidP="009804B5">
      <w:pPr>
        <w:rPr>
          <w:sz w:val="24"/>
          <w:szCs w:val="24"/>
        </w:rPr>
      </w:pPr>
    </w:p>
    <w:p w14:paraId="109E7E3D" w14:textId="77777777" w:rsidR="00F73DC3" w:rsidRDefault="00F73DC3" w:rsidP="00624BEE">
      <w:pPr>
        <w:rPr>
          <w:b/>
          <w:sz w:val="24"/>
          <w:szCs w:val="24"/>
        </w:rPr>
      </w:pPr>
    </w:p>
    <w:p w14:paraId="7F238927" w14:textId="2D542865" w:rsidR="00624BEE" w:rsidRPr="007C5D89" w:rsidRDefault="00624BEE" w:rsidP="00624BEE">
      <w:pPr>
        <w:rPr>
          <w:b/>
          <w:color w:val="4F81BD" w:themeColor="accent1"/>
          <w:sz w:val="24"/>
          <w:szCs w:val="24"/>
        </w:rPr>
      </w:pPr>
      <w:r w:rsidRPr="007C5D89">
        <w:rPr>
          <w:b/>
          <w:color w:val="4F81BD" w:themeColor="accent1"/>
          <w:sz w:val="24"/>
          <w:szCs w:val="24"/>
        </w:rPr>
        <w:t>Order Table:</w:t>
      </w:r>
    </w:p>
    <w:p w14:paraId="3A23C574" w14:textId="38C111CA" w:rsidR="00624BEE" w:rsidRPr="007C5D89" w:rsidRDefault="00624BEE" w:rsidP="00624BEE">
      <w:pPr>
        <w:rPr>
          <w:b/>
          <w:bCs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r w:rsidRPr="007C5D89">
        <w:rPr>
          <w:b/>
          <w:bCs/>
          <w:color w:val="4F81BD" w:themeColor="accent1"/>
          <w:sz w:val="24"/>
          <w:szCs w:val="24"/>
        </w:rPr>
        <w:t>Super key</w:t>
      </w:r>
      <w:r w:rsidR="007472C4" w:rsidRPr="007C5D89">
        <w:rPr>
          <w:b/>
          <w:bCs/>
          <w:color w:val="4F81BD" w:themeColor="accent1"/>
          <w:sz w:val="24"/>
          <w:szCs w:val="24"/>
        </w:rPr>
        <w:t>:</w:t>
      </w:r>
    </w:p>
    <w:p w14:paraId="61D45044" w14:textId="4F33783C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  </w:t>
      </w:r>
      <w:r w:rsidRPr="007C5D89">
        <w:rPr>
          <w:color w:val="548DD4" w:themeColor="text2" w:themeTint="99"/>
          <w:sz w:val="24"/>
          <w:szCs w:val="24"/>
        </w:rPr>
        <w:t>Order ID</w:t>
      </w:r>
    </w:p>
    <w:p w14:paraId="04986CF1" w14:textId="2AE076C3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Order ID + Customer ID</w:t>
      </w:r>
    </w:p>
    <w:p w14:paraId="0038F1CF" w14:textId="74514965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Order ID + Customer ID + Order Date</w:t>
      </w:r>
    </w:p>
    <w:p w14:paraId="6D79A0EC" w14:textId="56D86ED6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Order ID + Customer ID + Order Date + Order Total</w:t>
      </w:r>
    </w:p>
    <w:p w14:paraId="4820FCDB" w14:textId="1D8D165E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Order ID + Customer ID + Order Date + Order Total + Order Payment</w:t>
      </w:r>
    </w:p>
    <w:p w14:paraId="76482B8D" w14:textId="59C88BF4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Order ID + Order Date</w:t>
      </w:r>
    </w:p>
    <w:p w14:paraId="7DAE0786" w14:textId="2D3EB07B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Order ID + Order Date + Order Total</w:t>
      </w:r>
    </w:p>
    <w:p w14:paraId="590521BE" w14:textId="290721DA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Order ID + Order Date + Order Total + Order Payment</w:t>
      </w:r>
    </w:p>
    <w:p w14:paraId="11AA82F0" w14:textId="5F2C3690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Order ID + Order Total</w:t>
      </w:r>
    </w:p>
    <w:p w14:paraId="3E360B1A" w14:textId="2B3C5548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Order ID + Order Total + Order Payment</w:t>
      </w:r>
    </w:p>
    <w:p w14:paraId="44A0806D" w14:textId="7E550C88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Order ID + Order Payment</w:t>
      </w:r>
    </w:p>
    <w:p w14:paraId="2AC28AC3" w14:textId="54EE6406" w:rsidR="000E1AD0" w:rsidRPr="007C5D89" w:rsidRDefault="000E1AD0" w:rsidP="000E1AD0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Order ID + Order Payment + Customer ID</w:t>
      </w:r>
    </w:p>
    <w:p w14:paraId="2F505442" w14:textId="77777777" w:rsidR="000E1AD0" w:rsidRDefault="000E1AD0" w:rsidP="00624BE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14:paraId="7D36F6AD" w14:textId="2FD24B30" w:rsidR="00624BEE" w:rsidRPr="007C5D89" w:rsidRDefault="000E1AD0" w:rsidP="00624BE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624BEE" w:rsidRPr="007C5D89">
        <w:rPr>
          <w:b/>
          <w:bCs/>
          <w:color w:val="4F81BD" w:themeColor="accent1"/>
          <w:sz w:val="24"/>
          <w:szCs w:val="24"/>
        </w:rPr>
        <w:t>Candidate key</w:t>
      </w:r>
      <w:r w:rsidR="007472C4" w:rsidRPr="007C5D89">
        <w:rPr>
          <w:b/>
          <w:bCs/>
          <w:color w:val="4F81BD" w:themeColor="accent1"/>
          <w:sz w:val="24"/>
          <w:szCs w:val="24"/>
        </w:rPr>
        <w:t>:</w:t>
      </w:r>
    </w:p>
    <w:p w14:paraId="225804DC" w14:textId="319B43E9" w:rsidR="000E1AD0" w:rsidRPr="007C5D89" w:rsidRDefault="000E1AD0" w:rsidP="000E1AD0">
      <w:pPr>
        <w:rPr>
          <w:color w:val="548DD4" w:themeColor="text2" w:themeTint="99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  </w:t>
      </w:r>
      <w:r w:rsidRPr="007C5D89">
        <w:rPr>
          <w:color w:val="548DD4" w:themeColor="text2" w:themeTint="99"/>
          <w:sz w:val="24"/>
          <w:szCs w:val="24"/>
        </w:rPr>
        <w:t>Order ID</w:t>
      </w:r>
    </w:p>
    <w:p w14:paraId="29978064" w14:textId="77777777" w:rsidR="000E1AD0" w:rsidRDefault="000E1AD0" w:rsidP="00624BEE">
      <w:pPr>
        <w:rPr>
          <w:color w:val="4F81BD" w:themeColor="accent1"/>
          <w:sz w:val="24"/>
          <w:szCs w:val="24"/>
        </w:rPr>
      </w:pPr>
    </w:p>
    <w:p w14:paraId="0FCC1CE6" w14:textId="5E4EC3EB" w:rsidR="007472C4" w:rsidRPr="007C5D89" w:rsidRDefault="000E1AD0" w:rsidP="00624BEE">
      <w:pPr>
        <w:rPr>
          <w:b/>
          <w:bCs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  </w:t>
      </w:r>
      <w:r w:rsidR="00624BEE" w:rsidRPr="007C5D89">
        <w:rPr>
          <w:b/>
          <w:bCs/>
          <w:color w:val="4F81BD" w:themeColor="accent1"/>
          <w:sz w:val="24"/>
          <w:szCs w:val="24"/>
        </w:rPr>
        <w:t>Primary key</w:t>
      </w:r>
      <w:r w:rsidR="007472C4" w:rsidRPr="007C5D89">
        <w:rPr>
          <w:b/>
          <w:bCs/>
          <w:color w:val="4F81BD" w:themeColor="accent1"/>
          <w:sz w:val="24"/>
          <w:szCs w:val="24"/>
        </w:rPr>
        <w:t>:</w:t>
      </w:r>
    </w:p>
    <w:p w14:paraId="2E793436" w14:textId="1F3020EA" w:rsidR="00624BEE" w:rsidRPr="007C5D89" w:rsidRDefault="007472C4" w:rsidP="00624BEE">
      <w:pPr>
        <w:rPr>
          <w:color w:val="548DD4" w:themeColor="text2" w:themeTint="99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</w:t>
      </w:r>
      <w:r w:rsidR="004B5B96">
        <w:rPr>
          <w:sz w:val="24"/>
          <w:szCs w:val="24"/>
        </w:rPr>
        <w:t xml:space="preserve"> </w:t>
      </w:r>
      <w:r w:rsidR="000E1AD0">
        <w:rPr>
          <w:sz w:val="24"/>
          <w:szCs w:val="24"/>
        </w:rPr>
        <w:t xml:space="preserve"> </w:t>
      </w:r>
      <w:r w:rsidR="004B5B96" w:rsidRPr="007C5D89">
        <w:rPr>
          <w:color w:val="548DD4" w:themeColor="text2" w:themeTint="99"/>
          <w:sz w:val="24"/>
          <w:szCs w:val="24"/>
        </w:rPr>
        <w:t>Order ID</w:t>
      </w:r>
    </w:p>
    <w:p w14:paraId="7AD4C20C" w14:textId="77777777" w:rsidR="00624BEE" w:rsidRDefault="00624BEE" w:rsidP="00624BEE">
      <w:pPr>
        <w:rPr>
          <w:sz w:val="24"/>
          <w:szCs w:val="24"/>
        </w:rPr>
      </w:pPr>
    </w:p>
    <w:p w14:paraId="4F253CAC" w14:textId="7D562C1F" w:rsidR="00624BEE" w:rsidRPr="007C5D89" w:rsidRDefault="00624BEE" w:rsidP="00624BEE">
      <w:pPr>
        <w:rPr>
          <w:b/>
          <w:bCs/>
          <w:color w:val="4F81BD" w:themeColor="accent1"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 xml:space="preserve">                             </w:t>
      </w:r>
      <w:r w:rsidR="000E1AD0" w:rsidRPr="007C5D89">
        <w:rPr>
          <w:b/>
          <w:bCs/>
          <w:color w:val="4F81BD" w:themeColor="accent1"/>
          <w:sz w:val="24"/>
          <w:szCs w:val="24"/>
        </w:rPr>
        <w:t xml:space="preserve"> </w:t>
      </w:r>
      <w:r w:rsidRPr="007C5D89">
        <w:rPr>
          <w:b/>
          <w:bCs/>
          <w:color w:val="4F81BD" w:themeColor="accent1"/>
          <w:sz w:val="24"/>
          <w:szCs w:val="24"/>
        </w:rPr>
        <w:t>Secondary key</w:t>
      </w:r>
      <w:r w:rsidR="007472C4" w:rsidRPr="007C5D89">
        <w:rPr>
          <w:b/>
          <w:bCs/>
          <w:color w:val="4F81BD" w:themeColor="accent1"/>
          <w:sz w:val="24"/>
          <w:szCs w:val="24"/>
        </w:rPr>
        <w:t>:</w:t>
      </w:r>
    </w:p>
    <w:p w14:paraId="6DE7A3A2" w14:textId="30DB8EB6" w:rsidR="000E1AD0" w:rsidRPr="007C5D89" w:rsidRDefault="000E1AD0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 None</w:t>
      </w:r>
    </w:p>
    <w:p w14:paraId="38ACB942" w14:textId="616641B4" w:rsidR="007472C4" w:rsidRPr="007472C4" w:rsidRDefault="007472C4" w:rsidP="00624BEE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</w:t>
      </w:r>
    </w:p>
    <w:p w14:paraId="7D3FD91A" w14:textId="12F42496" w:rsidR="007472C4" w:rsidRPr="007C5D89" w:rsidRDefault="00406E0E" w:rsidP="00624BEE">
      <w:pPr>
        <w:rPr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624BEE" w:rsidRPr="007C5D89">
        <w:rPr>
          <w:b/>
          <w:bCs/>
          <w:color w:val="4F81BD" w:themeColor="accent1"/>
          <w:sz w:val="24"/>
          <w:szCs w:val="24"/>
        </w:rPr>
        <w:t>Foreign key</w:t>
      </w:r>
      <w:r w:rsidR="007472C4" w:rsidRPr="007C5D89">
        <w:rPr>
          <w:b/>
          <w:bCs/>
          <w:color w:val="4F81BD" w:themeColor="accent1"/>
          <w:sz w:val="24"/>
          <w:szCs w:val="24"/>
        </w:rPr>
        <w:t>:</w:t>
      </w:r>
    </w:p>
    <w:p w14:paraId="18558A3E" w14:textId="4DF9A5B0" w:rsidR="00624BEE" w:rsidRPr="007C5D89" w:rsidRDefault="007472C4" w:rsidP="00624BEE">
      <w:pPr>
        <w:rPr>
          <w:color w:val="548DD4" w:themeColor="text2" w:themeTint="99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</w:t>
      </w:r>
      <w:r w:rsidR="004B5B96">
        <w:rPr>
          <w:sz w:val="24"/>
          <w:szCs w:val="24"/>
        </w:rPr>
        <w:t xml:space="preserve"> </w:t>
      </w:r>
      <w:r w:rsidR="000E1AD0">
        <w:rPr>
          <w:sz w:val="24"/>
          <w:szCs w:val="24"/>
        </w:rPr>
        <w:t xml:space="preserve"> </w:t>
      </w:r>
      <w:r w:rsidR="004B5B96" w:rsidRPr="007C5D89">
        <w:rPr>
          <w:color w:val="548DD4" w:themeColor="text2" w:themeTint="99"/>
          <w:sz w:val="24"/>
          <w:szCs w:val="24"/>
        </w:rPr>
        <w:t>Customer ID</w:t>
      </w:r>
    </w:p>
    <w:p w14:paraId="3CE608F3" w14:textId="5FF22107" w:rsidR="00624BEE" w:rsidRDefault="00624BEE" w:rsidP="00624BEE">
      <w:pPr>
        <w:rPr>
          <w:sz w:val="24"/>
          <w:szCs w:val="24"/>
        </w:rPr>
      </w:pPr>
    </w:p>
    <w:p w14:paraId="66E9F6B6" w14:textId="552CE76B" w:rsidR="00624BEE" w:rsidRPr="007C5D89" w:rsidRDefault="00624BEE" w:rsidP="00624BEE">
      <w:pPr>
        <w:rPr>
          <w:b/>
          <w:bCs/>
          <w:color w:val="4F81BD" w:themeColor="accent1"/>
          <w:sz w:val="24"/>
          <w:szCs w:val="24"/>
        </w:rPr>
      </w:pPr>
      <w:proofErr w:type="spellStart"/>
      <w:r w:rsidRPr="007C5D89">
        <w:rPr>
          <w:b/>
          <w:bCs/>
          <w:color w:val="4F81BD" w:themeColor="accent1"/>
          <w:sz w:val="24"/>
          <w:szCs w:val="24"/>
        </w:rPr>
        <w:t>OrderItems</w:t>
      </w:r>
      <w:proofErr w:type="spellEnd"/>
      <w:r w:rsidRPr="007C5D89">
        <w:rPr>
          <w:b/>
          <w:bCs/>
          <w:color w:val="4F81BD" w:themeColor="accent1"/>
          <w:sz w:val="24"/>
          <w:szCs w:val="24"/>
        </w:rPr>
        <w:t xml:space="preserve"> Table:</w:t>
      </w:r>
    </w:p>
    <w:p w14:paraId="38044295" w14:textId="77777777" w:rsidR="00624BEE" w:rsidRDefault="00624BEE" w:rsidP="00624B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</w:p>
    <w:p w14:paraId="223D1FE8" w14:textId="54BA0257" w:rsidR="00624BEE" w:rsidRPr="007C5D89" w:rsidRDefault="00624BEE" w:rsidP="00624BEE">
      <w:pPr>
        <w:rPr>
          <w:b/>
          <w:bCs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</w:t>
      </w:r>
      <w:r w:rsidRPr="007C5D89">
        <w:rPr>
          <w:b/>
          <w:bCs/>
          <w:color w:val="4F81BD" w:themeColor="accent1"/>
          <w:sz w:val="24"/>
          <w:szCs w:val="24"/>
        </w:rPr>
        <w:t>Super key</w:t>
      </w:r>
      <w:r w:rsidR="007472C4" w:rsidRPr="007C5D89">
        <w:rPr>
          <w:b/>
          <w:bCs/>
          <w:color w:val="4F81BD" w:themeColor="accent1"/>
          <w:sz w:val="24"/>
          <w:szCs w:val="24"/>
        </w:rPr>
        <w:t>:</w:t>
      </w:r>
    </w:p>
    <w:p w14:paraId="7EF8B3D8" w14:textId="70DFB633" w:rsidR="00031C4A" w:rsidRPr="007C5D89" w:rsidRDefault="00031C4A" w:rsidP="00624BEE">
      <w:pPr>
        <w:rPr>
          <w:color w:val="548DD4" w:themeColor="text2" w:themeTint="99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 </w:t>
      </w:r>
      <w:r w:rsidRPr="007C5D89">
        <w:rPr>
          <w:color w:val="548DD4" w:themeColor="text2" w:themeTint="99"/>
          <w:sz w:val="24"/>
          <w:szCs w:val="24"/>
        </w:rPr>
        <w:t>Item ID</w:t>
      </w:r>
    </w:p>
    <w:p w14:paraId="79336761" w14:textId="353DEEC2" w:rsidR="00764B86" w:rsidRPr="007C5D89" w:rsidRDefault="00764B86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Item ID + Order ID</w:t>
      </w:r>
    </w:p>
    <w:p w14:paraId="23FD5A27" w14:textId="01B07B23" w:rsidR="00764B86" w:rsidRPr="007C5D89" w:rsidRDefault="00764B86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Item ID + Order ID + Item Quantity </w:t>
      </w:r>
    </w:p>
    <w:p w14:paraId="23B226EC" w14:textId="6A70AC21" w:rsidR="00764B86" w:rsidRPr="007C5D89" w:rsidRDefault="00764B86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Item ID + Order ID + Item Quantity + Item Unit Price</w:t>
      </w:r>
    </w:p>
    <w:p w14:paraId="7F885397" w14:textId="15B5C70C" w:rsidR="00764B86" w:rsidRPr="007C5D89" w:rsidRDefault="00764B86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Item ID + Item Quantity</w:t>
      </w:r>
    </w:p>
    <w:p w14:paraId="5092F288" w14:textId="22E19073" w:rsidR="00764B86" w:rsidRPr="007C5D89" w:rsidRDefault="00764B86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Item ID + Item Quantity + Item Unit Price</w:t>
      </w:r>
    </w:p>
    <w:p w14:paraId="426F409A" w14:textId="44DE6BB1" w:rsidR="00764B86" w:rsidRPr="007C5D89" w:rsidRDefault="00764B86" w:rsidP="00624BEE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Item ID + Item Unit Price</w:t>
      </w:r>
    </w:p>
    <w:p w14:paraId="23D63361" w14:textId="515DBC96" w:rsidR="00764B86" w:rsidRDefault="00764B86" w:rsidP="007C5D89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 xml:space="preserve">                             Item ID + Item Unit Price + Odder ID</w:t>
      </w:r>
    </w:p>
    <w:p w14:paraId="14189C4A" w14:textId="407137F0" w:rsidR="00F60A97" w:rsidRDefault="00F60A97" w:rsidP="007C5D89">
      <w:pPr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                             Order ID</w:t>
      </w:r>
    </w:p>
    <w:p w14:paraId="527BD53E" w14:textId="7BBB7464" w:rsidR="00F60A97" w:rsidRDefault="00F60A97" w:rsidP="007C5D89">
      <w:pPr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                             Order ID + Any Other Attribute</w:t>
      </w:r>
    </w:p>
    <w:p w14:paraId="2E3C79AD" w14:textId="1D7B38F6" w:rsidR="00F60A97" w:rsidRPr="007C5D89" w:rsidRDefault="00F60A97" w:rsidP="007C5D89">
      <w:pPr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          </w:t>
      </w:r>
    </w:p>
    <w:p w14:paraId="626A2C36" w14:textId="0392E3E8" w:rsidR="00764B86" w:rsidRPr="007472C4" w:rsidRDefault="00764B86" w:rsidP="00624BEE">
      <w:pPr>
        <w:rPr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1DFDC972" w14:textId="77777777" w:rsidR="00624BEE" w:rsidRPr="007C5D89" w:rsidRDefault="00624BEE" w:rsidP="00624BEE">
      <w:pPr>
        <w:rPr>
          <w:b/>
          <w:bCs/>
          <w:color w:val="4F81BD" w:themeColor="accent1"/>
          <w:sz w:val="24"/>
          <w:szCs w:val="24"/>
        </w:rPr>
      </w:pPr>
    </w:p>
    <w:p w14:paraId="34A291DD" w14:textId="77777777" w:rsidR="000E1AD0" w:rsidRPr="007C5D89" w:rsidRDefault="00624BEE" w:rsidP="00624BEE">
      <w:pPr>
        <w:rPr>
          <w:b/>
          <w:bCs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 xml:space="preserve">                             Candidate key</w:t>
      </w:r>
      <w:r w:rsidR="007472C4" w:rsidRPr="007C5D89">
        <w:rPr>
          <w:b/>
          <w:bCs/>
          <w:color w:val="4F81BD" w:themeColor="accent1"/>
          <w:sz w:val="24"/>
          <w:szCs w:val="24"/>
        </w:rPr>
        <w:t>:</w:t>
      </w:r>
      <w:r w:rsidR="000E1AD0" w:rsidRPr="007C5D89">
        <w:rPr>
          <w:b/>
          <w:bCs/>
          <w:color w:val="4F81BD" w:themeColor="accent1"/>
          <w:sz w:val="24"/>
          <w:szCs w:val="24"/>
        </w:rPr>
        <w:t xml:space="preserve"> </w:t>
      </w:r>
    </w:p>
    <w:p w14:paraId="2C25DCCD" w14:textId="34717032" w:rsidR="00624BEE" w:rsidRPr="007C5D89" w:rsidRDefault="000E1AD0" w:rsidP="00624BEE">
      <w:pPr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7C5D89">
        <w:rPr>
          <w:color w:val="548DD4" w:themeColor="text2" w:themeTint="99"/>
          <w:sz w:val="24"/>
          <w:szCs w:val="24"/>
        </w:rPr>
        <w:t>Item ID</w:t>
      </w:r>
    </w:p>
    <w:p w14:paraId="43947BC4" w14:textId="77777777" w:rsidR="00624BEE" w:rsidRDefault="00624BEE" w:rsidP="00624BE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14:paraId="4BA6CFB0" w14:textId="77777777" w:rsidR="007472C4" w:rsidRPr="007C5D89" w:rsidRDefault="00624BEE" w:rsidP="00624BE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7C5D89">
        <w:rPr>
          <w:b/>
          <w:bCs/>
          <w:color w:val="4F81BD" w:themeColor="accent1"/>
          <w:sz w:val="24"/>
          <w:szCs w:val="24"/>
        </w:rPr>
        <w:t>Primary key</w:t>
      </w:r>
      <w:r w:rsidR="007472C4" w:rsidRPr="007C5D89">
        <w:rPr>
          <w:b/>
          <w:bCs/>
          <w:color w:val="4F81BD" w:themeColor="accent1"/>
          <w:sz w:val="24"/>
          <w:szCs w:val="24"/>
        </w:rPr>
        <w:t>:</w:t>
      </w:r>
    </w:p>
    <w:p w14:paraId="325CD922" w14:textId="5CCC3B3A" w:rsidR="00624BEE" w:rsidRPr="007C5D89" w:rsidRDefault="007472C4" w:rsidP="00624BEE">
      <w:pPr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6E1D3A" w:rsidRPr="007C5D89">
        <w:rPr>
          <w:color w:val="548DD4" w:themeColor="text2" w:themeTint="99"/>
          <w:sz w:val="24"/>
          <w:szCs w:val="24"/>
        </w:rPr>
        <w:t>Item ID</w:t>
      </w:r>
    </w:p>
    <w:p w14:paraId="2F02B968" w14:textId="77777777" w:rsidR="00624BEE" w:rsidRDefault="00624BEE" w:rsidP="00624BEE">
      <w:pPr>
        <w:rPr>
          <w:sz w:val="24"/>
          <w:szCs w:val="24"/>
        </w:rPr>
      </w:pPr>
    </w:p>
    <w:p w14:paraId="168F8C45" w14:textId="6FCE4EBE" w:rsidR="00624BEE" w:rsidRPr="007C5D89" w:rsidRDefault="00624BEE" w:rsidP="007C5D89">
      <w:pPr>
        <w:rPr>
          <w:b/>
          <w:bCs/>
          <w:color w:val="4F81BD" w:themeColor="accent1"/>
          <w:sz w:val="24"/>
          <w:szCs w:val="24"/>
        </w:rPr>
      </w:pPr>
      <w:r w:rsidRPr="007472C4">
        <w:rPr>
          <w:color w:val="4F81BD" w:themeColor="accent1"/>
          <w:sz w:val="24"/>
          <w:szCs w:val="24"/>
        </w:rPr>
        <w:t xml:space="preserve">                            </w:t>
      </w:r>
      <w:r w:rsidR="007C5D89">
        <w:rPr>
          <w:color w:val="4F81BD" w:themeColor="accent1"/>
          <w:sz w:val="24"/>
          <w:szCs w:val="24"/>
        </w:rPr>
        <w:t xml:space="preserve"> </w:t>
      </w:r>
      <w:r w:rsidRPr="007C5D89">
        <w:rPr>
          <w:b/>
          <w:bCs/>
          <w:color w:val="4F81BD" w:themeColor="accent1"/>
          <w:sz w:val="24"/>
          <w:szCs w:val="24"/>
        </w:rPr>
        <w:t>Secondary key</w:t>
      </w:r>
      <w:r w:rsidR="007472C4" w:rsidRPr="007C5D89">
        <w:rPr>
          <w:b/>
          <w:bCs/>
          <w:color w:val="4F81BD" w:themeColor="accent1"/>
          <w:sz w:val="24"/>
          <w:szCs w:val="24"/>
        </w:rPr>
        <w:t>:</w:t>
      </w:r>
    </w:p>
    <w:p w14:paraId="28E524CD" w14:textId="34B75D76" w:rsidR="006217DF" w:rsidRPr="007C5D89" w:rsidRDefault="006217DF" w:rsidP="00624BEE">
      <w:pPr>
        <w:rPr>
          <w:color w:val="548DD4" w:themeColor="text2" w:themeTint="99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 </w:t>
      </w:r>
      <w:r w:rsidRPr="007C5D89">
        <w:rPr>
          <w:color w:val="548DD4" w:themeColor="text2" w:themeTint="99"/>
          <w:sz w:val="24"/>
          <w:szCs w:val="24"/>
        </w:rPr>
        <w:t>None</w:t>
      </w:r>
    </w:p>
    <w:p w14:paraId="1C050378" w14:textId="77777777" w:rsidR="00624BEE" w:rsidRDefault="00624BEE" w:rsidP="00624BEE">
      <w:pPr>
        <w:rPr>
          <w:sz w:val="24"/>
          <w:szCs w:val="24"/>
        </w:rPr>
      </w:pPr>
    </w:p>
    <w:p w14:paraId="232CB31F" w14:textId="77777777" w:rsidR="007472C4" w:rsidRPr="007C5D89" w:rsidRDefault="00624BEE" w:rsidP="00624BEE">
      <w:pPr>
        <w:rPr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7C5D89">
        <w:rPr>
          <w:b/>
          <w:bCs/>
          <w:color w:val="4F81BD" w:themeColor="accent1"/>
          <w:sz w:val="24"/>
          <w:szCs w:val="24"/>
        </w:rPr>
        <w:t>Foreign key</w:t>
      </w:r>
      <w:r w:rsidR="007472C4" w:rsidRPr="007C5D89">
        <w:rPr>
          <w:b/>
          <w:bCs/>
          <w:color w:val="4F81BD" w:themeColor="accent1"/>
          <w:sz w:val="24"/>
          <w:szCs w:val="24"/>
        </w:rPr>
        <w:t>:</w:t>
      </w:r>
    </w:p>
    <w:p w14:paraId="6314FD73" w14:textId="1FC0FCD8" w:rsidR="00B00305" w:rsidRDefault="007472C4" w:rsidP="00624BEE">
      <w:pPr>
        <w:rPr>
          <w:color w:val="548DD4" w:themeColor="text2" w:themeTint="99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           </w:t>
      </w:r>
      <w:r w:rsidR="006E1D3A">
        <w:rPr>
          <w:sz w:val="24"/>
          <w:szCs w:val="24"/>
        </w:rPr>
        <w:t xml:space="preserve"> </w:t>
      </w:r>
      <w:r w:rsidR="006E1D3A" w:rsidRPr="007C5D89">
        <w:rPr>
          <w:color w:val="548DD4" w:themeColor="text2" w:themeTint="99"/>
          <w:sz w:val="24"/>
          <w:szCs w:val="24"/>
        </w:rPr>
        <w:t>Order ID</w:t>
      </w:r>
    </w:p>
    <w:p w14:paraId="49B0BC37" w14:textId="76EF641F" w:rsidR="00B00305" w:rsidRPr="007C5D89" w:rsidRDefault="00B00305" w:rsidP="00624BEE">
      <w:pPr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 xml:space="preserve">                             </w:t>
      </w:r>
      <w:r w:rsidRPr="00B00305">
        <w:rPr>
          <w:color w:val="548DD4" w:themeColor="text2" w:themeTint="99"/>
          <w:sz w:val="24"/>
          <w:szCs w:val="24"/>
          <w:highlight w:val="yellow"/>
        </w:rPr>
        <w:t>Item ID</w:t>
      </w:r>
    </w:p>
    <w:bookmarkEnd w:id="0"/>
    <w:p w14:paraId="36B6EA09" w14:textId="77777777" w:rsidR="00624BEE" w:rsidRDefault="00624BEE" w:rsidP="00624BEE">
      <w:pPr>
        <w:rPr>
          <w:b/>
          <w:bCs/>
          <w:sz w:val="24"/>
          <w:szCs w:val="24"/>
        </w:rPr>
      </w:pPr>
    </w:p>
    <w:p w14:paraId="3B1C6CE8" w14:textId="77777777" w:rsidR="00624BEE" w:rsidRDefault="00624BEE" w:rsidP="00624BEE">
      <w:pPr>
        <w:rPr>
          <w:sz w:val="24"/>
          <w:szCs w:val="24"/>
        </w:rPr>
      </w:pPr>
    </w:p>
    <w:p w14:paraId="100A584F" w14:textId="24A52B8A" w:rsidR="00624BEE" w:rsidRPr="004A1E09" w:rsidRDefault="00624BEE" w:rsidP="00624B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14:paraId="6AF61F81" w14:textId="77777777" w:rsidR="00624BEE" w:rsidRDefault="00624BEE" w:rsidP="009804B5">
      <w:pPr>
        <w:rPr>
          <w:sz w:val="24"/>
          <w:szCs w:val="24"/>
        </w:rPr>
      </w:pPr>
    </w:p>
    <w:p w14:paraId="17B5517F" w14:textId="77777777" w:rsidR="006E3038" w:rsidRDefault="006E3038" w:rsidP="009804B5">
      <w:pPr>
        <w:rPr>
          <w:sz w:val="24"/>
          <w:szCs w:val="24"/>
        </w:rPr>
      </w:pPr>
    </w:p>
    <w:p w14:paraId="22043248" w14:textId="77777777" w:rsidR="004A1E09" w:rsidRDefault="004A1E09" w:rsidP="009804B5">
      <w:pPr>
        <w:rPr>
          <w:sz w:val="24"/>
          <w:szCs w:val="24"/>
        </w:rPr>
      </w:pPr>
    </w:p>
    <w:p w14:paraId="1609B007" w14:textId="3B9B2411" w:rsidR="004A1E09" w:rsidRPr="007C5D89" w:rsidRDefault="004A1E09" w:rsidP="009804B5">
      <w:pPr>
        <w:rPr>
          <w:color w:val="C0504D" w:themeColor="accent2"/>
          <w:sz w:val="24"/>
          <w:szCs w:val="24"/>
        </w:rPr>
      </w:pPr>
      <w:r w:rsidRPr="007C5D89">
        <w:rPr>
          <w:color w:val="C0504D" w:themeColor="accent2"/>
          <w:sz w:val="24"/>
          <w:szCs w:val="24"/>
        </w:rPr>
        <w:t xml:space="preserve">2). </w:t>
      </w:r>
      <w:r w:rsidR="009C4270" w:rsidRPr="007C5D89">
        <w:rPr>
          <w:color w:val="C0504D" w:themeColor="accent2"/>
          <w:sz w:val="24"/>
          <w:szCs w:val="24"/>
        </w:rPr>
        <w:t>(</w:t>
      </w:r>
      <w:r w:rsidR="00E205EC" w:rsidRPr="007C5D89">
        <w:rPr>
          <w:color w:val="C0504D" w:themeColor="accent2"/>
          <w:sz w:val="24"/>
          <w:szCs w:val="24"/>
        </w:rPr>
        <w:t>20</w:t>
      </w:r>
      <w:r w:rsidR="009C4270" w:rsidRPr="007C5D89">
        <w:rPr>
          <w:color w:val="C0504D" w:themeColor="accent2"/>
          <w:sz w:val="24"/>
          <w:szCs w:val="24"/>
        </w:rPr>
        <w:t xml:space="preserve"> points) </w:t>
      </w:r>
      <w:r w:rsidRPr="007C5D89">
        <w:rPr>
          <w:color w:val="C0504D" w:themeColor="accent2"/>
          <w:sz w:val="24"/>
          <w:szCs w:val="24"/>
        </w:rPr>
        <w:t xml:space="preserve">List relationships </w:t>
      </w:r>
      <w:r w:rsidR="00161057" w:rsidRPr="007C5D89">
        <w:rPr>
          <w:color w:val="C0504D" w:themeColor="accent2"/>
          <w:sz w:val="24"/>
          <w:szCs w:val="24"/>
        </w:rPr>
        <w:t xml:space="preserve">between </w:t>
      </w:r>
      <w:r w:rsidR="002B7865" w:rsidRPr="007C5D89">
        <w:rPr>
          <w:color w:val="C0504D" w:themeColor="accent2"/>
          <w:sz w:val="24"/>
          <w:szCs w:val="24"/>
        </w:rPr>
        <w:t xml:space="preserve">Customer and Order, Order and </w:t>
      </w:r>
      <w:proofErr w:type="spellStart"/>
      <w:r w:rsidR="002B7865" w:rsidRPr="007C5D89">
        <w:rPr>
          <w:color w:val="C0504D" w:themeColor="accent2"/>
          <w:sz w:val="24"/>
          <w:szCs w:val="24"/>
        </w:rPr>
        <w:t>OrderItems</w:t>
      </w:r>
      <w:proofErr w:type="spellEnd"/>
      <w:r w:rsidR="00D92222" w:rsidRPr="007C5D89">
        <w:rPr>
          <w:color w:val="C0504D" w:themeColor="accent2"/>
          <w:sz w:val="24"/>
          <w:szCs w:val="24"/>
        </w:rPr>
        <w:t>, and explain why.</w:t>
      </w:r>
      <w:r w:rsidR="009139F6" w:rsidRPr="007C5D89">
        <w:rPr>
          <w:color w:val="C0504D" w:themeColor="accent2"/>
          <w:sz w:val="24"/>
          <w:szCs w:val="24"/>
        </w:rPr>
        <w:t xml:space="preserve"> </w:t>
      </w:r>
      <w:r w:rsidR="00084CE7" w:rsidRPr="007C5D89">
        <w:rPr>
          <w:color w:val="C0504D" w:themeColor="accent2"/>
          <w:sz w:val="24"/>
          <w:szCs w:val="24"/>
        </w:rPr>
        <w:t>Note: you do not need to draw the diagram</w:t>
      </w:r>
    </w:p>
    <w:p w14:paraId="49C36303" w14:textId="67BA44D3" w:rsidR="000E251C" w:rsidRDefault="000E251C" w:rsidP="009804B5">
      <w:pPr>
        <w:rPr>
          <w:sz w:val="24"/>
          <w:szCs w:val="24"/>
        </w:rPr>
      </w:pPr>
    </w:p>
    <w:p w14:paraId="6FEF5194" w14:textId="6F99A7E8" w:rsidR="000E251C" w:rsidRPr="007C5D89" w:rsidRDefault="000E251C" w:rsidP="009804B5">
      <w:pPr>
        <w:rPr>
          <w:b/>
          <w:bCs/>
          <w:color w:val="4F81BD" w:themeColor="accent1"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 xml:space="preserve">Relationship between </w:t>
      </w:r>
      <w:r w:rsidR="00227B54" w:rsidRPr="007C5D89">
        <w:rPr>
          <w:b/>
          <w:bCs/>
          <w:color w:val="4F81BD" w:themeColor="accent1"/>
          <w:sz w:val="24"/>
          <w:szCs w:val="24"/>
        </w:rPr>
        <w:t>C</w:t>
      </w:r>
      <w:r w:rsidRPr="007C5D89">
        <w:rPr>
          <w:b/>
          <w:bCs/>
          <w:color w:val="4F81BD" w:themeColor="accent1"/>
          <w:sz w:val="24"/>
          <w:szCs w:val="24"/>
        </w:rPr>
        <w:t>ustomer and Order:</w:t>
      </w:r>
    </w:p>
    <w:p w14:paraId="72E4500A" w14:textId="77777777" w:rsidR="00AF3EF1" w:rsidRDefault="00AF3EF1" w:rsidP="009804B5">
      <w:pPr>
        <w:rPr>
          <w:color w:val="4F81BD" w:themeColor="accent1"/>
          <w:sz w:val="24"/>
          <w:szCs w:val="24"/>
        </w:rPr>
      </w:pPr>
    </w:p>
    <w:p w14:paraId="03AB2D63" w14:textId="35BFEB3A" w:rsidR="00AF3EF1" w:rsidRPr="007C5D89" w:rsidRDefault="00722CA2" w:rsidP="009804B5">
      <w:pPr>
        <w:rPr>
          <w:b/>
          <w:bCs/>
          <w:color w:val="4F81BD" w:themeColor="accent1"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 xml:space="preserve">Customer </w:t>
      </w:r>
      <w:r w:rsidR="00AF3EF1" w:rsidRPr="007C5D89">
        <w:rPr>
          <w:b/>
          <w:bCs/>
          <w:color w:val="4F81BD" w:themeColor="accent1"/>
          <w:sz w:val="24"/>
          <w:szCs w:val="24"/>
        </w:rPr>
        <w:sym w:font="Wingdings" w:char="F0E0"/>
      </w:r>
      <w:r w:rsidR="00AF3EF1" w:rsidRPr="007C5D89">
        <w:rPr>
          <w:b/>
          <w:bCs/>
          <w:color w:val="4F81BD" w:themeColor="accent1"/>
          <w:sz w:val="24"/>
          <w:szCs w:val="24"/>
        </w:rPr>
        <w:t xml:space="preserve"> </w:t>
      </w:r>
      <w:r w:rsidRPr="007C5D89">
        <w:rPr>
          <w:b/>
          <w:bCs/>
          <w:color w:val="4F81BD" w:themeColor="accent1"/>
          <w:sz w:val="24"/>
          <w:szCs w:val="24"/>
        </w:rPr>
        <w:t>Order</w:t>
      </w:r>
    </w:p>
    <w:p w14:paraId="5A837561" w14:textId="77777777" w:rsidR="00AF3EF1" w:rsidRDefault="00AF3EF1" w:rsidP="009804B5">
      <w:pPr>
        <w:rPr>
          <w:color w:val="4F81BD" w:themeColor="accent1"/>
          <w:sz w:val="24"/>
          <w:szCs w:val="24"/>
        </w:rPr>
      </w:pPr>
    </w:p>
    <w:p w14:paraId="6F063708" w14:textId="35DF81CD" w:rsidR="007A56AE" w:rsidRDefault="00500EF2" w:rsidP="009804B5">
      <w:pPr>
        <w:rPr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>from left to right</w:t>
      </w:r>
      <w:r w:rsidR="00AF3EF1" w:rsidRPr="007C5D8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C5D89">
        <w:rPr>
          <w:color w:val="548DD4" w:themeColor="text2" w:themeTint="99"/>
          <w:sz w:val="24"/>
          <w:szCs w:val="24"/>
        </w:rPr>
        <w:t>1 customer can have many orders. So the relationship between Customer and Order from left to right is 1(mandatory</w:t>
      </w:r>
      <w:proofErr w:type="gramStart"/>
      <w:r w:rsidRPr="007C5D89">
        <w:rPr>
          <w:color w:val="548DD4" w:themeColor="text2" w:themeTint="99"/>
          <w:sz w:val="24"/>
          <w:szCs w:val="24"/>
        </w:rPr>
        <w:t>) :</w:t>
      </w:r>
      <w:proofErr w:type="gramEnd"/>
      <w:r w:rsidRPr="007C5D89">
        <w:rPr>
          <w:color w:val="548DD4" w:themeColor="text2" w:themeTint="99"/>
          <w:sz w:val="24"/>
          <w:szCs w:val="24"/>
        </w:rPr>
        <w:t xml:space="preserve"> M(optional)</w:t>
      </w:r>
    </w:p>
    <w:p w14:paraId="00F0EDCD" w14:textId="77777777" w:rsidR="00AF3EF1" w:rsidRPr="007C5D89" w:rsidRDefault="00AF3EF1" w:rsidP="009804B5">
      <w:pPr>
        <w:rPr>
          <w:b/>
          <w:bCs/>
          <w:sz w:val="24"/>
          <w:szCs w:val="24"/>
        </w:rPr>
      </w:pPr>
    </w:p>
    <w:p w14:paraId="600B0F99" w14:textId="085BBFEC" w:rsidR="00AF3EF1" w:rsidRDefault="00AF3EF1" w:rsidP="009804B5">
      <w:pPr>
        <w:rPr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 xml:space="preserve">From right to left: 1 Order can be handed over to only 1 </w:t>
      </w:r>
      <w:r w:rsidR="007C5D89" w:rsidRPr="007C5D89">
        <w:rPr>
          <w:b/>
          <w:bCs/>
          <w:color w:val="4F81BD" w:themeColor="accent1"/>
          <w:sz w:val="24"/>
          <w:szCs w:val="24"/>
        </w:rPr>
        <w:t>Customer</w:t>
      </w:r>
      <w:r>
        <w:rPr>
          <w:color w:val="4F81BD" w:themeColor="accent1"/>
          <w:sz w:val="24"/>
          <w:szCs w:val="24"/>
        </w:rPr>
        <w:t xml:space="preserve">. </w:t>
      </w:r>
      <w:r w:rsidRPr="007C5D89">
        <w:rPr>
          <w:color w:val="548DD4" w:themeColor="text2" w:themeTint="99"/>
          <w:sz w:val="24"/>
          <w:szCs w:val="24"/>
        </w:rPr>
        <w:t>So the relationship between Order and Customer from right to left is 1(mandatory</w:t>
      </w:r>
      <w:proofErr w:type="gramStart"/>
      <w:r w:rsidRPr="007C5D89">
        <w:rPr>
          <w:color w:val="548DD4" w:themeColor="text2" w:themeTint="99"/>
          <w:sz w:val="24"/>
          <w:szCs w:val="24"/>
        </w:rPr>
        <w:t>) :</w:t>
      </w:r>
      <w:proofErr w:type="gramEnd"/>
      <w:r w:rsidRPr="007C5D89">
        <w:rPr>
          <w:color w:val="548DD4" w:themeColor="text2" w:themeTint="99"/>
          <w:sz w:val="24"/>
          <w:szCs w:val="24"/>
        </w:rPr>
        <w:t xml:space="preserve"> 1</w:t>
      </w:r>
    </w:p>
    <w:p w14:paraId="3AC6063B" w14:textId="59E9CBF1" w:rsidR="00AF3EF1" w:rsidRDefault="00AF3EF1" w:rsidP="009804B5">
      <w:pPr>
        <w:rPr>
          <w:sz w:val="24"/>
          <w:szCs w:val="24"/>
        </w:rPr>
      </w:pPr>
    </w:p>
    <w:p w14:paraId="7941B377" w14:textId="3A6C8867" w:rsidR="00AF3EF1" w:rsidRPr="007C5D89" w:rsidRDefault="00AF3EF1" w:rsidP="009804B5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So</w:t>
      </w:r>
      <w:r w:rsidR="00A23842" w:rsidRPr="007C5D89">
        <w:rPr>
          <w:color w:val="548DD4" w:themeColor="text2" w:themeTint="99"/>
          <w:sz w:val="24"/>
          <w:szCs w:val="24"/>
        </w:rPr>
        <w:t>,</w:t>
      </w:r>
      <w:r w:rsidRPr="007C5D89">
        <w:rPr>
          <w:color w:val="548DD4" w:themeColor="text2" w:themeTint="99"/>
          <w:sz w:val="24"/>
          <w:szCs w:val="24"/>
        </w:rPr>
        <w:t xml:space="preserve"> the relation between Customer and Order is 1(mandatory</w:t>
      </w:r>
      <w:proofErr w:type="gramStart"/>
      <w:r w:rsidRPr="007C5D89">
        <w:rPr>
          <w:color w:val="548DD4" w:themeColor="text2" w:themeTint="99"/>
          <w:sz w:val="24"/>
          <w:szCs w:val="24"/>
        </w:rPr>
        <w:t>) :</w:t>
      </w:r>
      <w:proofErr w:type="gramEnd"/>
      <w:r w:rsidRPr="007C5D89">
        <w:rPr>
          <w:color w:val="548DD4" w:themeColor="text2" w:themeTint="99"/>
          <w:sz w:val="24"/>
          <w:szCs w:val="24"/>
        </w:rPr>
        <w:t xml:space="preserve"> M(optional)</w:t>
      </w:r>
    </w:p>
    <w:p w14:paraId="5DDB56DB" w14:textId="429FE653" w:rsidR="00AF3EF1" w:rsidRPr="007C5D89" w:rsidRDefault="00AF3EF1" w:rsidP="009804B5">
      <w:pPr>
        <w:rPr>
          <w:b/>
          <w:bCs/>
          <w:sz w:val="24"/>
          <w:szCs w:val="24"/>
        </w:rPr>
      </w:pPr>
    </w:p>
    <w:p w14:paraId="0B53E508" w14:textId="7CF9DAD8" w:rsidR="00AF3EF1" w:rsidRDefault="00AF3EF1" w:rsidP="009804B5">
      <w:pPr>
        <w:rPr>
          <w:color w:val="4F81BD" w:themeColor="accent1"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lastRenderedPageBreak/>
        <w:t>Relationship between Order and Order Items</w:t>
      </w:r>
      <w:r w:rsidRPr="00AF3EF1">
        <w:rPr>
          <w:color w:val="4F81BD" w:themeColor="accent1"/>
          <w:sz w:val="24"/>
          <w:szCs w:val="24"/>
        </w:rPr>
        <w:t>:</w:t>
      </w:r>
    </w:p>
    <w:p w14:paraId="184D923F" w14:textId="72F04570" w:rsidR="00AF3EF1" w:rsidRPr="007C5D89" w:rsidRDefault="00AF3EF1" w:rsidP="009804B5">
      <w:pPr>
        <w:rPr>
          <w:b/>
          <w:bCs/>
          <w:color w:val="4F81BD" w:themeColor="accent1"/>
          <w:sz w:val="24"/>
          <w:szCs w:val="24"/>
        </w:rPr>
      </w:pPr>
    </w:p>
    <w:p w14:paraId="06A4CFA1" w14:textId="1ED81579" w:rsidR="00AF3EF1" w:rsidRPr="007C5D89" w:rsidRDefault="00AF3EF1" w:rsidP="009804B5">
      <w:pPr>
        <w:rPr>
          <w:b/>
          <w:bCs/>
          <w:color w:val="4F81BD" w:themeColor="accent1"/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 xml:space="preserve">Order </w:t>
      </w:r>
      <w:r w:rsidRPr="007C5D89">
        <w:rPr>
          <w:b/>
          <w:bCs/>
          <w:color w:val="4F81BD" w:themeColor="accent1"/>
          <w:sz w:val="24"/>
          <w:szCs w:val="24"/>
        </w:rPr>
        <w:sym w:font="Wingdings" w:char="F0E0"/>
      </w:r>
      <w:r w:rsidRPr="007C5D89">
        <w:rPr>
          <w:b/>
          <w:bCs/>
          <w:color w:val="4F81BD" w:themeColor="accent1"/>
          <w:sz w:val="24"/>
          <w:szCs w:val="24"/>
        </w:rPr>
        <w:t xml:space="preserve"> Order Items</w:t>
      </w:r>
    </w:p>
    <w:p w14:paraId="1252D50E" w14:textId="0EC43B5A" w:rsidR="00AF3EF1" w:rsidRDefault="00AF3EF1" w:rsidP="009804B5">
      <w:pPr>
        <w:rPr>
          <w:color w:val="4F81BD" w:themeColor="accent1"/>
          <w:sz w:val="24"/>
          <w:szCs w:val="24"/>
        </w:rPr>
      </w:pPr>
    </w:p>
    <w:p w14:paraId="1925A731" w14:textId="7653E827" w:rsidR="00AF3EF1" w:rsidRDefault="00AF3EF1" w:rsidP="009804B5">
      <w:pPr>
        <w:rPr>
          <w:sz w:val="24"/>
          <w:szCs w:val="24"/>
        </w:rPr>
      </w:pPr>
      <w:r w:rsidRPr="007C5D89">
        <w:rPr>
          <w:b/>
          <w:bCs/>
          <w:color w:val="4F81BD" w:themeColor="accent1"/>
          <w:sz w:val="24"/>
          <w:szCs w:val="24"/>
        </w:rPr>
        <w:t>From left to right:</w:t>
      </w:r>
      <w:r w:rsidR="00AC2272">
        <w:rPr>
          <w:color w:val="4F81BD" w:themeColor="accent1"/>
          <w:sz w:val="24"/>
          <w:szCs w:val="24"/>
        </w:rPr>
        <w:t xml:space="preserve"> </w:t>
      </w:r>
      <w:r w:rsidR="00AC2272" w:rsidRPr="007C5D89">
        <w:rPr>
          <w:color w:val="548DD4" w:themeColor="text2" w:themeTint="99"/>
          <w:sz w:val="24"/>
          <w:szCs w:val="24"/>
        </w:rPr>
        <w:t>1 order can have many order items. So, the relationship between order and order items from left to right is 1(mandatory</w:t>
      </w:r>
      <w:proofErr w:type="gramStart"/>
      <w:r w:rsidR="00AC2272" w:rsidRPr="007C5D89">
        <w:rPr>
          <w:color w:val="548DD4" w:themeColor="text2" w:themeTint="99"/>
          <w:sz w:val="24"/>
          <w:szCs w:val="24"/>
        </w:rPr>
        <w:t>) :</w:t>
      </w:r>
      <w:proofErr w:type="gramEnd"/>
      <w:r w:rsidR="00AC2272" w:rsidRPr="007C5D89">
        <w:rPr>
          <w:color w:val="548DD4" w:themeColor="text2" w:themeTint="99"/>
          <w:sz w:val="24"/>
          <w:szCs w:val="24"/>
        </w:rPr>
        <w:t xml:space="preserve"> M(optional)</w:t>
      </w:r>
    </w:p>
    <w:p w14:paraId="0BFE04CD" w14:textId="1D309515" w:rsidR="00AC2272" w:rsidRDefault="00AC2272" w:rsidP="009804B5">
      <w:pPr>
        <w:rPr>
          <w:sz w:val="24"/>
          <w:szCs w:val="24"/>
        </w:rPr>
      </w:pPr>
      <w:r w:rsidRPr="007C5D89">
        <w:rPr>
          <w:b/>
          <w:bCs/>
          <w:color w:val="548DD4" w:themeColor="text2" w:themeTint="99"/>
          <w:sz w:val="24"/>
          <w:szCs w:val="24"/>
        </w:rPr>
        <w:t>From right to left:</w:t>
      </w:r>
      <w:r>
        <w:rPr>
          <w:sz w:val="24"/>
          <w:szCs w:val="24"/>
        </w:rPr>
        <w:t xml:space="preserve"> </w:t>
      </w:r>
      <w:r w:rsidRPr="007C5D89">
        <w:rPr>
          <w:color w:val="548DD4" w:themeColor="text2" w:themeTint="99"/>
          <w:sz w:val="24"/>
          <w:szCs w:val="24"/>
        </w:rPr>
        <w:t xml:space="preserve">1 item can be in many orders. </w:t>
      </w:r>
      <w:proofErr w:type="gramStart"/>
      <w:r w:rsidRPr="007C5D89">
        <w:rPr>
          <w:color w:val="548DD4" w:themeColor="text2" w:themeTint="99"/>
          <w:sz w:val="24"/>
          <w:szCs w:val="24"/>
        </w:rPr>
        <w:t>So</w:t>
      </w:r>
      <w:proofErr w:type="gramEnd"/>
      <w:r w:rsidRPr="007C5D89">
        <w:rPr>
          <w:color w:val="548DD4" w:themeColor="text2" w:themeTint="99"/>
          <w:sz w:val="24"/>
          <w:szCs w:val="24"/>
        </w:rPr>
        <w:t xml:space="preserve"> the relation between order and order items from right to left is 1: M</w:t>
      </w:r>
    </w:p>
    <w:p w14:paraId="6BD40BA3" w14:textId="40CF5138" w:rsidR="00AC2272" w:rsidRDefault="00AC2272" w:rsidP="009804B5">
      <w:pPr>
        <w:rPr>
          <w:sz w:val="24"/>
          <w:szCs w:val="24"/>
        </w:rPr>
      </w:pPr>
    </w:p>
    <w:p w14:paraId="6C6BA57C" w14:textId="768629A0" w:rsidR="00AC2272" w:rsidRPr="007C5D89" w:rsidRDefault="00AC2272" w:rsidP="009804B5">
      <w:pPr>
        <w:rPr>
          <w:color w:val="548DD4" w:themeColor="text2" w:themeTint="99"/>
          <w:sz w:val="24"/>
          <w:szCs w:val="24"/>
        </w:rPr>
      </w:pPr>
      <w:r w:rsidRPr="007C5D89">
        <w:rPr>
          <w:color w:val="548DD4" w:themeColor="text2" w:themeTint="99"/>
          <w:sz w:val="24"/>
          <w:szCs w:val="24"/>
        </w:rPr>
        <w:t>So</w:t>
      </w:r>
      <w:r w:rsidR="00A23842" w:rsidRPr="007C5D89">
        <w:rPr>
          <w:color w:val="548DD4" w:themeColor="text2" w:themeTint="99"/>
          <w:sz w:val="24"/>
          <w:szCs w:val="24"/>
        </w:rPr>
        <w:t>,</w:t>
      </w:r>
      <w:r w:rsidRPr="007C5D89">
        <w:rPr>
          <w:color w:val="548DD4" w:themeColor="text2" w:themeTint="99"/>
          <w:sz w:val="24"/>
          <w:szCs w:val="24"/>
        </w:rPr>
        <w:t xml:space="preserve"> the relation between order and order items is M(</w:t>
      </w:r>
      <w:r w:rsidR="00031BFF" w:rsidRPr="007C5D89">
        <w:rPr>
          <w:color w:val="548DD4" w:themeColor="text2" w:themeTint="99"/>
          <w:sz w:val="24"/>
          <w:szCs w:val="24"/>
        </w:rPr>
        <w:t>optional</w:t>
      </w:r>
      <w:proofErr w:type="gramStart"/>
      <w:r w:rsidRPr="007C5D89">
        <w:rPr>
          <w:color w:val="548DD4" w:themeColor="text2" w:themeTint="99"/>
          <w:sz w:val="24"/>
          <w:szCs w:val="24"/>
        </w:rPr>
        <w:t>) :</w:t>
      </w:r>
      <w:proofErr w:type="gramEnd"/>
      <w:r w:rsidRPr="007C5D89">
        <w:rPr>
          <w:color w:val="548DD4" w:themeColor="text2" w:themeTint="99"/>
          <w:sz w:val="24"/>
          <w:szCs w:val="24"/>
        </w:rPr>
        <w:t xml:space="preserve"> N(</w:t>
      </w:r>
      <w:r w:rsidR="00031BFF" w:rsidRPr="007C5D89">
        <w:rPr>
          <w:color w:val="548DD4" w:themeColor="text2" w:themeTint="99"/>
          <w:sz w:val="24"/>
          <w:szCs w:val="24"/>
        </w:rPr>
        <w:t>mandatory</w:t>
      </w:r>
      <w:r w:rsidRPr="007C5D89">
        <w:rPr>
          <w:color w:val="548DD4" w:themeColor="text2" w:themeTint="99"/>
          <w:sz w:val="24"/>
          <w:szCs w:val="24"/>
        </w:rPr>
        <w:t>)</w:t>
      </w:r>
    </w:p>
    <w:p w14:paraId="56C91406" w14:textId="7B1209EF" w:rsidR="007A56AE" w:rsidRDefault="007A56AE" w:rsidP="009804B5">
      <w:pPr>
        <w:rPr>
          <w:sz w:val="24"/>
          <w:szCs w:val="24"/>
        </w:rPr>
      </w:pPr>
    </w:p>
    <w:p w14:paraId="7E141B45" w14:textId="1C0D91D8" w:rsidR="007A56AE" w:rsidRPr="007C5D89" w:rsidRDefault="007A56AE" w:rsidP="009804B5">
      <w:pPr>
        <w:rPr>
          <w:color w:val="C0504D" w:themeColor="accent2"/>
          <w:sz w:val="24"/>
          <w:szCs w:val="24"/>
        </w:rPr>
      </w:pPr>
      <w:r w:rsidRPr="007C5D89">
        <w:rPr>
          <w:color w:val="C0504D" w:themeColor="accent2"/>
          <w:sz w:val="24"/>
          <w:szCs w:val="24"/>
        </w:rPr>
        <w:t>3). (</w:t>
      </w:r>
      <w:r w:rsidR="00C617C6" w:rsidRPr="007C5D89">
        <w:rPr>
          <w:color w:val="C0504D" w:themeColor="accent2"/>
          <w:sz w:val="24"/>
          <w:szCs w:val="24"/>
        </w:rPr>
        <w:t>35</w:t>
      </w:r>
      <w:r w:rsidRPr="007C5D89">
        <w:rPr>
          <w:color w:val="C0504D" w:themeColor="accent2"/>
          <w:sz w:val="24"/>
          <w:szCs w:val="24"/>
        </w:rPr>
        <w:t xml:space="preserve"> points) Assume we have another table – Item with attributes</w:t>
      </w:r>
      <w:r w:rsidR="009319BB" w:rsidRPr="007C5D89">
        <w:rPr>
          <w:color w:val="C0504D" w:themeColor="accent2"/>
          <w:sz w:val="24"/>
          <w:szCs w:val="24"/>
        </w:rPr>
        <w:t xml:space="preserve"> (</w:t>
      </w:r>
      <w:proofErr w:type="spellStart"/>
      <w:r w:rsidR="009319BB" w:rsidRPr="007C5D89">
        <w:rPr>
          <w:color w:val="C0504D" w:themeColor="accent2"/>
          <w:sz w:val="24"/>
          <w:szCs w:val="24"/>
        </w:rPr>
        <w:t>ItemID</w:t>
      </w:r>
      <w:proofErr w:type="spellEnd"/>
      <w:r w:rsidR="009319BB" w:rsidRPr="007C5D89">
        <w:rPr>
          <w:color w:val="C0504D" w:themeColor="accent2"/>
          <w:sz w:val="24"/>
          <w:szCs w:val="24"/>
        </w:rPr>
        <w:t xml:space="preserve">, </w:t>
      </w:r>
      <w:proofErr w:type="spellStart"/>
      <w:r w:rsidR="009319BB" w:rsidRPr="007C5D89">
        <w:rPr>
          <w:color w:val="C0504D" w:themeColor="accent2"/>
          <w:sz w:val="24"/>
          <w:szCs w:val="24"/>
        </w:rPr>
        <w:t>ItemName</w:t>
      </w:r>
      <w:proofErr w:type="spellEnd"/>
      <w:r w:rsidR="009319BB" w:rsidRPr="007C5D89">
        <w:rPr>
          <w:color w:val="C0504D" w:themeColor="accent2"/>
          <w:sz w:val="24"/>
          <w:szCs w:val="24"/>
        </w:rPr>
        <w:t xml:space="preserve">, </w:t>
      </w:r>
      <w:proofErr w:type="spellStart"/>
      <w:r w:rsidR="002B7865" w:rsidRPr="007C5D89">
        <w:rPr>
          <w:color w:val="C0504D" w:themeColor="accent2"/>
          <w:sz w:val="24"/>
          <w:szCs w:val="24"/>
        </w:rPr>
        <w:t>CostPrice</w:t>
      </w:r>
      <w:proofErr w:type="spellEnd"/>
      <w:r w:rsidR="009319BB" w:rsidRPr="007C5D89">
        <w:rPr>
          <w:color w:val="C0504D" w:themeColor="accent2"/>
          <w:sz w:val="24"/>
          <w:szCs w:val="24"/>
        </w:rPr>
        <w:t xml:space="preserve">, </w:t>
      </w:r>
      <w:proofErr w:type="spellStart"/>
      <w:r w:rsidR="002B7865" w:rsidRPr="007C5D89">
        <w:rPr>
          <w:color w:val="C0504D" w:themeColor="accent2"/>
          <w:sz w:val="24"/>
          <w:szCs w:val="24"/>
        </w:rPr>
        <w:t>Sale</w:t>
      </w:r>
      <w:r w:rsidR="009544E0" w:rsidRPr="007C5D89">
        <w:rPr>
          <w:color w:val="C0504D" w:themeColor="accent2"/>
          <w:sz w:val="24"/>
          <w:szCs w:val="24"/>
        </w:rPr>
        <w:t>Price</w:t>
      </w:r>
      <w:proofErr w:type="spellEnd"/>
      <w:r w:rsidR="009544E0" w:rsidRPr="007C5D89">
        <w:rPr>
          <w:color w:val="C0504D" w:themeColor="accent2"/>
          <w:sz w:val="24"/>
          <w:szCs w:val="24"/>
        </w:rPr>
        <w:t xml:space="preserve">, </w:t>
      </w:r>
      <w:proofErr w:type="spellStart"/>
      <w:r w:rsidR="009544E0" w:rsidRPr="007C5D89">
        <w:rPr>
          <w:color w:val="C0504D" w:themeColor="accent2"/>
          <w:sz w:val="24"/>
          <w:szCs w:val="24"/>
        </w:rPr>
        <w:t>AmountInStock</w:t>
      </w:r>
      <w:proofErr w:type="spellEnd"/>
      <w:r w:rsidR="009319BB" w:rsidRPr="007C5D89">
        <w:rPr>
          <w:color w:val="C0504D" w:themeColor="accent2"/>
          <w:sz w:val="24"/>
          <w:szCs w:val="24"/>
        </w:rPr>
        <w:t>)</w:t>
      </w:r>
      <w:r w:rsidR="009544E0" w:rsidRPr="007C5D89">
        <w:rPr>
          <w:color w:val="C0504D" w:themeColor="accent2"/>
          <w:sz w:val="24"/>
          <w:szCs w:val="24"/>
        </w:rPr>
        <w:t xml:space="preserve">, </w:t>
      </w:r>
      <w:r w:rsidR="00890E42" w:rsidRPr="007C5D89">
        <w:rPr>
          <w:color w:val="C0504D" w:themeColor="accent2"/>
          <w:sz w:val="24"/>
          <w:szCs w:val="24"/>
        </w:rPr>
        <w:t xml:space="preserve">complete DB </w:t>
      </w:r>
      <w:r w:rsidR="005079CD" w:rsidRPr="007C5D89">
        <w:rPr>
          <w:color w:val="C0504D" w:themeColor="accent2"/>
          <w:sz w:val="24"/>
          <w:szCs w:val="24"/>
          <w:u w:val="single"/>
        </w:rPr>
        <w:t xml:space="preserve">conceptual </w:t>
      </w:r>
      <w:r w:rsidR="00890E42" w:rsidRPr="007C5D89">
        <w:rPr>
          <w:color w:val="C0504D" w:themeColor="accent2"/>
          <w:sz w:val="24"/>
          <w:szCs w:val="24"/>
          <w:u w:val="single"/>
        </w:rPr>
        <w:t>design</w:t>
      </w:r>
      <w:r w:rsidR="00890E42" w:rsidRPr="007C5D89">
        <w:rPr>
          <w:color w:val="C0504D" w:themeColor="accent2"/>
          <w:sz w:val="24"/>
          <w:szCs w:val="24"/>
        </w:rPr>
        <w:t xml:space="preserve"> </w:t>
      </w:r>
      <w:r w:rsidR="002045B6" w:rsidRPr="007C5D89">
        <w:rPr>
          <w:color w:val="C0504D" w:themeColor="accent2"/>
          <w:sz w:val="24"/>
          <w:szCs w:val="24"/>
        </w:rPr>
        <w:t xml:space="preserve">(based on </w:t>
      </w:r>
      <w:proofErr w:type="gramStart"/>
      <w:r w:rsidR="005A2D76" w:rsidRPr="007C5D89">
        <w:rPr>
          <w:color w:val="C0504D" w:themeColor="accent2"/>
          <w:sz w:val="24"/>
          <w:szCs w:val="24"/>
        </w:rPr>
        <w:t>all of</w:t>
      </w:r>
      <w:proofErr w:type="gramEnd"/>
      <w:r w:rsidR="005A2D76" w:rsidRPr="007C5D89">
        <w:rPr>
          <w:color w:val="C0504D" w:themeColor="accent2"/>
          <w:sz w:val="24"/>
          <w:szCs w:val="24"/>
        </w:rPr>
        <w:t xml:space="preserve"> these entities</w:t>
      </w:r>
      <w:r w:rsidR="002045B6" w:rsidRPr="007C5D89">
        <w:rPr>
          <w:color w:val="C0504D" w:themeColor="accent2"/>
          <w:sz w:val="24"/>
          <w:szCs w:val="24"/>
        </w:rPr>
        <w:t xml:space="preserve">) </w:t>
      </w:r>
      <w:r w:rsidR="00890E42" w:rsidRPr="007C5D89">
        <w:rPr>
          <w:color w:val="C0504D" w:themeColor="accent2"/>
          <w:sz w:val="24"/>
          <w:szCs w:val="24"/>
        </w:rPr>
        <w:t xml:space="preserve">by using ERD with Crow’s foot notations. Note: you </w:t>
      </w:r>
      <w:r w:rsidR="00CC0A5D" w:rsidRPr="007C5D89">
        <w:rPr>
          <w:color w:val="C0504D" w:themeColor="accent2"/>
          <w:sz w:val="24"/>
          <w:szCs w:val="24"/>
        </w:rPr>
        <w:t xml:space="preserve">can use draw.io to draw ERD and you </w:t>
      </w:r>
      <w:r w:rsidR="00890E42" w:rsidRPr="007C5D89">
        <w:rPr>
          <w:color w:val="C0504D" w:themeColor="accent2"/>
          <w:sz w:val="24"/>
          <w:szCs w:val="24"/>
        </w:rPr>
        <w:t xml:space="preserve">must </w:t>
      </w:r>
      <w:r w:rsidR="005079CD" w:rsidRPr="007C5D89">
        <w:rPr>
          <w:color w:val="C0504D" w:themeColor="accent2"/>
          <w:sz w:val="24"/>
          <w:szCs w:val="24"/>
        </w:rPr>
        <w:t>provide ERD images (PNG or JPG) in the document</w:t>
      </w:r>
    </w:p>
    <w:p w14:paraId="0CB2B50B" w14:textId="42DE648D" w:rsidR="004A1E09" w:rsidRDefault="004A1E09" w:rsidP="009804B5">
      <w:pPr>
        <w:rPr>
          <w:sz w:val="24"/>
          <w:szCs w:val="24"/>
        </w:rPr>
      </w:pPr>
    </w:p>
    <w:p w14:paraId="68C44851" w14:textId="4D173620" w:rsidR="007C5D89" w:rsidRPr="007C5D89" w:rsidRDefault="007C5D89" w:rsidP="009804B5">
      <w:pPr>
        <w:rPr>
          <w:b/>
          <w:bCs/>
          <w:color w:val="1F497D" w:themeColor="text2"/>
          <w:sz w:val="24"/>
          <w:szCs w:val="24"/>
        </w:rPr>
      </w:pPr>
    </w:p>
    <w:p w14:paraId="2CE631FF" w14:textId="6F463DBE" w:rsidR="007C5D89" w:rsidRDefault="007C5D89" w:rsidP="009804B5">
      <w:pPr>
        <w:rPr>
          <w:b/>
          <w:bCs/>
          <w:color w:val="548DD4" w:themeColor="text2" w:themeTint="99"/>
          <w:sz w:val="24"/>
          <w:szCs w:val="24"/>
        </w:rPr>
      </w:pPr>
      <w:r w:rsidRPr="007C5D89">
        <w:rPr>
          <w:b/>
          <w:bCs/>
          <w:color w:val="548DD4" w:themeColor="text2" w:themeTint="99"/>
          <w:sz w:val="24"/>
          <w:szCs w:val="24"/>
        </w:rPr>
        <w:t>DB Conceptual design:</w:t>
      </w:r>
    </w:p>
    <w:p w14:paraId="74BB8B4B" w14:textId="59DBC464" w:rsidR="00641AD0" w:rsidRDefault="00641AD0" w:rsidP="009804B5">
      <w:pPr>
        <w:rPr>
          <w:b/>
          <w:bCs/>
          <w:color w:val="548DD4" w:themeColor="text2" w:themeTint="99"/>
          <w:sz w:val="24"/>
          <w:szCs w:val="24"/>
        </w:rPr>
      </w:pPr>
    </w:p>
    <w:p w14:paraId="5F0A0BD0" w14:textId="1F742273" w:rsidR="00641AD0" w:rsidRDefault="00641AD0" w:rsidP="009804B5">
      <w:pPr>
        <w:rPr>
          <w:b/>
          <w:bCs/>
          <w:color w:val="548DD4" w:themeColor="text2" w:themeTint="99"/>
          <w:sz w:val="24"/>
          <w:szCs w:val="24"/>
        </w:rPr>
      </w:pPr>
    </w:p>
    <w:p w14:paraId="455A613B" w14:textId="33BEB78F" w:rsidR="00641AD0" w:rsidRDefault="00641AD0" w:rsidP="009804B5">
      <w:pPr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noProof/>
          <w:color w:val="548DD4" w:themeColor="text2" w:themeTint="99"/>
          <w:sz w:val="24"/>
          <w:szCs w:val="24"/>
        </w:rPr>
        <w:drawing>
          <wp:inline distT="0" distB="0" distL="0" distR="0" wp14:anchorId="3694C4D0" wp14:editId="7638906E">
            <wp:extent cx="5943600" cy="22078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6AEC" w14:textId="4622B2C1" w:rsidR="00641AD0" w:rsidRDefault="00641AD0" w:rsidP="009804B5">
      <w:pPr>
        <w:rPr>
          <w:b/>
          <w:bCs/>
          <w:color w:val="548DD4" w:themeColor="text2" w:themeTint="99"/>
          <w:sz w:val="24"/>
          <w:szCs w:val="24"/>
        </w:rPr>
      </w:pPr>
    </w:p>
    <w:p w14:paraId="3C3079D8" w14:textId="2ABF243E" w:rsidR="00641AD0" w:rsidRDefault="00641AD0" w:rsidP="009804B5">
      <w:pPr>
        <w:rPr>
          <w:b/>
          <w:bCs/>
          <w:color w:val="548DD4" w:themeColor="text2" w:themeTint="99"/>
          <w:sz w:val="24"/>
          <w:szCs w:val="24"/>
        </w:rPr>
      </w:pPr>
    </w:p>
    <w:p w14:paraId="01DE3106" w14:textId="440B6622" w:rsidR="00641AD0" w:rsidRDefault="00641AD0" w:rsidP="009804B5">
      <w:pPr>
        <w:rPr>
          <w:b/>
          <w:bCs/>
          <w:color w:val="548DD4" w:themeColor="text2" w:themeTint="99"/>
          <w:sz w:val="24"/>
          <w:szCs w:val="24"/>
        </w:rPr>
      </w:pPr>
    </w:p>
    <w:p w14:paraId="0459ED9D" w14:textId="08FD608D" w:rsidR="00641AD0" w:rsidRDefault="00641AD0" w:rsidP="009804B5">
      <w:pPr>
        <w:rPr>
          <w:b/>
          <w:bCs/>
          <w:color w:val="548DD4" w:themeColor="text2" w:themeTint="99"/>
          <w:sz w:val="24"/>
          <w:szCs w:val="24"/>
        </w:rPr>
      </w:pPr>
    </w:p>
    <w:p w14:paraId="792B6717" w14:textId="67ED0B48" w:rsidR="007C5D89" w:rsidRDefault="007C5D89" w:rsidP="009804B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D6AF36" wp14:editId="1432B8D5">
            <wp:extent cx="5943600" cy="4277995"/>
            <wp:effectExtent l="0" t="0" r="0" b="0"/>
            <wp:docPr id="3" name="Picture 3" descr="A picture containing text, white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, da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7387" w14:textId="1DF3B66C" w:rsidR="00784B68" w:rsidRDefault="00784B68" w:rsidP="009804B5">
      <w:pPr>
        <w:rPr>
          <w:sz w:val="24"/>
          <w:szCs w:val="24"/>
        </w:rPr>
      </w:pPr>
    </w:p>
    <w:p w14:paraId="29A9FF70" w14:textId="79B939FC" w:rsidR="00784B68" w:rsidRDefault="00784B68" w:rsidP="009804B5">
      <w:pPr>
        <w:rPr>
          <w:sz w:val="24"/>
          <w:szCs w:val="24"/>
        </w:rPr>
      </w:pPr>
    </w:p>
    <w:p w14:paraId="51F271A1" w14:textId="3D4C003E" w:rsidR="00784B68" w:rsidRDefault="00784B68" w:rsidP="009804B5">
      <w:pPr>
        <w:rPr>
          <w:sz w:val="24"/>
          <w:szCs w:val="24"/>
        </w:rPr>
      </w:pPr>
    </w:p>
    <w:p w14:paraId="1B79D003" w14:textId="2B2DD417" w:rsidR="00784B68" w:rsidRDefault="00784B68" w:rsidP="009804B5">
      <w:pPr>
        <w:rPr>
          <w:sz w:val="24"/>
          <w:szCs w:val="24"/>
        </w:rPr>
      </w:pPr>
    </w:p>
    <w:p w14:paraId="182E3765" w14:textId="5588220D" w:rsidR="00784B68" w:rsidRDefault="00784B68" w:rsidP="00784B68">
      <w:pPr>
        <w:jc w:val="center"/>
        <w:rPr>
          <w:sz w:val="24"/>
          <w:szCs w:val="24"/>
        </w:rPr>
      </w:pPr>
    </w:p>
    <w:p w14:paraId="3ED818D3" w14:textId="2B6289A5" w:rsidR="004A1E09" w:rsidRDefault="008E2107" w:rsidP="009804B5">
      <w:pPr>
        <w:rPr>
          <w:sz w:val="24"/>
          <w:szCs w:val="24"/>
        </w:rPr>
      </w:pPr>
      <w:r>
        <w:rPr>
          <w:sz w:val="24"/>
          <w:szCs w:val="24"/>
        </w:rPr>
        <w:t xml:space="preserve">My Grading for </w:t>
      </w:r>
      <w:r w:rsidR="00FC788C">
        <w:rPr>
          <w:sz w:val="24"/>
          <w:szCs w:val="24"/>
        </w:rPr>
        <w:t>this assignment</w:t>
      </w:r>
      <w:r>
        <w:rPr>
          <w:sz w:val="24"/>
          <w:szCs w:val="24"/>
        </w:rPr>
        <w:t xml:space="preserve"> is </w:t>
      </w:r>
      <w:r w:rsidR="00FC788C">
        <w:rPr>
          <w:sz w:val="24"/>
          <w:szCs w:val="24"/>
        </w:rPr>
        <w:t>91.</w:t>
      </w:r>
    </w:p>
    <w:p w14:paraId="38FF3CBA" w14:textId="32C96C3C" w:rsidR="008E2107" w:rsidRDefault="008E2107" w:rsidP="009804B5">
      <w:pPr>
        <w:rPr>
          <w:sz w:val="24"/>
          <w:szCs w:val="24"/>
        </w:rPr>
      </w:pPr>
    </w:p>
    <w:p w14:paraId="744A0A44" w14:textId="1222C558" w:rsidR="008E2107" w:rsidRDefault="008E2107" w:rsidP="009804B5">
      <w:pPr>
        <w:rPr>
          <w:sz w:val="24"/>
          <w:szCs w:val="24"/>
        </w:rPr>
      </w:pPr>
      <w:r>
        <w:rPr>
          <w:sz w:val="24"/>
          <w:szCs w:val="24"/>
        </w:rPr>
        <w:t xml:space="preserve">Incorrect </w:t>
      </w:r>
      <w:r w:rsidR="00FC788C">
        <w:rPr>
          <w:sz w:val="24"/>
          <w:szCs w:val="24"/>
        </w:rPr>
        <w:t>answers:</w:t>
      </w:r>
    </w:p>
    <w:p w14:paraId="53B0E894" w14:textId="44D74E42" w:rsidR="008E2107" w:rsidRDefault="008E2107" w:rsidP="009804B5">
      <w:pPr>
        <w:rPr>
          <w:sz w:val="24"/>
          <w:szCs w:val="24"/>
        </w:rPr>
      </w:pPr>
    </w:p>
    <w:p w14:paraId="12E20150" w14:textId="3FF8DACD" w:rsidR="008E2107" w:rsidRPr="009804B5" w:rsidRDefault="008E2107" w:rsidP="009804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EED04D" wp14:editId="244BB6FB">
            <wp:extent cx="5943600" cy="21469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107" w:rsidRPr="009804B5" w:rsidSect="00E0261B">
      <w:headerReference w:type="default" r:id="rId10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67C4D" w14:textId="77777777" w:rsidR="009B6B9D" w:rsidRDefault="009B6B9D" w:rsidP="003A3323">
      <w:r>
        <w:separator/>
      </w:r>
    </w:p>
  </w:endnote>
  <w:endnote w:type="continuationSeparator" w:id="0">
    <w:p w14:paraId="10CDCC9E" w14:textId="77777777" w:rsidR="009B6B9D" w:rsidRDefault="009B6B9D" w:rsidP="003A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utura Md BT">
    <w:altName w:val="Lucida Sans Unicode"/>
    <w:charset w:val="00"/>
    <w:family w:val="swiss"/>
    <w:pitch w:val="variable"/>
    <w:sig w:usb0="00000001" w:usb1="1000204A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55C1" w14:textId="77777777" w:rsidR="009B6B9D" w:rsidRDefault="009B6B9D" w:rsidP="003A3323">
      <w:r>
        <w:separator/>
      </w:r>
    </w:p>
  </w:footnote>
  <w:footnote w:type="continuationSeparator" w:id="0">
    <w:p w14:paraId="07AEC60B" w14:textId="77777777" w:rsidR="009B6B9D" w:rsidRDefault="009B6B9D" w:rsidP="003A3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9148" w14:textId="5FC933FC" w:rsidR="00B743E9" w:rsidRDefault="007D0C53" w:rsidP="00B743E9">
    <w:pPr>
      <w:pStyle w:val="Header"/>
      <w:rPr>
        <w:rFonts w:ascii="Futura Md BT" w:hAnsi="Futura Md BT"/>
        <w:sz w:val="19"/>
        <w:szCs w:val="19"/>
      </w:rPr>
    </w:pPr>
    <w:r w:rsidRPr="009E130C">
      <w:rPr>
        <w:rFonts w:ascii="Futura Md BT" w:hAnsi="Futura Md BT"/>
        <w:sz w:val="28"/>
        <w:szCs w:val="28"/>
      </w:rPr>
      <w:tab/>
    </w:r>
    <w:r>
      <w:rPr>
        <w:rFonts w:ascii="Futura Md BT" w:hAnsi="Futura Md BT"/>
        <w:sz w:val="28"/>
        <w:szCs w:val="28"/>
      </w:rPr>
      <w:tab/>
    </w:r>
  </w:p>
  <w:p w14:paraId="1A406382" w14:textId="28F0D108" w:rsidR="007D0C53" w:rsidRDefault="007D0C53" w:rsidP="007D0C53">
    <w:pPr>
      <w:pStyle w:val="Header"/>
      <w:tabs>
        <w:tab w:val="left" w:pos="360"/>
      </w:tabs>
      <w:spacing w:before="20"/>
      <w:rPr>
        <w:rFonts w:ascii="Futura Md BT" w:hAnsi="Futura Md BT"/>
        <w:sz w:val="19"/>
        <w:szCs w:val="19"/>
      </w:rPr>
    </w:pPr>
    <w:r>
      <w:rPr>
        <w:rFonts w:ascii="Futura Md BT" w:hAnsi="Futura Md BT"/>
        <w:sz w:val="19"/>
        <w:szCs w:val="19"/>
      </w:rPr>
      <w:tab/>
    </w:r>
  </w:p>
  <w:p w14:paraId="33362F5F" w14:textId="77777777" w:rsidR="007D0C53" w:rsidRPr="003A3323" w:rsidRDefault="007D0C53" w:rsidP="007D0C53">
    <w:pPr>
      <w:pStyle w:val="Header"/>
      <w:pBdr>
        <w:bottom w:val="dotted" w:sz="4" w:space="1" w:color="auto"/>
      </w:pBdr>
      <w:rPr>
        <w:rFonts w:ascii="Futura Md BT" w:hAnsi="Futura Md BT"/>
        <w:sz w:val="8"/>
        <w:szCs w:val="8"/>
      </w:rPr>
    </w:pPr>
  </w:p>
  <w:p w14:paraId="40C40B61" w14:textId="77777777" w:rsidR="007D0C53" w:rsidRDefault="007D0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5E09"/>
    <w:multiLevelType w:val="hybridMultilevel"/>
    <w:tmpl w:val="7788371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E106548"/>
    <w:multiLevelType w:val="hybridMultilevel"/>
    <w:tmpl w:val="4E8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64AB6"/>
    <w:multiLevelType w:val="multilevel"/>
    <w:tmpl w:val="D73841A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 w16cid:durableId="2034459300">
    <w:abstractNumId w:val="2"/>
  </w:num>
  <w:num w:numId="2" w16cid:durableId="1576429544">
    <w:abstractNumId w:val="1"/>
  </w:num>
  <w:num w:numId="3" w16cid:durableId="51314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E3D"/>
    <w:rsid w:val="00012F97"/>
    <w:rsid w:val="00016826"/>
    <w:rsid w:val="00027CCF"/>
    <w:rsid w:val="00031BFF"/>
    <w:rsid w:val="00031C4A"/>
    <w:rsid w:val="0004373A"/>
    <w:rsid w:val="000773A2"/>
    <w:rsid w:val="0007755E"/>
    <w:rsid w:val="00080013"/>
    <w:rsid w:val="00084677"/>
    <w:rsid w:val="00084CE7"/>
    <w:rsid w:val="000901EE"/>
    <w:rsid w:val="000B69C4"/>
    <w:rsid w:val="000E1AD0"/>
    <w:rsid w:val="000E251C"/>
    <w:rsid w:val="000F3C3B"/>
    <w:rsid w:val="0015762D"/>
    <w:rsid w:val="00161057"/>
    <w:rsid w:val="00172020"/>
    <w:rsid w:val="00172D5B"/>
    <w:rsid w:val="00181225"/>
    <w:rsid w:val="001A0261"/>
    <w:rsid w:val="001A454F"/>
    <w:rsid w:val="001C5015"/>
    <w:rsid w:val="001D4A30"/>
    <w:rsid w:val="001F49A3"/>
    <w:rsid w:val="002045B6"/>
    <w:rsid w:val="00227B54"/>
    <w:rsid w:val="0026456D"/>
    <w:rsid w:val="00282EC1"/>
    <w:rsid w:val="002B1468"/>
    <w:rsid w:val="002B7865"/>
    <w:rsid w:val="002B79AB"/>
    <w:rsid w:val="002C1EF9"/>
    <w:rsid w:val="002C21AF"/>
    <w:rsid w:val="002C319C"/>
    <w:rsid w:val="002F668E"/>
    <w:rsid w:val="00300C2A"/>
    <w:rsid w:val="003134C5"/>
    <w:rsid w:val="003306A5"/>
    <w:rsid w:val="00341EB2"/>
    <w:rsid w:val="00356CC9"/>
    <w:rsid w:val="003714FB"/>
    <w:rsid w:val="003720EE"/>
    <w:rsid w:val="00372A73"/>
    <w:rsid w:val="003745BA"/>
    <w:rsid w:val="00380719"/>
    <w:rsid w:val="0038520C"/>
    <w:rsid w:val="003A2BD4"/>
    <w:rsid w:val="003A3323"/>
    <w:rsid w:val="003B31AC"/>
    <w:rsid w:val="003B60C8"/>
    <w:rsid w:val="003C76C1"/>
    <w:rsid w:val="003E1DA5"/>
    <w:rsid w:val="003E520E"/>
    <w:rsid w:val="003E5B86"/>
    <w:rsid w:val="00406E0E"/>
    <w:rsid w:val="004164E9"/>
    <w:rsid w:val="004278B5"/>
    <w:rsid w:val="004303C5"/>
    <w:rsid w:val="0044264A"/>
    <w:rsid w:val="00455F11"/>
    <w:rsid w:val="004725BC"/>
    <w:rsid w:val="004A1E09"/>
    <w:rsid w:val="004B5B96"/>
    <w:rsid w:val="004D2B89"/>
    <w:rsid w:val="004D49FB"/>
    <w:rsid w:val="004D5749"/>
    <w:rsid w:val="004F1125"/>
    <w:rsid w:val="004F2714"/>
    <w:rsid w:val="00500EF2"/>
    <w:rsid w:val="005047A0"/>
    <w:rsid w:val="005079CD"/>
    <w:rsid w:val="00536337"/>
    <w:rsid w:val="0054028F"/>
    <w:rsid w:val="00554008"/>
    <w:rsid w:val="005623F2"/>
    <w:rsid w:val="005709AD"/>
    <w:rsid w:val="005A2D76"/>
    <w:rsid w:val="005B6519"/>
    <w:rsid w:val="005D7E87"/>
    <w:rsid w:val="005E280E"/>
    <w:rsid w:val="0060652C"/>
    <w:rsid w:val="006217DF"/>
    <w:rsid w:val="00624BEE"/>
    <w:rsid w:val="0063222C"/>
    <w:rsid w:val="006326D0"/>
    <w:rsid w:val="00636F4D"/>
    <w:rsid w:val="00641AD0"/>
    <w:rsid w:val="00654CBD"/>
    <w:rsid w:val="0065592B"/>
    <w:rsid w:val="00673521"/>
    <w:rsid w:val="00673706"/>
    <w:rsid w:val="006A5E90"/>
    <w:rsid w:val="006B0D0B"/>
    <w:rsid w:val="006C3F96"/>
    <w:rsid w:val="006D38F9"/>
    <w:rsid w:val="006E1D3A"/>
    <w:rsid w:val="006E2C33"/>
    <w:rsid w:val="006E3038"/>
    <w:rsid w:val="006E3C37"/>
    <w:rsid w:val="006E421E"/>
    <w:rsid w:val="006E6658"/>
    <w:rsid w:val="006F4140"/>
    <w:rsid w:val="006F4FA4"/>
    <w:rsid w:val="00706E3D"/>
    <w:rsid w:val="00710138"/>
    <w:rsid w:val="007116ED"/>
    <w:rsid w:val="0072224B"/>
    <w:rsid w:val="00722CA2"/>
    <w:rsid w:val="00723EBE"/>
    <w:rsid w:val="007472C4"/>
    <w:rsid w:val="00754FC6"/>
    <w:rsid w:val="00761D67"/>
    <w:rsid w:val="00764B86"/>
    <w:rsid w:val="0078305D"/>
    <w:rsid w:val="00784B68"/>
    <w:rsid w:val="007977DF"/>
    <w:rsid w:val="007A56AE"/>
    <w:rsid w:val="007B0429"/>
    <w:rsid w:val="007B1858"/>
    <w:rsid w:val="007B5EC8"/>
    <w:rsid w:val="007C5D89"/>
    <w:rsid w:val="007C64E4"/>
    <w:rsid w:val="007D0C53"/>
    <w:rsid w:val="007D3E44"/>
    <w:rsid w:val="007D4C7B"/>
    <w:rsid w:val="007D58B1"/>
    <w:rsid w:val="00814DE2"/>
    <w:rsid w:val="00824265"/>
    <w:rsid w:val="008264D4"/>
    <w:rsid w:val="008306F3"/>
    <w:rsid w:val="0084308A"/>
    <w:rsid w:val="008551F8"/>
    <w:rsid w:val="00875074"/>
    <w:rsid w:val="00890E42"/>
    <w:rsid w:val="008B5D8C"/>
    <w:rsid w:val="008C5268"/>
    <w:rsid w:val="008E2107"/>
    <w:rsid w:val="0090376B"/>
    <w:rsid w:val="009139F6"/>
    <w:rsid w:val="009319BB"/>
    <w:rsid w:val="0094218C"/>
    <w:rsid w:val="00953E02"/>
    <w:rsid w:val="00953F31"/>
    <w:rsid w:val="009544E0"/>
    <w:rsid w:val="009804B5"/>
    <w:rsid w:val="00983A50"/>
    <w:rsid w:val="009872F5"/>
    <w:rsid w:val="00995912"/>
    <w:rsid w:val="009B2E5E"/>
    <w:rsid w:val="009B6B9D"/>
    <w:rsid w:val="009C4270"/>
    <w:rsid w:val="009C787D"/>
    <w:rsid w:val="009D193C"/>
    <w:rsid w:val="009E130C"/>
    <w:rsid w:val="00A06F9D"/>
    <w:rsid w:val="00A079AB"/>
    <w:rsid w:val="00A23842"/>
    <w:rsid w:val="00A265EE"/>
    <w:rsid w:val="00A270EA"/>
    <w:rsid w:val="00A444E9"/>
    <w:rsid w:val="00A61515"/>
    <w:rsid w:val="00A6292F"/>
    <w:rsid w:val="00A7598A"/>
    <w:rsid w:val="00A77669"/>
    <w:rsid w:val="00A77E6C"/>
    <w:rsid w:val="00A84F94"/>
    <w:rsid w:val="00AA723F"/>
    <w:rsid w:val="00AB07A4"/>
    <w:rsid w:val="00AC2272"/>
    <w:rsid w:val="00AC24D4"/>
    <w:rsid w:val="00AC66F7"/>
    <w:rsid w:val="00AC6B9E"/>
    <w:rsid w:val="00AD3CF8"/>
    <w:rsid w:val="00AD72F0"/>
    <w:rsid w:val="00AE026A"/>
    <w:rsid w:val="00AE3BFC"/>
    <w:rsid w:val="00AF271C"/>
    <w:rsid w:val="00AF3EF1"/>
    <w:rsid w:val="00AF4A8F"/>
    <w:rsid w:val="00B00305"/>
    <w:rsid w:val="00B11752"/>
    <w:rsid w:val="00B13185"/>
    <w:rsid w:val="00B243C1"/>
    <w:rsid w:val="00B34318"/>
    <w:rsid w:val="00B4684A"/>
    <w:rsid w:val="00B610C8"/>
    <w:rsid w:val="00B65CF6"/>
    <w:rsid w:val="00B743E9"/>
    <w:rsid w:val="00B8777E"/>
    <w:rsid w:val="00BA0A19"/>
    <w:rsid w:val="00BD4E05"/>
    <w:rsid w:val="00BE5C53"/>
    <w:rsid w:val="00BF3805"/>
    <w:rsid w:val="00BF6578"/>
    <w:rsid w:val="00BF71AD"/>
    <w:rsid w:val="00C07D46"/>
    <w:rsid w:val="00C27238"/>
    <w:rsid w:val="00C32212"/>
    <w:rsid w:val="00C548EC"/>
    <w:rsid w:val="00C617C6"/>
    <w:rsid w:val="00C618E8"/>
    <w:rsid w:val="00C72810"/>
    <w:rsid w:val="00C853D0"/>
    <w:rsid w:val="00C90D51"/>
    <w:rsid w:val="00C9415A"/>
    <w:rsid w:val="00C96937"/>
    <w:rsid w:val="00CC0A5D"/>
    <w:rsid w:val="00CC3690"/>
    <w:rsid w:val="00CC39FE"/>
    <w:rsid w:val="00CE071C"/>
    <w:rsid w:val="00CE63FD"/>
    <w:rsid w:val="00CF5019"/>
    <w:rsid w:val="00CF76DB"/>
    <w:rsid w:val="00D13C5E"/>
    <w:rsid w:val="00D4687D"/>
    <w:rsid w:val="00D47758"/>
    <w:rsid w:val="00D62450"/>
    <w:rsid w:val="00D74245"/>
    <w:rsid w:val="00D806F4"/>
    <w:rsid w:val="00D82571"/>
    <w:rsid w:val="00D92222"/>
    <w:rsid w:val="00D9336D"/>
    <w:rsid w:val="00DA1A8D"/>
    <w:rsid w:val="00DB2E36"/>
    <w:rsid w:val="00DD3D16"/>
    <w:rsid w:val="00DE0EBB"/>
    <w:rsid w:val="00DE1FA5"/>
    <w:rsid w:val="00DE71B0"/>
    <w:rsid w:val="00DE73C1"/>
    <w:rsid w:val="00DF01D2"/>
    <w:rsid w:val="00E004AC"/>
    <w:rsid w:val="00E0261B"/>
    <w:rsid w:val="00E10478"/>
    <w:rsid w:val="00E17649"/>
    <w:rsid w:val="00E205EC"/>
    <w:rsid w:val="00E3217E"/>
    <w:rsid w:val="00E37939"/>
    <w:rsid w:val="00E426DC"/>
    <w:rsid w:val="00E44C98"/>
    <w:rsid w:val="00EA37C2"/>
    <w:rsid w:val="00EB067A"/>
    <w:rsid w:val="00EB31A4"/>
    <w:rsid w:val="00EC2F74"/>
    <w:rsid w:val="00F13167"/>
    <w:rsid w:val="00F428E9"/>
    <w:rsid w:val="00F520BC"/>
    <w:rsid w:val="00F57968"/>
    <w:rsid w:val="00F60A97"/>
    <w:rsid w:val="00F73DC3"/>
    <w:rsid w:val="00FA58D7"/>
    <w:rsid w:val="00FB032A"/>
    <w:rsid w:val="00FB27BE"/>
    <w:rsid w:val="00FC12EF"/>
    <w:rsid w:val="00FC788C"/>
    <w:rsid w:val="00FF0896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51C5B"/>
  <w15:docId w15:val="{7EC45984-ADA0-4AF6-B8F4-FCCCC30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071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/>
    <w:unhideWhenUsed/>
    <w:rsid w:val="003A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3"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rsid w:val="00380719"/>
    <w:rPr>
      <w:sz w:val="24"/>
    </w:rPr>
  </w:style>
  <w:style w:type="paragraph" w:customStyle="1" w:styleId="BodySingle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/>
    <w:rsid w:val="00380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6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4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ITMSyllabusLetterheadTemplate2014.dotx</Template>
  <TotalTime>4781</TotalTime>
  <Pages>8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Trygstad</dc:creator>
  <cp:lastModifiedBy>Naga Satya Silpa Annadevara</cp:lastModifiedBy>
  <cp:revision>182</cp:revision>
  <cp:lastPrinted>2016-08-19T19:07:00Z</cp:lastPrinted>
  <dcterms:created xsi:type="dcterms:W3CDTF">2014-12-19T18:47:00Z</dcterms:created>
  <dcterms:modified xsi:type="dcterms:W3CDTF">2023-03-23T17:34:00Z</dcterms:modified>
</cp:coreProperties>
</file>