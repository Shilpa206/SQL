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F1AE3" w14:textId="4B0FA393" w:rsidR="00370A4D" w:rsidRDefault="00370A4D" w:rsidP="00370A4D">
      <w:pPr>
        <w:pStyle w:val="Heading1"/>
      </w:pPr>
      <w:r>
        <w:t xml:space="preserve">Homework </w:t>
      </w:r>
      <w:r w:rsidR="00F44B95">
        <w:t>3</w:t>
      </w:r>
      <w:r w:rsidR="00D82A06">
        <w:t xml:space="preserve"> </w:t>
      </w:r>
    </w:p>
    <w:p w14:paraId="3BBF1AE4" w14:textId="77777777" w:rsidR="00370A4D" w:rsidRPr="009804B5" w:rsidRDefault="00370A4D" w:rsidP="00370A4D"/>
    <w:p w14:paraId="3BBF1AE5" w14:textId="77777777" w:rsidR="00370A4D" w:rsidRDefault="00370A4D" w:rsidP="00370A4D">
      <w:pPr>
        <w:rPr>
          <w:sz w:val="24"/>
          <w:szCs w:val="24"/>
        </w:rPr>
      </w:pPr>
      <w:r w:rsidRPr="009804B5">
        <w:rPr>
          <w:sz w:val="24"/>
          <w:szCs w:val="24"/>
        </w:rPr>
        <w:t>Your Name: _______________________</w:t>
      </w:r>
    </w:p>
    <w:p w14:paraId="3BBF1AE6" w14:textId="77777777" w:rsidR="00370A4D" w:rsidRDefault="00370A4D" w:rsidP="00370A4D">
      <w:pPr>
        <w:rPr>
          <w:sz w:val="24"/>
          <w:szCs w:val="24"/>
        </w:rPr>
      </w:pPr>
    </w:p>
    <w:p w14:paraId="3BBF1AE7" w14:textId="77777777" w:rsidR="00370A4D" w:rsidRDefault="00370A4D" w:rsidP="00370A4D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Student ID:________________________</w:t>
      </w:r>
    </w:p>
    <w:p w14:paraId="3BBF1AE8" w14:textId="77777777" w:rsidR="00370A4D" w:rsidRDefault="00370A4D" w:rsidP="00370A4D">
      <w:pPr>
        <w:pBdr>
          <w:bottom w:val="single" w:sz="6" w:space="1" w:color="auto"/>
        </w:pBdr>
        <w:rPr>
          <w:sz w:val="24"/>
          <w:szCs w:val="24"/>
        </w:rPr>
      </w:pPr>
    </w:p>
    <w:p w14:paraId="3BBF1AE9" w14:textId="77777777" w:rsidR="00370A4D" w:rsidRPr="004A1E09" w:rsidRDefault="00370A4D" w:rsidP="00370A4D">
      <w:pPr>
        <w:rPr>
          <w:b/>
          <w:color w:val="C0504D" w:themeColor="accent2"/>
          <w:sz w:val="24"/>
          <w:szCs w:val="24"/>
        </w:rPr>
      </w:pPr>
    </w:p>
    <w:p w14:paraId="3BBF1B06" w14:textId="41B170D1" w:rsidR="00093F66" w:rsidRDefault="00000C0F" w:rsidP="00B3391E">
      <w:pPr>
        <w:rPr>
          <w:b/>
          <w:color w:val="C0504D" w:themeColor="accent2"/>
          <w:sz w:val="24"/>
          <w:szCs w:val="24"/>
        </w:rPr>
      </w:pPr>
      <w:r>
        <w:rPr>
          <w:b/>
          <w:color w:val="C0504D" w:themeColor="accent2"/>
          <w:sz w:val="24"/>
          <w:szCs w:val="24"/>
        </w:rPr>
        <w:t>Q</w:t>
      </w:r>
      <w:r w:rsidR="0064639C">
        <w:rPr>
          <w:b/>
          <w:color w:val="C0504D" w:themeColor="accent2"/>
          <w:sz w:val="24"/>
          <w:szCs w:val="24"/>
        </w:rPr>
        <w:t xml:space="preserve">1. </w:t>
      </w:r>
      <w:r w:rsidR="007532B0">
        <w:rPr>
          <w:b/>
          <w:color w:val="C0504D" w:themeColor="accent2"/>
          <w:sz w:val="24"/>
          <w:szCs w:val="24"/>
        </w:rPr>
        <w:t xml:space="preserve">Look at the data table below. Convert it to BCNF. Show the steps for 1NF, 2NF, 3NF, BCNF. </w:t>
      </w:r>
      <w:r w:rsidR="007C6282">
        <w:rPr>
          <w:b/>
          <w:color w:val="C0504D" w:themeColor="accent2"/>
          <w:sz w:val="24"/>
          <w:szCs w:val="24"/>
        </w:rPr>
        <w:t>In each step, explain why it is in or not in a specific normal form, and discuss your solutions to transform them into the corresponding normal form</w:t>
      </w:r>
      <w:r w:rsidR="00AB4886">
        <w:rPr>
          <w:b/>
          <w:color w:val="C0504D" w:themeColor="accent2"/>
          <w:sz w:val="24"/>
          <w:szCs w:val="24"/>
        </w:rPr>
        <w:t xml:space="preserve"> [</w:t>
      </w:r>
      <w:r w:rsidR="00D97A13">
        <w:rPr>
          <w:b/>
          <w:color w:val="C0504D" w:themeColor="accent2"/>
          <w:sz w:val="24"/>
          <w:szCs w:val="24"/>
        </w:rPr>
        <w:t>2</w:t>
      </w:r>
      <w:r w:rsidR="00AB4886">
        <w:rPr>
          <w:b/>
          <w:color w:val="C0504D" w:themeColor="accent2"/>
          <w:sz w:val="24"/>
          <w:szCs w:val="24"/>
        </w:rPr>
        <w:t>0 points]</w:t>
      </w:r>
    </w:p>
    <w:p w14:paraId="1BAD34E5" w14:textId="6D116745" w:rsidR="00AB4886" w:rsidRDefault="00AB4886" w:rsidP="00B3391E">
      <w:pPr>
        <w:rPr>
          <w:b/>
          <w:color w:val="C0504D" w:themeColor="accent2"/>
          <w:sz w:val="24"/>
          <w:szCs w:val="24"/>
        </w:rPr>
      </w:pPr>
      <w:r>
        <w:rPr>
          <w:noProof/>
        </w:rPr>
        <w:drawing>
          <wp:inline distT="0" distB="0" distL="0" distR="0" wp14:anchorId="7131186C" wp14:editId="211135D7">
            <wp:extent cx="5943600" cy="1696085"/>
            <wp:effectExtent l="0" t="0" r="0" b="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A2B9" w14:textId="39767956" w:rsidR="00AF5CE4" w:rsidRDefault="00AF5CE4" w:rsidP="00B3391E">
      <w:pPr>
        <w:rPr>
          <w:b/>
          <w:color w:val="C0504D" w:themeColor="accent2"/>
          <w:sz w:val="24"/>
          <w:szCs w:val="24"/>
        </w:rPr>
      </w:pPr>
    </w:p>
    <w:p w14:paraId="1119A1D3" w14:textId="1F61DD5E" w:rsidR="00AF5CE4" w:rsidRDefault="00AF5CE4" w:rsidP="00B3391E">
      <w:pPr>
        <w:rPr>
          <w:b/>
          <w:color w:val="C0504D" w:themeColor="accent2"/>
          <w:sz w:val="24"/>
          <w:szCs w:val="24"/>
        </w:rPr>
      </w:pPr>
    </w:p>
    <w:p w14:paraId="08761E18" w14:textId="366D2203" w:rsidR="00AF5CE4" w:rsidRDefault="00AF5CE4" w:rsidP="00B3391E">
      <w:pPr>
        <w:rPr>
          <w:b/>
          <w:color w:val="C0504D" w:themeColor="accent2"/>
          <w:sz w:val="24"/>
          <w:szCs w:val="24"/>
        </w:rPr>
      </w:pPr>
    </w:p>
    <w:p w14:paraId="13BE95C6" w14:textId="118487C0" w:rsidR="00AF5CE4" w:rsidRDefault="00AF5CE4" w:rsidP="00B3391E">
      <w:pPr>
        <w:rPr>
          <w:b/>
          <w:color w:val="C0504D" w:themeColor="accent2"/>
          <w:sz w:val="24"/>
          <w:szCs w:val="24"/>
        </w:rPr>
      </w:pPr>
    </w:p>
    <w:p w14:paraId="24589AC8" w14:textId="2D42583F" w:rsidR="00AF5CE4" w:rsidRDefault="00AF5CE4" w:rsidP="00B3391E">
      <w:pPr>
        <w:rPr>
          <w:b/>
          <w:color w:val="C0504D" w:themeColor="accent2"/>
          <w:sz w:val="24"/>
          <w:szCs w:val="24"/>
        </w:rPr>
      </w:pPr>
      <w:r>
        <w:rPr>
          <w:b/>
          <w:color w:val="C0504D" w:themeColor="accent2"/>
          <w:sz w:val="24"/>
          <w:szCs w:val="24"/>
        </w:rPr>
        <w:t xml:space="preserve">Q2. </w:t>
      </w:r>
      <w:r w:rsidR="00B02D77">
        <w:rPr>
          <w:b/>
          <w:color w:val="C0504D" w:themeColor="accent2"/>
          <w:sz w:val="24"/>
          <w:szCs w:val="24"/>
        </w:rPr>
        <w:t>Given the table</w:t>
      </w:r>
      <w:r w:rsidR="0034698D">
        <w:rPr>
          <w:b/>
          <w:color w:val="C0504D" w:themeColor="accent2"/>
          <w:sz w:val="24"/>
          <w:szCs w:val="24"/>
        </w:rPr>
        <w:t>s</w:t>
      </w:r>
      <w:r w:rsidR="00B02D77">
        <w:rPr>
          <w:b/>
          <w:color w:val="C0504D" w:themeColor="accent2"/>
          <w:sz w:val="24"/>
          <w:szCs w:val="24"/>
        </w:rPr>
        <w:t xml:space="preserve"> below, figure out super keys, candidate keys, primary keys, </w:t>
      </w:r>
      <w:r w:rsidR="0034698D">
        <w:rPr>
          <w:b/>
          <w:color w:val="C0504D" w:themeColor="accent2"/>
          <w:sz w:val="24"/>
          <w:szCs w:val="24"/>
        </w:rPr>
        <w:t>secondary keys and foreign keys</w:t>
      </w:r>
      <w:r w:rsidR="00BB7AD3">
        <w:rPr>
          <w:b/>
          <w:color w:val="C0504D" w:themeColor="accent2"/>
          <w:sz w:val="24"/>
          <w:szCs w:val="24"/>
        </w:rPr>
        <w:t xml:space="preserve"> [</w:t>
      </w:r>
      <w:r w:rsidR="00D97A13">
        <w:rPr>
          <w:b/>
          <w:color w:val="C0504D" w:themeColor="accent2"/>
          <w:sz w:val="24"/>
          <w:szCs w:val="24"/>
        </w:rPr>
        <w:t>1</w:t>
      </w:r>
      <w:r w:rsidR="00BB7AD3">
        <w:rPr>
          <w:b/>
          <w:color w:val="C0504D" w:themeColor="accent2"/>
          <w:sz w:val="24"/>
          <w:szCs w:val="24"/>
        </w:rPr>
        <w:t>0 points]</w:t>
      </w:r>
    </w:p>
    <w:p w14:paraId="5A64B0F1" w14:textId="63E4FEFE" w:rsidR="0034698D" w:rsidRDefault="0034698D" w:rsidP="00B3391E">
      <w:pPr>
        <w:rPr>
          <w:b/>
          <w:color w:val="C0504D" w:themeColor="accent2"/>
          <w:sz w:val="24"/>
          <w:szCs w:val="24"/>
        </w:rPr>
      </w:pPr>
    </w:p>
    <w:p w14:paraId="63173043" w14:textId="77777777" w:rsidR="0034698D" w:rsidRDefault="0034698D" w:rsidP="00B3391E">
      <w:pPr>
        <w:rPr>
          <w:b/>
          <w:color w:val="C0504D" w:themeColor="accent2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143"/>
        <w:gridCol w:w="1296"/>
        <w:gridCol w:w="1156"/>
        <w:gridCol w:w="1164"/>
        <w:gridCol w:w="1133"/>
        <w:gridCol w:w="1158"/>
        <w:gridCol w:w="1145"/>
      </w:tblGrid>
      <w:tr w:rsidR="00C52CF6" w14:paraId="0C822C1C" w14:textId="77777777" w:rsidTr="0034698D">
        <w:tc>
          <w:tcPr>
            <w:tcW w:w="1168" w:type="dxa"/>
          </w:tcPr>
          <w:p w14:paraId="325EE82F" w14:textId="627C984C" w:rsidR="0034698D" w:rsidRDefault="0034698D" w:rsidP="00B3391E">
            <w:pPr>
              <w:rPr>
                <w:color w:val="0070C0"/>
                <w:sz w:val="27"/>
                <w:szCs w:val="27"/>
              </w:rPr>
            </w:pPr>
            <w:proofErr w:type="spellStart"/>
            <w:r>
              <w:rPr>
                <w:color w:val="0070C0"/>
                <w:sz w:val="27"/>
                <w:szCs w:val="27"/>
              </w:rPr>
              <w:t>EmpID</w:t>
            </w:r>
            <w:proofErr w:type="spellEnd"/>
          </w:p>
        </w:tc>
        <w:tc>
          <w:tcPr>
            <w:tcW w:w="1168" w:type="dxa"/>
          </w:tcPr>
          <w:p w14:paraId="7DFE2950" w14:textId="253D81C8" w:rsidR="0034698D" w:rsidRDefault="0034698D" w:rsidP="00B3391E">
            <w:pPr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Name</w:t>
            </w:r>
          </w:p>
        </w:tc>
        <w:tc>
          <w:tcPr>
            <w:tcW w:w="1169" w:type="dxa"/>
          </w:tcPr>
          <w:p w14:paraId="1A83E4E4" w14:textId="789AA940" w:rsidR="0034698D" w:rsidRDefault="00F369F7" w:rsidP="00B3391E">
            <w:pPr>
              <w:rPr>
                <w:color w:val="0070C0"/>
                <w:sz w:val="27"/>
                <w:szCs w:val="27"/>
              </w:rPr>
            </w:pPr>
            <w:proofErr w:type="spellStart"/>
            <w:r>
              <w:rPr>
                <w:color w:val="0070C0"/>
                <w:sz w:val="27"/>
                <w:szCs w:val="27"/>
              </w:rPr>
              <w:t>BirthYear</w:t>
            </w:r>
            <w:proofErr w:type="spellEnd"/>
          </w:p>
        </w:tc>
        <w:tc>
          <w:tcPr>
            <w:tcW w:w="1169" w:type="dxa"/>
          </w:tcPr>
          <w:p w14:paraId="50F0B7FF" w14:textId="32FBBD6B" w:rsidR="0034698D" w:rsidRDefault="00F369F7" w:rsidP="00B3391E">
            <w:pPr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Gender</w:t>
            </w:r>
          </w:p>
        </w:tc>
        <w:tc>
          <w:tcPr>
            <w:tcW w:w="1169" w:type="dxa"/>
          </w:tcPr>
          <w:p w14:paraId="3DCFA22E" w14:textId="34CA96A4" w:rsidR="0034698D" w:rsidRDefault="00F369F7" w:rsidP="00B3391E">
            <w:pPr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Address</w:t>
            </w:r>
          </w:p>
        </w:tc>
        <w:tc>
          <w:tcPr>
            <w:tcW w:w="1169" w:type="dxa"/>
          </w:tcPr>
          <w:p w14:paraId="618D91CE" w14:textId="70C0ACC4" w:rsidR="0034698D" w:rsidRDefault="00C52CF6" w:rsidP="00B3391E">
            <w:pPr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SSN</w:t>
            </w:r>
          </w:p>
        </w:tc>
        <w:tc>
          <w:tcPr>
            <w:tcW w:w="1169" w:type="dxa"/>
          </w:tcPr>
          <w:p w14:paraId="0F1F768A" w14:textId="2F027A39" w:rsidR="0034698D" w:rsidRDefault="00C52CF6" w:rsidP="00B3391E">
            <w:pPr>
              <w:rPr>
                <w:color w:val="0070C0"/>
                <w:sz w:val="27"/>
                <w:szCs w:val="27"/>
              </w:rPr>
            </w:pPr>
            <w:proofErr w:type="spellStart"/>
            <w:r>
              <w:rPr>
                <w:color w:val="0070C0"/>
                <w:sz w:val="27"/>
                <w:szCs w:val="27"/>
              </w:rPr>
              <w:t>DeptID</w:t>
            </w:r>
            <w:proofErr w:type="spellEnd"/>
          </w:p>
        </w:tc>
        <w:tc>
          <w:tcPr>
            <w:tcW w:w="1169" w:type="dxa"/>
          </w:tcPr>
          <w:p w14:paraId="4513326C" w14:textId="128D333E" w:rsidR="0034698D" w:rsidRDefault="00F369F7" w:rsidP="00B3391E">
            <w:pPr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Email</w:t>
            </w:r>
          </w:p>
        </w:tc>
      </w:tr>
      <w:tr w:rsidR="00C52CF6" w14:paraId="4C3C44BD" w14:textId="77777777" w:rsidTr="0034698D">
        <w:tc>
          <w:tcPr>
            <w:tcW w:w="1168" w:type="dxa"/>
          </w:tcPr>
          <w:p w14:paraId="78E2DD99" w14:textId="77777777" w:rsidR="0034698D" w:rsidRDefault="0034698D" w:rsidP="00B3391E">
            <w:pPr>
              <w:rPr>
                <w:color w:val="0070C0"/>
                <w:sz w:val="27"/>
                <w:szCs w:val="27"/>
              </w:rPr>
            </w:pPr>
          </w:p>
        </w:tc>
        <w:tc>
          <w:tcPr>
            <w:tcW w:w="1168" w:type="dxa"/>
          </w:tcPr>
          <w:p w14:paraId="325C35F6" w14:textId="77777777" w:rsidR="0034698D" w:rsidRDefault="0034698D" w:rsidP="00B3391E">
            <w:pPr>
              <w:rPr>
                <w:color w:val="0070C0"/>
                <w:sz w:val="27"/>
                <w:szCs w:val="27"/>
              </w:rPr>
            </w:pPr>
          </w:p>
        </w:tc>
        <w:tc>
          <w:tcPr>
            <w:tcW w:w="1169" w:type="dxa"/>
          </w:tcPr>
          <w:p w14:paraId="168EF01E" w14:textId="77777777" w:rsidR="0034698D" w:rsidRDefault="0034698D" w:rsidP="00B3391E">
            <w:pPr>
              <w:rPr>
                <w:color w:val="0070C0"/>
                <w:sz w:val="27"/>
                <w:szCs w:val="27"/>
              </w:rPr>
            </w:pPr>
          </w:p>
        </w:tc>
        <w:tc>
          <w:tcPr>
            <w:tcW w:w="1169" w:type="dxa"/>
          </w:tcPr>
          <w:p w14:paraId="049E68E6" w14:textId="77777777" w:rsidR="0034698D" w:rsidRDefault="0034698D" w:rsidP="00B3391E">
            <w:pPr>
              <w:rPr>
                <w:color w:val="0070C0"/>
                <w:sz w:val="27"/>
                <w:szCs w:val="27"/>
              </w:rPr>
            </w:pPr>
          </w:p>
        </w:tc>
        <w:tc>
          <w:tcPr>
            <w:tcW w:w="1169" w:type="dxa"/>
          </w:tcPr>
          <w:p w14:paraId="4C2AE34C" w14:textId="77777777" w:rsidR="0034698D" w:rsidRDefault="0034698D" w:rsidP="00B3391E">
            <w:pPr>
              <w:rPr>
                <w:color w:val="0070C0"/>
                <w:sz w:val="27"/>
                <w:szCs w:val="27"/>
              </w:rPr>
            </w:pPr>
          </w:p>
        </w:tc>
        <w:tc>
          <w:tcPr>
            <w:tcW w:w="1169" w:type="dxa"/>
          </w:tcPr>
          <w:p w14:paraId="245EA6BD" w14:textId="77777777" w:rsidR="0034698D" w:rsidRDefault="0034698D" w:rsidP="00B3391E">
            <w:pPr>
              <w:rPr>
                <w:color w:val="0070C0"/>
                <w:sz w:val="27"/>
                <w:szCs w:val="27"/>
              </w:rPr>
            </w:pPr>
          </w:p>
        </w:tc>
        <w:tc>
          <w:tcPr>
            <w:tcW w:w="1169" w:type="dxa"/>
          </w:tcPr>
          <w:p w14:paraId="5E2F691D" w14:textId="77777777" w:rsidR="0034698D" w:rsidRDefault="0034698D" w:rsidP="00B3391E">
            <w:pPr>
              <w:rPr>
                <w:color w:val="0070C0"/>
                <w:sz w:val="27"/>
                <w:szCs w:val="27"/>
              </w:rPr>
            </w:pPr>
          </w:p>
        </w:tc>
        <w:tc>
          <w:tcPr>
            <w:tcW w:w="1169" w:type="dxa"/>
          </w:tcPr>
          <w:p w14:paraId="5BE0702D" w14:textId="77777777" w:rsidR="0034698D" w:rsidRDefault="0034698D" w:rsidP="00B3391E">
            <w:pPr>
              <w:rPr>
                <w:color w:val="0070C0"/>
                <w:sz w:val="27"/>
                <w:szCs w:val="27"/>
              </w:rPr>
            </w:pPr>
          </w:p>
        </w:tc>
      </w:tr>
      <w:tr w:rsidR="00C52CF6" w14:paraId="1D41C024" w14:textId="77777777" w:rsidTr="0034698D">
        <w:tc>
          <w:tcPr>
            <w:tcW w:w="1168" w:type="dxa"/>
          </w:tcPr>
          <w:p w14:paraId="3F25F10F" w14:textId="77777777" w:rsidR="0034698D" w:rsidRDefault="0034698D" w:rsidP="00B3391E">
            <w:pPr>
              <w:rPr>
                <w:color w:val="0070C0"/>
                <w:sz w:val="27"/>
                <w:szCs w:val="27"/>
              </w:rPr>
            </w:pPr>
          </w:p>
        </w:tc>
        <w:tc>
          <w:tcPr>
            <w:tcW w:w="1168" w:type="dxa"/>
          </w:tcPr>
          <w:p w14:paraId="2D9DA398" w14:textId="77777777" w:rsidR="0034698D" w:rsidRDefault="0034698D" w:rsidP="00B3391E">
            <w:pPr>
              <w:rPr>
                <w:color w:val="0070C0"/>
                <w:sz w:val="27"/>
                <w:szCs w:val="27"/>
              </w:rPr>
            </w:pPr>
          </w:p>
        </w:tc>
        <w:tc>
          <w:tcPr>
            <w:tcW w:w="1169" w:type="dxa"/>
          </w:tcPr>
          <w:p w14:paraId="1399BB37" w14:textId="77777777" w:rsidR="0034698D" w:rsidRDefault="0034698D" w:rsidP="00B3391E">
            <w:pPr>
              <w:rPr>
                <w:color w:val="0070C0"/>
                <w:sz w:val="27"/>
                <w:szCs w:val="27"/>
              </w:rPr>
            </w:pPr>
          </w:p>
        </w:tc>
        <w:tc>
          <w:tcPr>
            <w:tcW w:w="1169" w:type="dxa"/>
          </w:tcPr>
          <w:p w14:paraId="0BAFDAEA" w14:textId="77777777" w:rsidR="0034698D" w:rsidRDefault="0034698D" w:rsidP="00B3391E">
            <w:pPr>
              <w:rPr>
                <w:color w:val="0070C0"/>
                <w:sz w:val="27"/>
                <w:szCs w:val="27"/>
              </w:rPr>
            </w:pPr>
          </w:p>
        </w:tc>
        <w:tc>
          <w:tcPr>
            <w:tcW w:w="1169" w:type="dxa"/>
          </w:tcPr>
          <w:p w14:paraId="746E03BE" w14:textId="77777777" w:rsidR="0034698D" w:rsidRDefault="0034698D" w:rsidP="00B3391E">
            <w:pPr>
              <w:rPr>
                <w:color w:val="0070C0"/>
                <w:sz w:val="27"/>
                <w:szCs w:val="27"/>
              </w:rPr>
            </w:pPr>
          </w:p>
        </w:tc>
        <w:tc>
          <w:tcPr>
            <w:tcW w:w="1169" w:type="dxa"/>
          </w:tcPr>
          <w:p w14:paraId="3B928DD4" w14:textId="77777777" w:rsidR="0034698D" w:rsidRDefault="0034698D" w:rsidP="00B3391E">
            <w:pPr>
              <w:rPr>
                <w:color w:val="0070C0"/>
                <w:sz w:val="27"/>
                <w:szCs w:val="27"/>
              </w:rPr>
            </w:pPr>
          </w:p>
        </w:tc>
        <w:tc>
          <w:tcPr>
            <w:tcW w:w="1169" w:type="dxa"/>
          </w:tcPr>
          <w:p w14:paraId="0057D6F6" w14:textId="77777777" w:rsidR="0034698D" w:rsidRDefault="0034698D" w:rsidP="00B3391E">
            <w:pPr>
              <w:rPr>
                <w:color w:val="0070C0"/>
                <w:sz w:val="27"/>
                <w:szCs w:val="27"/>
              </w:rPr>
            </w:pPr>
          </w:p>
        </w:tc>
        <w:tc>
          <w:tcPr>
            <w:tcW w:w="1169" w:type="dxa"/>
          </w:tcPr>
          <w:p w14:paraId="44DE3FC8" w14:textId="77777777" w:rsidR="0034698D" w:rsidRDefault="0034698D" w:rsidP="00B3391E">
            <w:pPr>
              <w:rPr>
                <w:color w:val="0070C0"/>
                <w:sz w:val="27"/>
                <w:szCs w:val="27"/>
              </w:rPr>
            </w:pPr>
          </w:p>
        </w:tc>
      </w:tr>
      <w:tr w:rsidR="00C52CF6" w14:paraId="55A530BC" w14:textId="77777777" w:rsidTr="0034698D">
        <w:tc>
          <w:tcPr>
            <w:tcW w:w="1168" w:type="dxa"/>
          </w:tcPr>
          <w:p w14:paraId="7E74D6D4" w14:textId="77777777" w:rsidR="0034698D" w:rsidRDefault="0034698D" w:rsidP="00B3391E">
            <w:pPr>
              <w:rPr>
                <w:color w:val="0070C0"/>
                <w:sz w:val="27"/>
                <w:szCs w:val="27"/>
              </w:rPr>
            </w:pPr>
          </w:p>
        </w:tc>
        <w:tc>
          <w:tcPr>
            <w:tcW w:w="1168" w:type="dxa"/>
          </w:tcPr>
          <w:p w14:paraId="6362743B" w14:textId="77777777" w:rsidR="0034698D" w:rsidRDefault="0034698D" w:rsidP="00B3391E">
            <w:pPr>
              <w:rPr>
                <w:color w:val="0070C0"/>
                <w:sz w:val="27"/>
                <w:szCs w:val="27"/>
              </w:rPr>
            </w:pPr>
          </w:p>
        </w:tc>
        <w:tc>
          <w:tcPr>
            <w:tcW w:w="1169" w:type="dxa"/>
          </w:tcPr>
          <w:p w14:paraId="5311E6F4" w14:textId="77777777" w:rsidR="0034698D" w:rsidRDefault="0034698D" w:rsidP="00B3391E">
            <w:pPr>
              <w:rPr>
                <w:color w:val="0070C0"/>
                <w:sz w:val="27"/>
                <w:szCs w:val="27"/>
              </w:rPr>
            </w:pPr>
          </w:p>
        </w:tc>
        <w:tc>
          <w:tcPr>
            <w:tcW w:w="1169" w:type="dxa"/>
          </w:tcPr>
          <w:p w14:paraId="70D61194" w14:textId="77777777" w:rsidR="0034698D" w:rsidRDefault="0034698D" w:rsidP="00B3391E">
            <w:pPr>
              <w:rPr>
                <w:color w:val="0070C0"/>
                <w:sz w:val="27"/>
                <w:szCs w:val="27"/>
              </w:rPr>
            </w:pPr>
          </w:p>
        </w:tc>
        <w:tc>
          <w:tcPr>
            <w:tcW w:w="1169" w:type="dxa"/>
          </w:tcPr>
          <w:p w14:paraId="5F6D4D08" w14:textId="77777777" w:rsidR="0034698D" w:rsidRDefault="0034698D" w:rsidP="00B3391E">
            <w:pPr>
              <w:rPr>
                <w:color w:val="0070C0"/>
                <w:sz w:val="27"/>
                <w:szCs w:val="27"/>
              </w:rPr>
            </w:pPr>
          </w:p>
        </w:tc>
        <w:tc>
          <w:tcPr>
            <w:tcW w:w="1169" w:type="dxa"/>
          </w:tcPr>
          <w:p w14:paraId="7F3105E4" w14:textId="77777777" w:rsidR="0034698D" w:rsidRDefault="0034698D" w:rsidP="00B3391E">
            <w:pPr>
              <w:rPr>
                <w:color w:val="0070C0"/>
                <w:sz w:val="27"/>
                <w:szCs w:val="27"/>
              </w:rPr>
            </w:pPr>
          </w:p>
        </w:tc>
        <w:tc>
          <w:tcPr>
            <w:tcW w:w="1169" w:type="dxa"/>
          </w:tcPr>
          <w:p w14:paraId="16BC01CE" w14:textId="77777777" w:rsidR="0034698D" w:rsidRDefault="0034698D" w:rsidP="00B3391E">
            <w:pPr>
              <w:rPr>
                <w:color w:val="0070C0"/>
                <w:sz w:val="27"/>
                <w:szCs w:val="27"/>
              </w:rPr>
            </w:pPr>
          </w:p>
        </w:tc>
        <w:tc>
          <w:tcPr>
            <w:tcW w:w="1169" w:type="dxa"/>
          </w:tcPr>
          <w:p w14:paraId="459DE69F" w14:textId="77777777" w:rsidR="0034698D" w:rsidRDefault="0034698D" w:rsidP="00B3391E">
            <w:pPr>
              <w:rPr>
                <w:color w:val="0070C0"/>
                <w:sz w:val="27"/>
                <w:szCs w:val="27"/>
              </w:rPr>
            </w:pPr>
          </w:p>
        </w:tc>
      </w:tr>
      <w:tr w:rsidR="00C52CF6" w14:paraId="5C1B5E23" w14:textId="77777777" w:rsidTr="0034698D">
        <w:tc>
          <w:tcPr>
            <w:tcW w:w="1168" w:type="dxa"/>
          </w:tcPr>
          <w:p w14:paraId="3D4B875F" w14:textId="77777777" w:rsidR="0034698D" w:rsidRDefault="0034698D" w:rsidP="00B3391E">
            <w:pPr>
              <w:rPr>
                <w:color w:val="0070C0"/>
                <w:sz w:val="27"/>
                <w:szCs w:val="27"/>
              </w:rPr>
            </w:pPr>
          </w:p>
        </w:tc>
        <w:tc>
          <w:tcPr>
            <w:tcW w:w="1168" w:type="dxa"/>
          </w:tcPr>
          <w:p w14:paraId="159510A5" w14:textId="77777777" w:rsidR="0034698D" w:rsidRDefault="0034698D" w:rsidP="00B3391E">
            <w:pPr>
              <w:rPr>
                <w:color w:val="0070C0"/>
                <w:sz w:val="27"/>
                <w:szCs w:val="27"/>
              </w:rPr>
            </w:pPr>
          </w:p>
        </w:tc>
        <w:tc>
          <w:tcPr>
            <w:tcW w:w="1169" w:type="dxa"/>
          </w:tcPr>
          <w:p w14:paraId="12AC4836" w14:textId="77777777" w:rsidR="0034698D" w:rsidRDefault="0034698D" w:rsidP="00B3391E">
            <w:pPr>
              <w:rPr>
                <w:color w:val="0070C0"/>
                <w:sz w:val="27"/>
                <w:szCs w:val="27"/>
              </w:rPr>
            </w:pPr>
          </w:p>
        </w:tc>
        <w:tc>
          <w:tcPr>
            <w:tcW w:w="1169" w:type="dxa"/>
          </w:tcPr>
          <w:p w14:paraId="765AF0EB" w14:textId="77777777" w:rsidR="0034698D" w:rsidRDefault="0034698D" w:rsidP="00B3391E">
            <w:pPr>
              <w:rPr>
                <w:color w:val="0070C0"/>
                <w:sz w:val="27"/>
                <w:szCs w:val="27"/>
              </w:rPr>
            </w:pPr>
          </w:p>
        </w:tc>
        <w:tc>
          <w:tcPr>
            <w:tcW w:w="1169" w:type="dxa"/>
          </w:tcPr>
          <w:p w14:paraId="19D95525" w14:textId="77777777" w:rsidR="0034698D" w:rsidRDefault="0034698D" w:rsidP="00B3391E">
            <w:pPr>
              <w:rPr>
                <w:color w:val="0070C0"/>
                <w:sz w:val="27"/>
                <w:szCs w:val="27"/>
              </w:rPr>
            </w:pPr>
          </w:p>
        </w:tc>
        <w:tc>
          <w:tcPr>
            <w:tcW w:w="1169" w:type="dxa"/>
          </w:tcPr>
          <w:p w14:paraId="41A423F7" w14:textId="77777777" w:rsidR="0034698D" w:rsidRDefault="0034698D" w:rsidP="00B3391E">
            <w:pPr>
              <w:rPr>
                <w:color w:val="0070C0"/>
                <w:sz w:val="27"/>
                <w:szCs w:val="27"/>
              </w:rPr>
            </w:pPr>
          </w:p>
        </w:tc>
        <w:tc>
          <w:tcPr>
            <w:tcW w:w="1169" w:type="dxa"/>
          </w:tcPr>
          <w:p w14:paraId="5104850F" w14:textId="77777777" w:rsidR="0034698D" w:rsidRDefault="0034698D" w:rsidP="00B3391E">
            <w:pPr>
              <w:rPr>
                <w:color w:val="0070C0"/>
                <w:sz w:val="27"/>
                <w:szCs w:val="27"/>
              </w:rPr>
            </w:pPr>
          </w:p>
        </w:tc>
        <w:tc>
          <w:tcPr>
            <w:tcW w:w="1169" w:type="dxa"/>
          </w:tcPr>
          <w:p w14:paraId="3571717B" w14:textId="77777777" w:rsidR="0034698D" w:rsidRDefault="0034698D" w:rsidP="00B3391E">
            <w:pPr>
              <w:rPr>
                <w:color w:val="0070C0"/>
                <w:sz w:val="27"/>
                <w:szCs w:val="27"/>
              </w:rPr>
            </w:pPr>
          </w:p>
        </w:tc>
      </w:tr>
    </w:tbl>
    <w:p w14:paraId="1DB42C4E" w14:textId="77777777" w:rsidR="007C6282" w:rsidRDefault="007C6282" w:rsidP="00B3391E">
      <w:pPr>
        <w:rPr>
          <w:color w:val="0070C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6"/>
        <w:gridCol w:w="1144"/>
        <w:gridCol w:w="1164"/>
        <w:gridCol w:w="1311"/>
      </w:tblGrid>
      <w:tr w:rsidR="00FE49D8" w14:paraId="5C6E4EBC" w14:textId="77777777" w:rsidTr="00FE49D8">
        <w:tc>
          <w:tcPr>
            <w:tcW w:w="1156" w:type="dxa"/>
          </w:tcPr>
          <w:p w14:paraId="7EF513F4" w14:textId="6619CC2C" w:rsidR="00FE49D8" w:rsidRDefault="00FE49D8" w:rsidP="00D25DDD">
            <w:pPr>
              <w:rPr>
                <w:color w:val="0070C0"/>
                <w:sz w:val="27"/>
                <w:szCs w:val="27"/>
              </w:rPr>
            </w:pPr>
            <w:proofErr w:type="spellStart"/>
            <w:r>
              <w:rPr>
                <w:color w:val="0070C0"/>
                <w:sz w:val="27"/>
                <w:szCs w:val="27"/>
              </w:rPr>
              <w:t>DeptID</w:t>
            </w:r>
            <w:proofErr w:type="spellEnd"/>
          </w:p>
        </w:tc>
        <w:tc>
          <w:tcPr>
            <w:tcW w:w="1144" w:type="dxa"/>
          </w:tcPr>
          <w:p w14:paraId="1B0B6AE2" w14:textId="77777777" w:rsidR="00FE49D8" w:rsidRDefault="00FE49D8" w:rsidP="00D25DDD">
            <w:pPr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Name</w:t>
            </w:r>
          </w:p>
        </w:tc>
        <w:tc>
          <w:tcPr>
            <w:tcW w:w="1164" w:type="dxa"/>
          </w:tcPr>
          <w:p w14:paraId="201021AB" w14:textId="662F1952" w:rsidR="00FE49D8" w:rsidRDefault="00FE49D8" w:rsidP="00D25DDD">
            <w:pPr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Address</w:t>
            </w:r>
          </w:p>
        </w:tc>
        <w:tc>
          <w:tcPr>
            <w:tcW w:w="1311" w:type="dxa"/>
          </w:tcPr>
          <w:p w14:paraId="25E84E20" w14:textId="7096E418" w:rsidR="00FE49D8" w:rsidRDefault="00FE49D8" w:rsidP="00D25DDD">
            <w:pPr>
              <w:rPr>
                <w:color w:val="0070C0"/>
                <w:sz w:val="27"/>
                <w:szCs w:val="27"/>
              </w:rPr>
            </w:pPr>
            <w:proofErr w:type="spellStart"/>
            <w:r>
              <w:rPr>
                <w:color w:val="0070C0"/>
                <w:sz w:val="27"/>
                <w:szCs w:val="27"/>
              </w:rPr>
              <w:t>DeptHead</w:t>
            </w:r>
            <w:proofErr w:type="spellEnd"/>
          </w:p>
        </w:tc>
      </w:tr>
      <w:tr w:rsidR="00FE49D8" w14:paraId="5BAF4133" w14:textId="77777777" w:rsidTr="00FE49D8">
        <w:tc>
          <w:tcPr>
            <w:tcW w:w="1156" w:type="dxa"/>
          </w:tcPr>
          <w:p w14:paraId="0ECF7218" w14:textId="77777777" w:rsidR="00FE49D8" w:rsidRDefault="00FE49D8" w:rsidP="00D25DDD">
            <w:pPr>
              <w:rPr>
                <w:color w:val="0070C0"/>
                <w:sz w:val="27"/>
                <w:szCs w:val="27"/>
              </w:rPr>
            </w:pPr>
          </w:p>
        </w:tc>
        <w:tc>
          <w:tcPr>
            <w:tcW w:w="1144" w:type="dxa"/>
          </w:tcPr>
          <w:p w14:paraId="4758B67E" w14:textId="77777777" w:rsidR="00FE49D8" w:rsidRDefault="00FE49D8" w:rsidP="00D25DDD">
            <w:pPr>
              <w:rPr>
                <w:color w:val="0070C0"/>
                <w:sz w:val="27"/>
                <w:szCs w:val="27"/>
              </w:rPr>
            </w:pPr>
          </w:p>
        </w:tc>
        <w:tc>
          <w:tcPr>
            <w:tcW w:w="1164" w:type="dxa"/>
          </w:tcPr>
          <w:p w14:paraId="315DED52" w14:textId="77777777" w:rsidR="00FE49D8" w:rsidRDefault="00FE49D8" w:rsidP="00D25DDD">
            <w:pPr>
              <w:rPr>
                <w:color w:val="0070C0"/>
                <w:sz w:val="27"/>
                <w:szCs w:val="27"/>
              </w:rPr>
            </w:pPr>
          </w:p>
        </w:tc>
        <w:tc>
          <w:tcPr>
            <w:tcW w:w="1311" w:type="dxa"/>
          </w:tcPr>
          <w:p w14:paraId="7B662BB1" w14:textId="77777777" w:rsidR="00FE49D8" w:rsidRDefault="00FE49D8" w:rsidP="00D25DDD">
            <w:pPr>
              <w:rPr>
                <w:color w:val="0070C0"/>
                <w:sz w:val="27"/>
                <w:szCs w:val="27"/>
              </w:rPr>
            </w:pPr>
          </w:p>
        </w:tc>
      </w:tr>
      <w:tr w:rsidR="00FE49D8" w14:paraId="2124037D" w14:textId="77777777" w:rsidTr="00FE49D8">
        <w:tc>
          <w:tcPr>
            <w:tcW w:w="1156" w:type="dxa"/>
          </w:tcPr>
          <w:p w14:paraId="6D65210F" w14:textId="77777777" w:rsidR="00FE49D8" w:rsidRDefault="00FE49D8" w:rsidP="00D25DDD">
            <w:pPr>
              <w:rPr>
                <w:color w:val="0070C0"/>
                <w:sz w:val="27"/>
                <w:szCs w:val="27"/>
              </w:rPr>
            </w:pPr>
          </w:p>
        </w:tc>
        <w:tc>
          <w:tcPr>
            <w:tcW w:w="1144" w:type="dxa"/>
          </w:tcPr>
          <w:p w14:paraId="5BB22CFD" w14:textId="77777777" w:rsidR="00FE49D8" w:rsidRDefault="00FE49D8" w:rsidP="00D25DDD">
            <w:pPr>
              <w:rPr>
                <w:color w:val="0070C0"/>
                <w:sz w:val="27"/>
                <w:szCs w:val="27"/>
              </w:rPr>
            </w:pPr>
          </w:p>
        </w:tc>
        <w:tc>
          <w:tcPr>
            <w:tcW w:w="1164" w:type="dxa"/>
          </w:tcPr>
          <w:p w14:paraId="5D74DF84" w14:textId="77777777" w:rsidR="00FE49D8" w:rsidRDefault="00FE49D8" w:rsidP="00D25DDD">
            <w:pPr>
              <w:rPr>
                <w:color w:val="0070C0"/>
                <w:sz w:val="27"/>
                <w:szCs w:val="27"/>
              </w:rPr>
            </w:pPr>
          </w:p>
        </w:tc>
        <w:tc>
          <w:tcPr>
            <w:tcW w:w="1311" w:type="dxa"/>
          </w:tcPr>
          <w:p w14:paraId="67AFC396" w14:textId="77777777" w:rsidR="00FE49D8" w:rsidRDefault="00FE49D8" w:rsidP="00D25DDD">
            <w:pPr>
              <w:rPr>
                <w:color w:val="0070C0"/>
                <w:sz w:val="27"/>
                <w:szCs w:val="27"/>
              </w:rPr>
            </w:pPr>
          </w:p>
        </w:tc>
      </w:tr>
      <w:tr w:rsidR="00FE49D8" w14:paraId="7638B90E" w14:textId="77777777" w:rsidTr="00FE49D8">
        <w:tc>
          <w:tcPr>
            <w:tcW w:w="1156" w:type="dxa"/>
          </w:tcPr>
          <w:p w14:paraId="7DA68F8C" w14:textId="77777777" w:rsidR="00FE49D8" w:rsidRDefault="00FE49D8" w:rsidP="00D25DDD">
            <w:pPr>
              <w:rPr>
                <w:color w:val="0070C0"/>
                <w:sz w:val="27"/>
                <w:szCs w:val="27"/>
              </w:rPr>
            </w:pPr>
          </w:p>
        </w:tc>
        <w:tc>
          <w:tcPr>
            <w:tcW w:w="1144" w:type="dxa"/>
          </w:tcPr>
          <w:p w14:paraId="79DDF673" w14:textId="77777777" w:rsidR="00FE49D8" w:rsidRDefault="00FE49D8" w:rsidP="00D25DDD">
            <w:pPr>
              <w:rPr>
                <w:color w:val="0070C0"/>
                <w:sz w:val="27"/>
                <w:szCs w:val="27"/>
              </w:rPr>
            </w:pPr>
          </w:p>
        </w:tc>
        <w:tc>
          <w:tcPr>
            <w:tcW w:w="1164" w:type="dxa"/>
          </w:tcPr>
          <w:p w14:paraId="53449F13" w14:textId="77777777" w:rsidR="00FE49D8" w:rsidRDefault="00FE49D8" w:rsidP="00D25DDD">
            <w:pPr>
              <w:rPr>
                <w:color w:val="0070C0"/>
                <w:sz w:val="27"/>
                <w:szCs w:val="27"/>
              </w:rPr>
            </w:pPr>
          </w:p>
        </w:tc>
        <w:tc>
          <w:tcPr>
            <w:tcW w:w="1311" w:type="dxa"/>
          </w:tcPr>
          <w:p w14:paraId="0A977B24" w14:textId="77777777" w:rsidR="00FE49D8" w:rsidRDefault="00FE49D8" w:rsidP="00D25DDD">
            <w:pPr>
              <w:rPr>
                <w:color w:val="0070C0"/>
                <w:sz w:val="27"/>
                <w:szCs w:val="27"/>
              </w:rPr>
            </w:pPr>
          </w:p>
        </w:tc>
      </w:tr>
      <w:tr w:rsidR="00FE49D8" w14:paraId="2D26BE0F" w14:textId="77777777" w:rsidTr="00FE49D8">
        <w:tc>
          <w:tcPr>
            <w:tcW w:w="1156" w:type="dxa"/>
          </w:tcPr>
          <w:p w14:paraId="79204332" w14:textId="77777777" w:rsidR="00FE49D8" w:rsidRDefault="00FE49D8" w:rsidP="00D25DDD">
            <w:pPr>
              <w:rPr>
                <w:color w:val="0070C0"/>
                <w:sz w:val="27"/>
                <w:szCs w:val="27"/>
              </w:rPr>
            </w:pPr>
          </w:p>
        </w:tc>
        <w:tc>
          <w:tcPr>
            <w:tcW w:w="1144" w:type="dxa"/>
          </w:tcPr>
          <w:p w14:paraId="65BED1C5" w14:textId="77777777" w:rsidR="00FE49D8" w:rsidRDefault="00FE49D8" w:rsidP="00D25DDD">
            <w:pPr>
              <w:rPr>
                <w:color w:val="0070C0"/>
                <w:sz w:val="27"/>
                <w:szCs w:val="27"/>
              </w:rPr>
            </w:pPr>
          </w:p>
        </w:tc>
        <w:tc>
          <w:tcPr>
            <w:tcW w:w="1164" w:type="dxa"/>
          </w:tcPr>
          <w:p w14:paraId="64824F1A" w14:textId="77777777" w:rsidR="00FE49D8" w:rsidRDefault="00FE49D8" w:rsidP="00D25DDD">
            <w:pPr>
              <w:rPr>
                <w:color w:val="0070C0"/>
                <w:sz w:val="27"/>
                <w:szCs w:val="27"/>
              </w:rPr>
            </w:pPr>
          </w:p>
        </w:tc>
        <w:tc>
          <w:tcPr>
            <w:tcW w:w="1311" w:type="dxa"/>
          </w:tcPr>
          <w:p w14:paraId="76217ECB" w14:textId="77777777" w:rsidR="00FE49D8" w:rsidRDefault="00FE49D8" w:rsidP="00D25DDD">
            <w:pPr>
              <w:rPr>
                <w:color w:val="0070C0"/>
                <w:sz w:val="27"/>
                <w:szCs w:val="27"/>
              </w:rPr>
            </w:pPr>
          </w:p>
        </w:tc>
      </w:tr>
    </w:tbl>
    <w:p w14:paraId="3BBF1B07" w14:textId="77777777" w:rsidR="000B268B" w:rsidRDefault="000B268B" w:rsidP="00F166BF">
      <w:pPr>
        <w:rPr>
          <w:color w:val="000000" w:themeColor="text1"/>
          <w:sz w:val="24"/>
          <w:szCs w:val="24"/>
        </w:rPr>
      </w:pPr>
    </w:p>
    <w:p w14:paraId="3BBF1B08" w14:textId="2F3FB068" w:rsidR="000661FA" w:rsidRDefault="000661FA" w:rsidP="0064707A">
      <w:pPr>
        <w:suppressAutoHyphens w:val="0"/>
        <w:overflowPunct/>
        <w:autoSpaceDE/>
        <w:spacing w:before="100" w:beforeAutospacing="1" w:after="100" w:afterAutospacing="1"/>
        <w:ind w:left="720"/>
        <w:textAlignment w:val="auto"/>
        <w:rPr>
          <w:color w:val="0070C0"/>
          <w:sz w:val="27"/>
          <w:szCs w:val="27"/>
        </w:rPr>
      </w:pPr>
    </w:p>
    <w:p w14:paraId="3A223B96" w14:textId="72DAFDE4" w:rsidR="00BB7AD3" w:rsidRDefault="00BB7AD3" w:rsidP="0064707A">
      <w:pPr>
        <w:suppressAutoHyphens w:val="0"/>
        <w:overflowPunct/>
        <w:autoSpaceDE/>
        <w:spacing w:before="100" w:beforeAutospacing="1" w:after="100" w:afterAutospacing="1"/>
        <w:ind w:left="720"/>
        <w:textAlignment w:val="auto"/>
        <w:rPr>
          <w:color w:val="0070C0"/>
          <w:sz w:val="27"/>
          <w:szCs w:val="27"/>
        </w:rPr>
      </w:pPr>
    </w:p>
    <w:p w14:paraId="564B080A" w14:textId="77777777" w:rsidR="00CC365B" w:rsidRDefault="00CC365B" w:rsidP="0064707A">
      <w:pPr>
        <w:suppressAutoHyphens w:val="0"/>
        <w:overflowPunct/>
        <w:autoSpaceDE/>
        <w:spacing w:before="100" w:beforeAutospacing="1" w:after="100" w:afterAutospacing="1"/>
        <w:ind w:left="720"/>
        <w:textAlignment w:val="auto"/>
        <w:rPr>
          <w:color w:val="0070C0"/>
          <w:sz w:val="27"/>
          <w:szCs w:val="27"/>
        </w:rPr>
      </w:pPr>
    </w:p>
    <w:p w14:paraId="079983A8" w14:textId="66C08FC7" w:rsidR="00BB7AD3" w:rsidRDefault="00BB7AD3" w:rsidP="0064707A">
      <w:pPr>
        <w:suppressAutoHyphens w:val="0"/>
        <w:overflowPunct/>
        <w:autoSpaceDE/>
        <w:spacing w:before="100" w:beforeAutospacing="1" w:after="100" w:afterAutospacing="1"/>
        <w:ind w:left="720"/>
        <w:textAlignment w:val="auto"/>
        <w:rPr>
          <w:b/>
          <w:color w:val="C0504D" w:themeColor="accent2"/>
          <w:sz w:val="24"/>
          <w:szCs w:val="24"/>
        </w:rPr>
      </w:pPr>
      <w:r w:rsidRPr="00BB7AD3">
        <w:rPr>
          <w:b/>
          <w:color w:val="C0504D" w:themeColor="accent2"/>
          <w:sz w:val="24"/>
          <w:szCs w:val="24"/>
        </w:rPr>
        <w:t xml:space="preserve">Q3. </w:t>
      </w:r>
      <w:r w:rsidR="00766C73">
        <w:rPr>
          <w:b/>
          <w:color w:val="C0504D" w:themeColor="accent2"/>
          <w:sz w:val="24"/>
          <w:szCs w:val="24"/>
        </w:rPr>
        <w:t>Below is the diagram for a university dinning service</w:t>
      </w:r>
      <w:r w:rsidR="00A5097A">
        <w:rPr>
          <w:b/>
          <w:color w:val="C0504D" w:themeColor="accent2"/>
          <w:sz w:val="24"/>
          <w:szCs w:val="24"/>
        </w:rPr>
        <w:t xml:space="preserve"> [</w:t>
      </w:r>
      <w:r w:rsidR="00D97A13">
        <w:rPr>
          <w:b/>
          <w:color w:val="C0504D" w:themeColor="accent2"/>
          <w:sz w:val="24"/>
          <w:szCs w:val="24"/>
        </w:rPr>
        <w:t>2</w:t>
      </w:r>
      <w:r w:rsidR="00A5097A">
        <w:rPr>
          <w:b/>
          <w:color w:val="C0504D" w:themeColor="accent2"/>
          <w:sz w:val="24"/>
          <w:szCs w:val="24"/>
        </w:rPr>
        <w:t>0 points]</w:t>
      </w:r>
    </w:p>
    <w:p w14:paraId="0458A701" w14:textId="22AAD481" w:rsidR="00CF3A81" w:rsidRDefault="006875CD" w:rsidP="0064707A">
      <w:pPr>
        <w:suppressAutoHyphens w:val="0"/>
        <w:overflowPunct/>
        <w:autoSpaceDE/>
        <w:spacing w:before="100" w:beforeAutospacing="1" w:after="100" w:afterAutospacing="1"/>
        <w:ind w:left="720"/>
        <w:textAlignment w:val="auto"/>
        <w:rPr>
          <w:b/>
          <w:color w:val="C0504D" w:themeColor="accent2"/>
          <w:sz w:val="24"/>
          <w:szCs w:val="24"/>
        </w:rPr>
      </w:pPr>
      <w:r>
        <w:rPr>
          <w:b/>
          <w:color w:val="C0504D" w:themeColor="accent2"/>
          <w:sz w:val="24"/>
          <w:szCs w:val="24"/>
        </w:rPr>
        <w:t>In this scenario, we assume that</w:t>
      </w:r>
      <w:r w:rsidR="00CF3A81">
        <w:rPr>
          <w:b/>
          <w:color w:val="C0504D" w:themeColor="accent2"/>
          <w:sz w:val="24"/>
          <w:szCs w:val="24"/>
        </w:rPr>
        <w:t xml:space="preserve"> the work schedule </w:t>
      </w:r>
      <w:r w:rsidR="00DE410F">
        <w:rPr>
          <w:b/>
          <w:color w:val="C0504D" w:themeColor="accent2"/>
          <w:sz w:val="24"/>
          <w:szCs w:val="24"/>
        </w:rPr>
        <w:t>is defined for each specific event, and one staff may work for different positions on different events.</w:t>
      </w:r>
    </w:p>
    <w:p w14:paraId="6DE0B50C" w14:textId="29869FEF" w:rsidR="00A465F5" w:rsidRDefault="00A465F5" w:rsidP="0064707A">
      <w:pPr>
        <w:suppressAutoHyphens w:val="0"/>
        <w:overflowPunct/>
        <w:autoSpaceDE/>
        <w:spacing w:before="100" w:beforeAutospacing="1" w:after="100" w:afterAutospacing="1"/>
        <w:ind w:left="720"/>
        <w:textAlignment w:val="auto"/>
        <w:rPr>
          <w:b/>
          <w:color w:val="C0504D" w:themeColor="accent2"/>
          <w:sz w:val="24"/>
          <w:szCs w:val="24"/>
        </w:rPr>
      </w:pPr>
      <w:r>
        <w:rPr>
          <w:b/>
          <w:color w:val="C0504D" w:themeColor="accent2"/>
          <w:sz w:val="24"/>
          <w:szCs w:val="24"/>
        </w:rPr>
        <w:t xml:space="preserve">a). </w:t>
      </w:r>
      <w:r w:rsidR="0096797D">
        <w:rPr>
          <w:b/>
          <w:color w:val="C0504D" w:themeColor="accent2"/>
          <w:sz w:val="24"/>
          <w:szCs w:val="24"/>
        </w:rPr>
        <w:t>identify</w:t>
      </w:r>
      <w:r w:rsidR="00173203">
        <w:rPr>
          <w:b/>
          <w:color w:val="C0504D" w:themeColor="accent2"/>
          <w:sz w:val="24"/>
          <w:szCs w:val="24"/>
        </w:rPr>
        <w:t xml:space="preserve"> the relationships for STAFF-STAFF</w:t>
      </w:r>
      <w:r w:rsidR="0096797D">
        <w:rPr>
          <w:b/>
          <w:color w:val="C0504D" w:themeColor="accent2"/>
          <w:sz w:val="24"/>
          <w:szCs w:val="24"/>
        </w:rPr>
        <w:t>, and explain why</w:t>
      </w:r>
    </w:p>
    <w:p w14:paraId="20690B36" w14:textId="11C4D2DB" w:rsidR="00A5097A" w:rsidRDefault="00A5097A" w:rsidP="0064707A">
      <w:pPr>
        <w:suppressAutoHyphens w:val="0"/>
        <w:overflowPunct/>
        <w:autoSpaceDE/>
        <w:spacing w:before="100" w:beforeAutospacing="1" w:after="100" w:afterAutospacing="1"/>
        <w:ind w:left="720"/>
        <w:textAlignment w:val="auto"/>
        <w:rPr>
          <w:b/>
          <w:color w:val="C0504D" w:themeColor="accent2"/>
          <w:sz w:val="24"/>
          <w:szCs w:val="24"/>
        </w:rPr>
      </w:pPr>
      <w:r>
        <w:rPr>
          <w:b/>
          <w:color w:val="C0504D" w:themeColor="accent2"/>
          <w:sz w:val="24"/>
          <w:szCs w:val="24"/>
        </w:rPr>
        <w:t>b). determine the normal form for each entity, if it is not in 3NF, convert it to 3NF</w:t>
      </w:r>
    </w:p>
    <w:p w14:paraId="46D9E969" w14:textId="40CA4CE9" w:rsidR="006A132A" w:rsidRPr="00BB7AD3" w:rsidRDefault="006A132A" w:rsidP="0064707A">
      <w:pPr>
        <w:suppressAutoHyphens w:val="0"/>
        <w:overflowPunct/>
        <w:autoSpaceDE/>
        <w:spacing w:before="100" w:beforeAutospacing="1" w:after="100" w:afterAutospacing="1"/>
        <w:ind w:left="720"/>
        <w:textAlignment w:val="auto"/>
        <w:rPr>
          <w:b/>
          <w:color w:val="C0504D" w:themeColor="accent2"/>
          <w:sz w:val="24"/>
          <w:szCs w:val="24"/>
        </w:rPr>
      </w:pPr>
      <w:r>
        <w:rPr>
          <w:noProof/>
        </w:rPr>
        <w:drawing>
          <wp:inline distT="0" distB="0" distL="0" distR="0" wp14:anchorId="2BF5588B" wp14:editId="524EF442">
            <wp:extent cx="5943600" cy="2470785"/>
            <wp:effectExtent l="0" t="0" r="0" b="5715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C2CA" w14:textId="17CCD182" w:rsidR="00091C80" w:rsidRDefault="00091C80" w:rsidP="00091C80">
      <w:pPr>
        <w:suppressAutoHyphens w:val="0"/>
        <w:overflowPunct/>
        <w:autoSpaceDE/>
        <w:spacing w:before="100" w:beforeAutospacing="1" w:after="100" w:afterAutospacing="1"/>
        <w:ind w:left="720"/>
        <w:textAlignment w:val="auto"/>
        <w:rPr>
          <w:b/>
          <w:color w:val="C0504D" w:themeColor="accent2"/>
          <w:sz w:val="24"/>
          <w:szCs w:val="24"/>
        </w:rPr>
      </w:pPr>
      <w:r w:rsidRPr="00BB7AD3">
        <w:rPr>
          <w:b/>
          <w:color w:val="C0504D" w:themeColor="accent2"/>
          <w:sz w:val="24"/>
          <w:szCs w:val="24"/>
        </w:rPr>
        <w:t>Q</w:t>
      </w:r>
      <w:r>
        <w:rPr>
          <w:b/>
          <w:color w:val="C0504D" w:themeColor="accent2"/>
          <w:sz w:val="24"/>
          <w:szCs w:val="24"/>
        </w:rPr>
        <w:t>4</w:t>
      </w:r>
      <w:r w:rsidRPr="00BB7AD3">
        <w:rPr>
          <w:b/>
          <w:color w:val="C0504D" w:themeColor="accent2"/>
          <w:sz w:val="24"/>
          <w:szCs w:val="24"/>
        </w:rPr>
        <w:t xml:space="preserve">. </w:t>
      </w:r>
      <w:r>
        <w:rPr>
          <w:b/>
          <w:color w:val="C0504D" w:themeColor="accent2"/>
          <w:sz w:val="24"/>
          <w:szCs w:val="24"/>
        </w:rPr>
        <w:t>DB Design [50 points]</w:t>
      </w:r>
    </w:p>
    <w:p w14:paraId="3BBF1B09" w14:textId="213FF19A" w:rsidR="00723EBE" w:rsidRDefault="000E4732" w:rsidP="00380719">
      <w:pPr>
        <w:pStyle w:val="DefaultText"/>
        <w:spacing w:before="86"/>
        <w:ind w:left="722" w:hanging="736"/>
      </w:pPr>
      <w:r>
        <w:tab/>
      </w:r>
      <w:r>
        <w:rPr>
          <w:noProof/>
        </w:rPr>
        <w:drawing>
          <wp:inline distT="0" distB="0" distL="0" distR="0" wp14:anchorId="7FC73ED5" wp14:editId="1D24132A">
            <wp:extent cx="3848100" cy="194748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9694" cy="195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5A31" w14:textId="66A4DAF2" w:rsidR="000E4732" w:rsidRDefault="000E4732" w:rsidP="00380719">
      <w:pPr>
        <w:pStyle w:val="DefaultText"/>
        <w:spacing w:before="86"/>
        <w:ind w:left="722" w:hanging="736"/>
      </w:pPr>
    </w:p>
    <w:p w14:paraId="5D706B40" w14:textId="64C44668" w:rsidR="000E4732" w:rsidRDefault="000E4732" w:rsidP="00380719">
      <w:pPr>
        <w:pStyle w:val="DefaultText"/>
        <w:spacing w:before="86"/>
        <w:ind w:left="722" w:hanging="736"/>
      </w:pPr>
      <w:r>
        <w:tab/>
        <w:t xml:space="preserve">Note: you can directly give the ERD in physical DB design, but you must make sure it is in 3NF. </w:t>
      </w:r>
    </w:p>
    <w:sectPr w:rsidR="000E4732" w:rsidSect="00380719">
      <w:type w:val="continuous"/>
      <w:pgSz w:w="12240" w:h="15840"/>
      <w:pgMar w:top="1315" w:right="1440" w:bottom="990" w:left="1440" w:header="630" w:footer="4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9B522" w14:textId="77777777" w:rsidR="00C2458F" w:rsidRDefault="00C2458F" w:rsidP="003A3323">
      <w:r>
        <w:separator/>
      </w:r>
    </w:p>
  </w:endnote>
  <w:endnote w:type="continuationSeparator" w:id="0">
    <w:p w14:paraId="3128675D" w14:textId="77777777" w:rsidR="00C2458F" w:rsidRDefault="00C2458F" w:rsidP="003A3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1192B" w14:textId="77777777" w:rsidR="00C2458F" w:rsidRDefault="00C2458F" w:rsidP="003A3323">
      <w:r>
        <w:separator/>
      </w:r>
    </w:p>
  </w:footnote>
  <w:footnote w:type="continuationSeparator" w:id="0">
    <w:p w14:paraId="7A98C619" w14:textId="77777777" w:rsidR="00C2458F" w:rsidRDefault="00C2458F" w:rsidP="003A3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545"/>
    <w:multiLevelType w:val="hybridMultilevel"/>
    <w:tmpl w:val="B6403B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CE59AC"/>
    <w:multiLevelType w:val="hybridMultilevel"/>
    <w:tmpl w:val="B7ACEB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C5E09"/>
    <w:multiLevelType w:val="hybridMultilevel"/>
    <w:tmpl w:val="77883714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17EC7B00"/>
    <w:multiLevelType w:val="multilevel"/>
    <w:tmpl w:val="0416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6270E"/>
    <w:multiLevelType w:val="hybridMultilevel"/>
    <w:tmpl w:val="223C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F2AB5"/>
    <w:multiLevelType w:val="hybridMultilevel"/>
    <w:tmpl w:val="F2568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43FCE"/>
    <w:multiLevelType w:val="hybridMultilevel"/>
    <w:tmpl w:val="25F0B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06548"/>
    <w:multiLevelType w:val="hybridMultilevel"/>
    <w:tmpl w:val="4E8C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F42DD"/>
    <w:multiLevelType w:val="hybridMultilevel"/>
    <w:tmpl w:val="CCECF3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164AB6"/>
    <w:multiLevelType w:val="multilevel"/>
    <w:tmpl w:val="D73841A0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0" w15:restartNumberingAfterBreak="0">
    <w:nsid w:val="42DC22F7"/>
    <w:multiLevelType w:val="hybridMultilevel"/>
    <w:tmpl w:val="1F00C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3C159F"/>
    <w:multiLevelType w:val="hybridMultilevel"/>
    <w:tmpl w:val="72D27E6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A1307"/>
    <w:multiLevelType w:val="hybridMultilevel"/>
    <w:tmpl w:val="498C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B17C7"/>
    <w:multiLevelType w:val="hybridMultilevel"/>
    <w:tmpl w:val="BB808C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F71B9C"/>
    <w:multiLevelType w:val="hybridMultilevel"/>
    <w:tmpl w:val="D26AE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AD288F"/>
    <w:multiLevelType w:val="hybridMultilevel"/>
    <w:tmpl w:val="3D1CA6F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1773794"/>
    <w:multiLevelType w:val="hybridMultilevel"/>
    <w:tmpl w:val="D474DF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D254592"/>
    <w:multiLevelType w:val="hybridMultilevel"/>
    <w:tmpl w:val="5FE4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681228">
    <w:abstractNumId w:val="9"/>
  </w:num>
  <w:num w:numId="2" w16cid:durableId="1870992408">
    <w:abstractNumId w:val="7"/>
  </w:num>
  <w:num w:numId="3" w16cid:durableId="855386790">
    <w:abstractNumId w:val="2"/>
  </w:num>
  <w:num w:numId="4" w16cid:durableId="695232633">
    <w:abstractNumId w:val="14"/>
  </w:num>
  <w:num w:numId="5" w16cid:durableId="951866522">
    <w:abstractNumId w:val="12"/>
  </w:num>
  <w:num w:numId="6" w16cid:durableId="1234394980">
    <w:abstractNumId w:val="6"/>
  </w:num>
  <w:num w:numId="7" w16cid:durableId="1709334206">
    <w:abstractNumId w:val="17"/>
  </w:num>
  <w:num w:numId="8" w16cid:durableId="2013873701">
    <w:abstractNumId w:val="3"/>
  </w:num>
  <w:num w:numId="9" w16cid:durableId="1657025754">
    <w:abstractNumId w:val="8"/>
  </w:num>
  <w:num w:numId="10" w16cid:durableId="1584949913">
    <w:abstractNumId w:val="5"/>
  </w:num>
  <w:num w:numId="11" w16cid:durableId="558902382">
    <w:abstractNumId w:val="0"/>
  </w:num>
  <w:num w:numId="12" w16cid:durableId="2093239018">
    <w:abstractNumId w:val="16"/>
  </w:num>
  <w:num w:numId="13" w16cid:durableId="256600592">
    <w:abstractNumId w:val="15"/>
  </w:num>
  <w:num w:numId="14" w16cid:durableId="1902591483">
    <w:abstractNumId w:val="11"/>
  </w:num>
  <w:num w:numId="15" w16cid:durableId="1098910755">
    <w:abstractNumId w:val="13"/>
  </w:num>
  <w:num w:numId="16" w16cid:durableId="12134202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20947743">
    <w:abstractNumId w:val="4"/>
  </w:num>
  <w:num w:numId="18" w16cid:durableId="19382498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E3D"/>
    <w:rsid w:val="00000C0F"/>
    <w:rsid w:val="00011DAA"/>
    <w:rsid w:val="000338E8"/>
    <w:rsid w:val="0004154C"/>
    <w:rsid w:val="00054CD2"/>
    <w:rsid w:val="000661FA"/>
    <w:rsid w:val="0007026D"/>
    <w:rsid w:val="00091C80"/>
    <w:rsid w:val="00093F66"/>
    <w:rsid w:val="000B02B4"/>
    <w:rsid w:val="000B0A60"/>
    <w:rsid w:val="000B268B"/>
    <w:rsid w:val="000D118B"/>
    <w:rsid w:val="000D3DA2"/>
    <w:rsid w:val="000E4732"/>
    <w:rsid w:val="00101C6C"/>
    <w:rsid w:val="00113D40"/>
    <w:rsid w:val="00156306"/>
    <w:rsid w:val="00171D08"/>
    <w:rsid w:val="00173203"/>
    <w:rsid w:val="0018080B"/>
    <w:rsid w:val="00191C8B"/>
    <w:rsid w:val="0019785D"/>
    <w:rsid w:val="001C5E39"/>
    <w:rsid w:val="00202F5B"/>
    <w:rsid w:val="00213388"/>
    <w:rsid w:val="00247138"/>
    <w:rsid w:val="002527B2"/>
    <w:rsid w:val="0026057E"/>
    <w:rsid w:val="00262CC7"/>
    <w:rsid w:val="00263A12"/>
    <w:rsid w:val="00264C48"/>
    <w:rsid w:val="00277D24"/>
    <w:rsid w:val="00282A51"/>
    <w:rsid w:val="002833BD"/>
    <w:rsid w:val="0028661E"/>
    <w:rsid w:val="00297868"/>
    <w:rsid w:val="002A3687"/>
    <w:rsid w:val="002F3AE9"/>
    <w:rsid w:val="0034698D"/>
    <w:rsid w:val="00353E07"/>
    <w:rsid w:val="00362B69"/>
    <w:rsid w:val="00370A4D"/>
    <w:rsid w:val="00380719"/>
    <w:rsid w:val="0039089E"/>
    <w:rsid w:val="0039625C"/>
    <w:rsid w:val="003A3323"/>
    <w:rsid w:val="003A647D"/>
    <w:rsid w:val="003B3FCC"/>
    <w:rsid w:val="003B57A0"/>
    <w:rsid w:val="003C49AA"/>
    <w:rsid w:val="003D75FF"/>
    <w:rsid w:val="003F5C71"/>
    <w:rsid w:val="00417D9D"/>
    <w:rsid w:val="0043465D"/>
    <w:rsid w:val="004643FC"/>
    <w:rsid w:val="00470A8D"/>
    <w:rsid w:val="00481DBE"/>
    <w:rsid w:val="00482E64"/>
    <w:rsid w:val="00482FAF"/>
    <w:rsid w:val="004C6EBA"/>
    <w:rsid w:val="004F693B"/>
    <w:rsid w:val="004F7AF8"/>
    <w:rsid w:val="00531F3A"/>
    <w:rsid w:val="00536337"/>
    <w:rsid w:val="00554008"/>
    <w:rsid w:val="00557081"/>
    <w:rsid w:val="005606C4"/>
    <w:rsid w:val="00580CD9"/>
    <w:rsid w:val="00596D70"/>
    <w:rsid w:val="005D21D3"/>
    <w:rsid w:val="005D571A"/>
    <w:rsid w:val="005D776D"/>
    <w:rsid w:val="005F22B0"/>
    <w:rsid w:val="00601161"/>
    <w:rsid w:val="00601982"/>
    <w:rsid w:val="00601E44"/>
    <w:rsid w:val="00636F4D"/>
    <w:rsid w:val="0064639C"/>
    <w:rsid w:val="0064707A"/>
    <w:rsid w:val="006508F3"/>
    <w:rsid w:val="0066449D"/>
    <w:rsid w:val="0066571C"/>
    <w:rsid w:val="006875CD"/>
    <w:rsid w:val="006A132A"/>
    <w:rsid w:val="006A40D4"/>
    <w:rsid w:val="006B0A49"/>
    <w:rsid w:val="006B0BD6"/>
    <w:rsid w:val="006D051F"/>
    <w:rsid w:val="006D45E1"/>
    <w:rsid w:val="006E6658"/>
    <w:rsid w:val="006F529C"/>
    <w:rsid w:val="00704189"/>
    <w:rsid w:val="00706E3D"/>
    <w:rsid w:val="007128E4"/>
    <w:rsid w:val="00714C55"/>
    <w:rsid w:val="00714D35"/>
    <w:rsid w:val="007237CB"/>
    <w:rsid w:val="00723EBE"/>
    <w:rsid w:val="00743603"/>
    <w:rsid w:val="007532B0"/>
    <w:rsid w:val="00760661"/>
    <w:rsid w:val="007614BE"/>
    <w:rsid w:val="00766C73"/>
    <w:rsid w:val="0079712F"/>
    <w:rsid w:val="007B7F19"/>
    <w:rsid w:val="007C3051"/>
    <w:rsid w:val="007C6282"/>
    <w:rsid w:val="008253FB"/>
    <w:rsid w:val="00825E72"/>
    <w:rsid w:val="00840C89"/>
    <w:rsid w:val="0084308A"/>
    <w:rsid w:val="00853623"/>
    <w:rsid w:val="008A2ABA"/>
    <w:rsid w:val="008B4CA4"/>
    <w:rsid w:val="008E75EC"/>
    <w:rsid w:val="00931B92"/>
    <w:rsid w:val="00932855"/>
    <w:rsid w:val="00945DBB"/>
    <w:rsid w:val="00953E02"/>
    <w:rsid w:val="00954580"/>
    <w:rsid w:val="00956A50"/>
    <w:rsid w:val="0096797D"/>
    <w:rsid w:val="00973FB1"/>
    <w:rsid w:val="00986ACB"/>
    <w:rsid w:val="009B7CBA"/>
    <w:rsid w:val="009C1B07"/>
    <w:rsid w:val="009D5226"/>
    <w:rsid w:val="009E130C"/>
    <w:rsid w:val="00A26E3E"/>
    <w:rsid w:val="00A465F5"/>
    <w:rsid w:val="00A5097A"/>
    <w:rsid w:val="00A73E83"/>
    <w:rsid w:val="00A934BF"/>
    <w:rsid w:val="00A97E79"/>
    <w:rsid w:val="00AB4886"/>
    <w:rsid w:val="00AC0EA8"/>
    <w:rsid w:val="00AE026A"/>
    <w:rsid w:val="00AF5CE4"/>
    <w:rsid w:val="00B02D77"/>
    <w:rsid w:val="00B11752"/>
    <w:rsid w:val="00B13185"/>
    <w:rsid w:val="00B2723E"/>
    <w:rsid w:val="00B30908"/>
    <w:rsid w:val="00B3391E"/>
    <w:rsid w:val="00B41804"/>
    <w:rsid w:val="00B4684A"/>
    <w:rsid w:val="00B54557"/>
    <w:rsid w:val="00B7459E"/>
    <w:rsid w:val="00B804BC"/>
    <w:rsid w:val="00BA703D"/>
    <w:rsid w:val="00BB7AD3"/>
    <w:rsid w:val="00BC4535"/>
    <w:rsid w:val="00BC4C22"/>
    <w:rsid w:val="00BE252E"/>
    <w:rsid w:val="00BE5C53"/>
    <w:rsid w:val="00BF2B02"/>
    <w:rsid w:val="00C00DE9"/>
    <w:rsid w:val="00C069D1"/>
    <w:rsid w:val="00C15578"/>
    <w:rsid w:val="00C2458F"/>
    <w:rsid w:val="00C35DC7"/>
    <w:rsid w:val="00C40CD9"/>
    <w:rsid w:val="00C42C97"/>
    <w:rsid w:val="00C44C43"/>
    <w:rsid w:val="00C52CF6"/>
    <w:rsid w:val="00C62BF2"/>
    <w:rsid w:val="00C72810"/>
    <w:rsid w:val="00C8049D"/>
    <w:rsid w:val="00C8227C"/>
    <w:rsid w:val="00C824BB"/>
    <w:rsid w:val="00C84311"/>
    <w:rsid w:val="00C90D51"/>
    <w:rsid w:val="00C94D56"/>
    <w:rsid w:val="00CB3532"/>
    <w:rsid w:val="00CC365B"/>
    <w:rsid w:val="00CC6AC6"/>
    <w:rsid w:val="00CD60AA"/>
    <w:rsid w:val="00CE071C"/>
    <w:rsid w:val="00CF1FB3"/>
    <w:rsid w:val="00CF3A81"/>
    <w:rsid w:val="00CF4370"/>
    <w:rsid w:val="00D0204C"/>
    <w:rsid w:val="00D13EB6"/>
    <w:rsid w:val="00D77D31"/>
    <w:rsid w:val="00D82A06"/>
    <w:rsid w:val="00D87AB2"/>
    <w:rsid w:val="00D97A13"/>
    <w:rsid w:val="00DE40D4"/>
    <w:rsid w:val="00DE410F"/>
    <w:rsid w:val="00DF01D2"/>
    <w:rsid w:val="00DF703C"/>
    <w:rsid w:val="00E0002C"/>
    <w:rsid w:val="00E05B4D"/>
    <w:rsid w:val="00E10478"/>
    <w:rsid w:val="00E14EE0"/>
    <w:rsid w:val="00E26E6B"/>
    <w:rsid w:val="00E368B0"/>
    <w:rsid w:val="00E4265F"/>
    <w:rsid w:val="00E43E56"/>
    <w:rsid w:val="00E47074"/>
    <w:rsid w:val="00E66076"/>
    <w:rsid w:val="00E8340B"/>
    <w:rsid w:val="00EB067A"/>
    <w:rsid w:val="00EB655B"/>
    <w:rsid w:val="00EF2F48"/>
    <w:rsid w:val="00F015A6"/>
    <w:rsid w:val="00F02321"/>
    <w:rsid w:val="00F166BF"/>
    <w:rsid w:val="00F21EDC"/>
    <w:rsid w:val="00F369F7"/>
    <w:rsid w:val="00F44B95"/>
    <w:rsid w:val="00F55A6C"/>
    <w:rsid w:val="00F83C1B"/>
    <w:rsid w:val="00F90B4E"/>
    <w:rsid w:val="00FA1315"/>
    <w:rsid w:val="00FC529C"/>
    <w:rsid w:val="00FC73D2"/>
    <w:rsid w:val="00FE49D8"/>
    <w:rsid w:val="00FF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F1AE3"/>
  <w15:docId w15:val="{7EC45984-ADA0-4AF6-B8F4-FCCCC304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80719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0A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3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323"/>
  </w:style>
  <w:style w:type="paragraph" w:styleId="Footer">
    <w:name w:val="footer"/>
    <w:basedOn w:val="Normal"/>
    <w:link w:val="FooterChar"/>
    <w:uiPriority w:val="99"/>
    <w:unhideWhenUsed/>
    <w:rsid w:val="003A33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323"/>
  </w:style>
  <w:style w:type="paragraph" w:styleId="BalloonText">
    <w:name w:val="Balloon Text"/>
    <w:basedOn w:val="Normal"/>
    <w:link w:val="BalloonTextChar"/>
    <w:uiPriority w:val="99"/>
    <w:semiHidden/>
    <w:unhideWhenUsed/>
    <w:rsid w:val="003A33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23"/>
    <w:rPr>
      <w:rFonts w:ascii="Tahoma" w:hAnsi="Tahoma" w:cs="Tahoma"/>
      <w:sz w:val="16"/>
      <w:szCs w:val="16"/>
    </w:rPr>
  </w:style>
  <w:style w:type="paragraph" w:customStyle="1" w:styleId="MyBullet1">
    <w:name w:val="My Bullet 1"/>
    <w:basedOn w:val="Normal"/>
    <w:rsid w:val="00380719"/>
    <w:pPr>
      <w:spacing w:line="220" w:lineRule="exact"/>
      <w:ind w:left="720" w:hanging="720"/>
    </w:pPr>
    <w:rPr>
      <w:rFonts w:ascii="Century Schoolbook" w:hAnsi="Century Schoolbook"/>
    </w:rPr>
  </w:style>
  <w:style w:type="paragraph" w:customStyle="1" w:styleId="DefaultText">
    <w:name w:val="Default Text"/>
    <w:basedOn w:val="Normal"/>
    <w:rsid w:val="00380719"/>
    <w:rPr>
      <w:sz w:val="24"/>
    </w:rPr>
  </w:style>
  <w:style w:type="paragraph" w:customStyle="1" w:styleId="BodySingle">
    <w:name w:val="Body Single"/>
    <w:basedOn w:val="Normal"/>
    <w:rsid w:val="00380719"/>
    <w:pPr>
      <w:spacing w:line="220" w:lineRule="exact"/>
      <w:ind w:left="720" w:hanging="720"/>
    </w:pPr>
    <w:rPr>
      <w:rFonts w:ascii="Century Schoolbook" w:hAnsi="Century Schoolbook"/>
    </w:rPr>
  </w:style>
  <w:style w:type="character" w:styleId="Hyperlink">
    <w:name w:val="Hyperlink"/>
    <w:basedOn w:val="DefaultParagraphFont"/>
    <w:uiPriority w:val="99"/>
    <w:unhideWhenUsed/>
    <w:rsid w:val="003807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47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B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0A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368B0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textAlignment w:val="auto"/>
    </w:pPr>
    <w:rPr>
      <w:rFonts w:ascii="Courier New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07A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fontstyle01">
    <w:name w:val="fontstyle01"/>
    <w:basedOn w:val="DefaultParagraphFont"/>
    <w:rsid w:val="002527B2"/>
    <w:rPr>
      <w:rFonts w:ascii="Calibri" w:hAnsi="Calibri" w:cs="Calibri" w:hint="default"/>
      <w:b w:val="0"/>
      <w:bCs w:val="0"/>
      <w:i w:val="0"/>
      <w:iCs w:val="0"/>
      <w:color w:val="00000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%20Trygstad\Documents\Projects\IT%20Degrees\ITMSyllabusLetterheadTemplate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ITMSyllabusLetterheadTemplate2014.dotx</Template>
  <TotalTime>153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Institute of Technology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 Trygstad</dc:creator>
  <cp:lastModifiedBy>Yong Zheng</cp:lastModifiedBy>
  <cp:revision>72</cp:revision>
  <cp:lastPrinted>2016-08-16T16:38:00Z</cp:lastPrinted>
  <dcterms:created xsi:type="dcterms:W3CDTF">2016-09-12T19:21:00Z</dcterms:created>
  <dcterms:modified xsi:type="dcterms:W3CDTF">2023-02-04T16:37:00Z</dcterms:modified>
</cp:coreProperties>
</file>